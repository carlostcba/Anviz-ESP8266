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  <w:lang w:val="en-US" w:eastAsia="zh-CN"/>
        </w:rPr>
        <w:t xml:space="preserve">New </w:t>
      </w:r>
      <w:r>
        <w:rPr>
          <w:rFonts w:hint="eastAsia"/>
          <w:b/>
          <w:bCs/>
          <w:sz w:val="44"/>
          <w:szCs w:val="44"/>
        </w:rPr>
        <w:t>SDK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API</w:t>
      </w:r>
    </w:p>
    <w:bookmarkEnd w:id="0"/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spacing w:line="240" w:lineRule="auto"/>
        <w:rPr>
          <w:rFonts w:hint="eastAsia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spacing w:line="240" w:lineRule="auto"/>
        <w:rPr>
          <w:rFonts w:hint="eastAsia"/>
          <w:kern w:val="20"/>
          <w:sz w:val="28"/>
          <w:szCs w:val="28"/>
        </w:rPr>
      </w:pPr>
    </w:p>
    <w:p>
      <w:pPr>
        <w:pStyle w:val="41"/>
        <w:rPr>
          <w:rFonts w:hint="eastAsia" w:ascii="楷体_GB2312"/>
        </w:rPr>
      </w:pPr>
      <w:r>
        <w:rPr>
          <w:rFonts w:hint="eastAsia" w:ascii="楷体_GB2312"/>
          <w:lang w:val="en-US" w:eastAsia="zh-CN"/>
        </w:rPr>
        <w:t>No.</w:t>
      </w:r>
      <w:r>
        <w:rPr>
          <w:rFonts w:hint="eastAsia" w:ascii="楷体_GB2312"/>
        </w:rPr>
        <w:t>：</w:t>
      </w:r>
      <w:r>
        <w:rPr>
          <w:rFonts w:hint="eastAsia"/>
        </w:rPr>
        <w:t>XX</w:t>
      </w:r>
      <w:r>
        <w:t>-XX-</w:t>
      </w:r>
      <w:r>
        <w:rPr>
          <w:rFonts w:hint="eastAsia"/>
        </w:rPr>
        <w:t>XX</w:t>
      </w:r>
      <w:r>
        <w:t>-</w:t>
      </w:r>
      <w:r>
        <w:rPr>
          <w:rFonts w:hint="eastAsia"/>
        </w:rPr>
        <w:t>XX</w:t>
      </w:r>
    </w:p>
    <w:p>
      <w:pPr>
        <w:pStyle w:val="41"/>
        <w:rPr>
          <w:rFonts w:hint="eastAsia"/>
          <w:lang w:val="en-US" w:eastAsia="zh-CN"/>
        </w:rPr>
      </w:pPr>
      <w:r>
        <w:rPr>
          <w:rFonts w:hint="eastAsia" w:ascii="楷体_GB2312"/>
          <w:lang w:val="en-US" w:eastAsia="zh-CN"/>
        </w:rPr>
        <w:t>Date created</w:t>
      </w:r>
      <w:r>
        <w:rPr>
          <w:rFonts w:hint="eastAsia" w:ascii="楷体_GB2312"/>
        </w:rPr>
        <w:t>：201</w:t>
      </w:r>
      <w:r>
        <w:rPr>
          <w:rFonts w:hint="eastAsia" w:ascii="楷体_GB2312"/>
          <w:lang w:val="en-US" w:eastAsia="zh-CN"/>
        </w:rPr>
        <w:t>9</w:t>
      </w:r>
      <w:r>
        <w:t>-</w:t>
      </w:r>
      <w:r>
        <w:rPr>
          <w:rFonts w:hint="eastAsia"/>
          <w:lang w:val="en-US" w:eastAsia="zh-CN"/>
        </w:rPr>
        <w:t>01</w:t>
      </w:r>
      <w:r>
        <w:t>-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</w:p>
    <w:p>
      <w:pPr>
        <w:pStyle w:val="41"/>
        <w:rPr>
          <w:rFonts w:hint="eastAsia"/>
          <w:lang w:val="en-US" w:eastAsia="zh-CN"/>
        </w:rPr>
      </w:pPr>
      <w:r>
        <w:rPr>
          <w:rFonts w:hint="eastAsia" w:ascii="楷体_GB2312"/>
          <w:lang w:val="en-US" w:eastAsia="zh-CN"/>
        </w:rPr>
        <w:t>Version No.</w:t>
      </w:r>
      <w:r>
        <w:rPr>
          <w:rFonts w:hint="eastAsia" w:ascii="楷体_GB2312"/>
        </w:rPr>
        <w:t>：</w:t>
      </w:r>
      <w:r>
        <w:rPr>
          <w:rFonts w:hint="eastAsia" w:ascii="楷体_GB2312"/>
          <w:lang w:val="en-US" w:eastAsia="zh-CN"/>
        </w:rPr>
        <w:t>0</w:t>
      </w:r>
      <w:r>
        <w:rPr>
          <w:rFonts w:hint="eastAsia"/>
        </w:rPr>
        <w:t>.0.0.</w:t>
      </w:r>
      <w:r>
        <w:rPr>
          <w:rFonts w:hint="eastAsia"/>
          <w:lang w:val="en-US" w:eastAsia="zh-CN"/>
        </w:rPr>
        <w:t>28</w:t>
      </w:r>
    </w:p>
    <w:p>
      <w:pPr>
        <w:pStyle w:val="41"/>
        <w:rPr>
          <w:rFonts w:hint="eastAsia"/>
          <w:b/>
          <w:sz w:val="28"/>
          <w:szCs w:val="28"/>
        </w:rPr>
      </w:pPr>
      <w:r>
        <w:rPr>
          <w:rFonts w:hint="eastAsia"/>
          <w:kern w:val="20"/>
          <w:sz w:val="28"/>
          <w:lang w:val="en-US" w:eastAsia="zh-CN"/>
        </w:rPr>
        <w:t xml:space="preserve">Logs Changed </w:t>
      </w:r>
    </w:p>
    <w:tbl>
      <w:tblPr>
        <w:tblStyle w:val="37"/>
        <w:tblW w:w="873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29"/>
        <w:gridCol w:w="4288"/>
        <w:gridCol w:w="1029"/>
        <w:gridCol w:w="1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shd w:val="clear" w:color="auto" w:fill="E6E6E6"/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Date Changed</w:t>
            </w:r>
          </w:p>
        </w:tc>
        <w:tc>
          <w:tcPr>
            <w:tcW w:w="1029" w:type="dxa"/>
            <w:shd w:val="clear" w:color="auto" w:fill="E6E6E6"/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 w:eastAsia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4288" w:type="dxa"/>
            <w:shd w:val="clear" w:color="auto" w:fill="E6E6E6"/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 w:eastAsia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029" w:type="dxa"/>
            <w:shd w:val="clear" w:color="auto" w:fill="E6E6E6"/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 w:eastAsia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1029" w:type="dxa"/>
            <w:shd w:val="clear" w:color="auto" w:fill="E6E6E6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GB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8-01-19</w:t>
            </w:r>
          </w:p>
        </w:tc>
        <w:tc>
          <w:tcPr>
            <w:tcW w:w="1029" w:type="dxa"/>
            <w:tcBorders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 w:eastAsia="宋体"/>
                <w:sz w:val="20"/>
                <w:lang w:val="en-GB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 HU</w:t>
            </w:r>
          </w:p>
        </w:tc>
        <w:tc>
          <w:tcPr>
            <w:tcW w:w="4288" w:type="dxa"/>
            <w:tcBorders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rPr>
                <w:rFonts w:hint="eastAsia" w:eastAsia="宋体"/>
                <w:sz w:val="20"/>
                <w:lang w:val="en-GB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Create </w:t>
            </w:r>
          </w:p>
        </w:tc>
        <w:tc>
          <w:tcPr>
            <w:tcW w:w="1029" w:type="dxa"/>
            <w:tcBorders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lang w:val="en-GB"/>
              </w:rPr>
              <w:t>.0.0.1</w:t>
            </w:r>
          </w:p>
        </w:tc>
        <w:tc>
          <w:tcPr>
            <w:tcW w:w="1029" w:type="dxa"/>
            <w:tcBorders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2018-03-28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 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Add client connunication mode and 2.24--2.38 I/O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0.0.0.14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2018-04-03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2"/>
              <w:spacing w:before="60" w:after="60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Improve 2.37 ,2.38I/O 2.35change data format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0.0.0.15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2018-05-18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Add Face device I/O,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0.0.0.16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2018-05-25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spacing w:before="60" w:after="60" w:line="240" w:lineRule="auto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Add 2.39--2.58 I/O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0.0.0.17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2018-06-07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Add 2.59--2.60 I/O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0.0.0.18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2018-07-09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Add customize function and improve demo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0.0.0.19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2018-07-23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Add 2.61--2.77 I/O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0.0.0.21</w:t>
            </w:r>
          </w:p>
        </w:tc>
        <w:tc>
          <w:tcPr>
            <w:tcW w:w="1029" w:type="dxa"/>
            <w:tcBorders>
              <w:top w:val="single" w:color="auto" w:sz="6" w:space="0"/>
              <w:bottom w:val="single" w:color="auto" w:sz="6" w:space="0"/>
            </w:tcBorders>
            <w:shd w:val="clear" w:color="auto" w:fill="F8F8F8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tcBorders>
              <w:top w:val="single" w:color="auto" w:sz="6" w:space="0"/>
            </w:tcBorders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2018-08-23</w:t>
            </w:r>
          </w:p>
        </w:tc>
        <w:tc>
          <w:tcPr>
            <w:tcW w:w="1029" w:type="dxa"/>
            <w:tcBorders>
              <w:top w:val="single" w:color="auto" w:sz="6" w:space="0"/>
            </w:tcBorders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Dai</w:t>
            </w:r>
          </w:p>
        </w:tc>
        <w:tc>
          <w:tcPr>
            <w:tcW w:w="4288" w:type="dxa"/>
            <w:tcBorders>
              <w:top w:val="single" w:color="auto" w:sz="6" w:space="0"/>
            </w:tcBorders>
            <w:vAlign w:val="top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Increase The Customize function </w:t>
            </w:r>
          </w:p>
        </w:tc>
        <w:tc>
          <w:tcPr>
            <w:tcW w:w="1029" w:type="dxa"/>
            <w:tcBorders>
              <w:top w:val="single" w:color="auto" w:sz="6" w:space="0"/>
            </w:tcBorders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0.0.0.23</w:t>
            </w:r>
          </w:p>
        </w:tc>
        <w:tc>
          <w:tcPr>
            <w:tcW w:w="1029" w:type="dxa"/>
            <w:tcBorders>
              <w:top w:val="single" w:color="auto" w:sz="6" w:space="0"/>
            </w:tcBorders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360" w:type="dxa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2018-09-20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Dai</w:t>
            </w:r>
          </w:p>
        </w:tc>
        <w:tc>
          <w:tcPr>
            <w:tcW w:w="4288" w:type="dxa"/>
            <w:vAlign w:val="top"/>
          </w:tcPr>
          <w:p>
            <w:pPr>
              <w:spacing w:before="60" w:after="60" w:line="240" w:lineRule="auto"/>
              <w:ind w:left="400" w:hanging="400" w:hangingChars="200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Update the function for automatic add setup port of the server 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0.0.0.25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2018-11-29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Dai</w:t>
            </w:r>
          </w:p>
        </w:tc>
        <w:tc>
          <w:tcPr>
            <w:tcW w:w="4288" w:type="dxa"/>
            <w:vAlign w:val="top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Update the user ID up to 8 digit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0.0.0.26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2019-01-18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rFonts w:hint="eastAsia"/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Dai</w:t>
            </w:r>
          </w:p>
        </w:tc>
        <w:tc>
          <w:tcPr>
            <w:tcW w:w="4288" w:type="dxa"/>
            <w:vAlign w:val="top"/>
          </w:tcPr>
          <w:p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US" w:eastAsia="zh-CN"/>
              </w:rPr>
              <w:t>Add the Log manage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0.0.0.28</w:t>
            </w:r>
          </w:p>
        </w:tc>
        <w:tc>
          <w:tcPr>
            <w:tcW w:w="1029" w:type="dxa"/>
            <w:vAlign w:val="top"/>
          </w:tcPr>
          <w:p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</w:tbl>
    <w:p>
      <w:pPr>
        <w:spacing w:after="60" w:line="240" w:lineRule="auto"/>
        <w:jc w:val="center"/>
        <w:rPr>
          <w:b/>
          <w:sz w:val="28"/>
          <w:szCs w:val="28"/>
        </w:rPr>
      </w:pPr>
    </w:p>
    <w:p>
      <w:pPr>
        <w:pStyle w:val="51"/>
        <w:numPr>
          <w:ilvl w:val="0"/>
          <w:numId w:val="0"/>
        </w:numPr>
        <w:rPr>
          <w:rFonts w:hint="eastAsia"/>
          <w:b/>
        </w:rPr>
        <w:sectPr>
          <w:footerReference r:id="rId6" w:type="first"/>
          <w:headerReference r:id="rId3" w:type="default"/>
          <w:footerReference r:id="rId4" w:type="default"/>
          <w:footerReference r:id="rId5" w:type="even"/>
          <w:type w:val="oddPage"/>
          <w:pgSz w:w="11906" w:h="16838"/>
          <w:pgMar w:top="1440" w:right="1134" w:bottom="1440" w:left="1134" w:header="851" w:footer="992" w:gutter="567"/>
          <w:pgNumType w:fmt="decimal"/>
          <w:cols w:space="720" w:num="1"/>
          <w:titlePg/>
          <w:docGrid w:type="lines" w:linePitch="312" w:charSpace="0"/>
        </w:sectPr>
      </w:pPr>
    </w:p>
    <w:p>
      <w:pPr>
        <w:pStyle w:val="51"/>
        <w:numPr>
          <w:ilvl w:val="0"/>
          <w:numId w:val="0"/>
        </w:numPr>
        <w:tabs>
          <w:tab w:val="left" w:pos="600"/>
        </w:tabs>
        <w:ind w:left="220" w:right="220"/>
        <w:jc w:val="center"/>
        <w:rPr>
          <w:rFonts w:hint="eastAsia" w:eastAsia="楷体_GB2312"/>
          <w:b/>
          <w:sz w:val="32"/>
        </w:rPr>
      </w:pPr>
      <w:r>
        <w:rPr>
          <w:rFonts w:hint="eastAsia" w:eastAsia="楷体_GB2312"/>
          <w:b/>
          <w:sz w:val="32"/>
          <w:lang w:val="en-US" w:eastAsia="zh-CN"/>
        </w:rPr>
        <w:t>Content</w:t>
      </w:r>
    </w:p>
    <w:p>
      <w:pPr>
        <w:pStyle w:val="24"/>
        <w:tabs>
          <w:tab w:val="right" w:leader="dot" w:pos="9071"/>
        </w:tabs>
      </w:pPr>
      <w:bookmarkStart w:id="1" w:name="_Toc8704634"/>
      <w:r>
        <w:rPr>
          <w:bCs w:val="0"/>
        </w:rPr>
        <w:fldChar w:fldCharType="begin"/>
      </w:r>
      <w:r>
        <w:rPr>
          <w:bCs w:val="0"/>
        </w:rPr>
        <w:instrText xml:space="preserve"> TOC \o "1-3" \h \z </w:instrText>
      </w:r>
      <w:r>
        <w:rPr>
          <w:bCs w:val="0"/>
        </w:rPr>
        <w:fldChar w:fldCharType="separate"/>
      </w:r>
      <w:r>
        <w:rPr>
          <w:bCs w:val="0"/>
        </w:rPr>
        <w:fldChar w:fldCharType="begin"/>
      </w:r>
      <w:r>
        <w:rPr>
          <w:bCs w:val="0"/>
        </w:rPr>
        <w:instrText xml:space="preserve"> HYPERLINK \l _Toc29969 </w:instrText>
      </w:r>
      <w:r>
        <w:rPr>
          <w:bCs w:val="0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Overview</w:t>
      </w:r>
      <w:r>
        <w:tab/>
      </w:r>
      <w:r>
        <w:fldChar w:fldCharType="begin"/>
      </w:r>
      <w:r>
        <w:instrText xml:space="preserve"> PAGEREF _Toc29969 </w:instrText>
      </w:r>
      <w:r>
        <w:fldChar w:fldCharType="separate"/>
      </w:r>
      <w:r>
        <w:t>15</w:t>
      </w:r>
      <w:r>
        <w:fldChar w:fldCharType="end"/>
      </w:r>
      <w:r>
        <w:rPr>
          <w:bCs w:val="0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_Toc16885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Introduction</w:t>
      </w:r>
      <w:r>
        <w:tab/>
      </w:r>
      <w:r>
        <w:fldChar w:fldCharType="begin"/>
      </w:r>
      <w:r>
        <w:instrText xml:space="preserve"> PAGEREF _Toc16885 </w:instrText>
      </w:r>
      <w:r>
        <w:fldChar w:fldCharType="separate"/>
      </w:r>
      <w:r>
        <w:t>15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_Toc6100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1.2 </w:t>
      </w:r>
      <w:r>
        <w:rPr>
          <w:rFonts w:ascii="Arial Unicode MS" w:hAnsi="Arial Unicode MS" w:eastAsia="Arial Unicode MS" w:cs="Arial Unicode MS"/>
        </w:rPr>
        <w:t>Overview of functions</w:t>
      </w:r>
      <w:r>
        <w:tab/>
      </w:r>
      <w:r>
        <w:fldChar w:fldCharType="begin"/>
      </w:r>
      <w:r>
        <w:instrText xml:space="preserve"> PAGEREF _Toc6100 </w:instrText>
      </w:r>
      <w:r>
        <w:fldChar w:fldCharType="separate"/>
      </w:r>
      <w:r>
        <w:t>15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_Toc16961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1.3 </w:t>
      </w:r>
      <w:r>
        <w:rPr>
          <w:rFonts w:hint="eastAsia"/>
          <w:lang w:val="en-US" w:eastAsia="zh-CN"/>
        </w:rPr>
        <w:t>System logic structure</w:t>
      </w:r>
      <w:r>
        <w:tab/>
      </w:r>
      <w:r>
        <w:fldChar w:fldCharType="begin"/>
      </w:r>
      <w:r>
        <w:instrText xml:space="preserve"> PAGEREF _Toc16961 </w:instrText>
      </w:r>
      <w:r>
        <w:fldChar w:fldCharType="separate"/>
      </w:r>
      <w:r>
        <w:t>15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_Toc22989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1.4 Brief introduction of interface functions</w:t>
      </w:r>
      <w:r>
        <w:tab/>
      </w:r>
      <w:r>
        <w:fldChar w:fldCharType="begin"/>
      </w:r>
      <w:r>
        <w:instrText xml:space="preserve"> PAGEREF _Toc22989 </w:instrText>
      </w:r>
      <w:r>
        <w:fldChar w:fldCharType="separate"/>
      </w:r>
      <w:r>
        <w:t>16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_Toc15842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1.5 Message Type</w:t>
      </w:r>
      <w:r>
        <w:tab/>
      </w:r>
      <w:r>
        <w:fldChar w:fldCharType="begin"/>
      </w:r>
      <w:r>
        <w:instrText xml:space="preserve"> PAGEREF _Toc15842 </w:instrText>
      </w:r>
      <w:r>
        <w:fldChar w:fldCharType="separate"/>
      </w:r>
      <w:r>
        <w:t>18</w:t>
      </w:r>
      <w:r>
        <w:fldChar w:fldCharType="end"/>
      </w:r>
      <w:r>
        <w:rPr>
          <w:bCs/>
          <w:szCs w:val="24"/>
        </w:rPr>
        <w:fldChar w:fldCharType="end"/>
      </w:r>
      <w:bookmarkStart w:id="549" w:name="_GoBack"/>
      <w:bookmarkEnd w:id="549"/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_Toc998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1.6 Setup label and print setup Description</w:t>
      </w:r>
      <w:r>
        <w:tab/>
      </w:r>
      <w:r>
        <w:fldChar w:fldCharType="begin"/>
      </w:r>
      <w:r>
        <w:instrText xml:space="preserve"> PAGEREF _Toc998 </w:instrText>
      </w:r>
      <w:r>
        <w:fldChar w:fldCharType="separate"/>
      </w:r>
      <w:r>
        <w:t>20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4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_Toc17348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>Description interface</w:t>
      </w:r>
      <w:r>
        <w:tab/>
      </w:r>
      <w:r>
        <w:fldChar w:fldCharType="begin"/>
      </w:r>
      <w:r>
        <w:instrText xml:space="preserve"> PAGEREF _Toc17348 </w:instrText>
      </w:r>
      <w:r>
        <w:fldChar w:fldCharType="separate"/>
      </w:r>
      <w:r>
        <w:t>22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_Toc21599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2.1 CChex_Version</w:t>
      </w:r>
      <w:r>
        <w:tab/>
      </w:r>
      <w:r>
        <w:fldChar w:fldCharType="begin"/>
      </w:r>
      <w:r>
        <w:instrText xml:space="preserve"> PAGEREF _Toc21599 </w:instrText>
      </w:r>
      <w:r>
        <w:fldChar w:fldCharType="separate"/>
      </w:r>
      <w:r>
        <w:t>22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_Toc24603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_Toc24603 </w:instrText>
      </w:r>
      <w:r>
        <w:fldChar w:fldCharType="separate"/>
      </w:r>
      <w:r>
        <w:t>22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_Toc14763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_Toc14763 </w:instrText>
      </w:r>
      <w:r>
        <w:fldChar w:fldCharType="separate"/>
      </w:r>
      <w:r>
        <w:t>22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_Toc22111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_Toc22111 </w:instrText>
      </w:r>
      <w:r>
        <w:fldChar w:fldCharType="separate"/>
      </w:r>
      <w:r>
        <w:t>22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_Toc25864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_Toc25864 </w:instrText>
      </w:r>
      <w:r>
        <w:fldChar w:fldCharType="separate"/>
      </w:r>
      <w:r>
        <w:t>22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_Toc10223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2.1.5 Notice</w:t>
      </w:r>
      <w:r>
        <w:tab/>
      </w:r>
      <w:r>
        <w:fldChar w:fldCharType="begin"/>
      </w:r>
      <w:r>
        <w:instrText xml:space="preserve"> PAGEREF _Toc10223 </w:instrText>
      </w:r>
      <w:r>
        <w:fldChar w:fldCharType="separate"/>
      </w:r>
      <w:r>
        <w:t>22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_Toc31499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2.2 CChex_Init</w:t>
      </w:r>
      <w:r>
        <w:tab/>
      </w:r>
      <w:r>
        <w:fldChar w:fldCharType="begin"/>
      </w:r>
      <w:r>
        <w:instrText xml:space="preserve"> PAGEREF _Toc31499 </w:instrText>
      </w:r>
      <w:r>
        <w:fldChar w:fldCharType="separate"/>
      </w:r>
      <w:r>
        <w:t>22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_Toc13551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_Toc13551 </w:instrText>
      </w:r>
      <w:r>
        <w:fldChar w:fldCharType="separate"/>
      </w:r>
      <w:r>
        <w:t>22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_Toc6532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_Toc6532 </w:instrText>
      </w:r>
      <w:r>
        <w:fldChar w:fldCharType="separate"/>
      </w:r>
      <w:r>
        <w:t>22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_Toc28978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_Toc28978 </w:instrText>
      </w:r>
      <w:r>
        <w:fldChar w:fldCharType="separate"/>
      </w:r>
      <w:r>
        <w:t>23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_Toc25941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_Toc25941 </w:instrText>
      </w:r>
      <w:r>
        <w:fldChar w:fldCharType="separate"/>
      </w:r>
      <w:r>
        <w:t>23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_Toc13593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2.2.5 Notice</w:t>
      </w:r>
      <w:r>
        <w:tab/>
      </w:r>
      <w:r>
        <w:fldChar w:fldCharType="begin"/>
      </w:r>
      <w:r>
        <w:instrText xml:space="preserve"> PAGEREF _Toc13593 </w:instrText>
      </w:r>
      <w:r>
        <w:fldChar w:fldCharType="separate"/>
      </w:r>
      <w:r>
        <w:t>23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_Toc10293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2.3 CChex_Start</w:t>
      </w:r>
      <w:r>
        <w:tab/>
      </w:r>
      <w:r>
        <w:fldChar w:fldCharType="begin"/>
      </w:r>
      <w:r>
        <w:instrText xml:space="preserve"> PAGEREF _Toc10293 </w:instrText>
      </w:r>
      <w:r>
        <w:fldChar w:fldCharType="separate"/>
      </w:r>
      <w:r>
        <w:t>23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_Toc13015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_Toc13015 </w:instrText>
      </w:r>
      <w:r>
        <w:fldChar w:fldCharType="separate"/>
      </w:r>
      <w:r>
        <w:t>23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_Toc1409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_Toc1409 </w:instrText>
      </w:r>
      <w:r>
        <w:fldChar w:fldCharType="separate"/>
      </w:r>
      <w:r>
        <w:t>23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_Toc6785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_Toc6785 </w:instrText>
      </w:r>
      <w:r>
        <w:fldChar w:fldCharType="separate"/>
      </w:r>
      <w:r>
        <w:t>23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_Toc18045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_Toc18045 </w:instrText>
      </w:r>
      <w:r>
        <w:fldChar w:fldCharType="separate"/>
      </w:r>
      <w:r>
        <w:t>23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_Toc3010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2.3.5 Notice</w:t>
      </w:r>
      <w:r>
        <w:tab/>
      </w:r>
      <w:r>
        <w:fldChar w:fldCharType="begin"/>
      </w:r>
      <w:r>
        <w:instrText xml:space="preserve"> PAGEREF _Toc3010 </w:instrText>
      </w:r>
      <w:r>
        <w:fldChar w:fldCharType="separate"/>
      </w:r>
      <w:r>
        <w:t>24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_Toc440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2.4 CChex_Stop</w:t>
      </w:r>
      <w:r>
        <w:tab/>
      </w:r>
      <w:r>
        <w:fldChar w:fldCharType="begin"/>
      </w:r>
      <w:r>
        <w:instrText xml:space="preserve"> PAGEREF _Toc440 </w:instrText>
      </w:r>
      <w:r>
        <w:fldChar w:fldCharType="separate"/>
      </w:r>
      <w:r>
        <w:t>24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_Toc10812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2.4.1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_Toc10812 </w:instrText>
      </w:r>
      <w:r>
        <w:fldChar w:fldCharType="separate"/>
      </w:r>
      <w:r>
        <w:t>24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_Toc15980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2.4.2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_Toc15980 </w:instrText>
      </w:r>
      <w:r>
        <w:fldChar w:fldCharType="separate"/>
      </w:r>
      <w:r>
        <w:t>24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_Toc4567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2.4.3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_Toc4567 </w:instrText>
      </w:r>
      <w:r>
        <w:fldChar w:fldCharType="separate"/>
      </w:r>
      <w:r>
        <w:t>24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_Toc31766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2.4.4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_Toc31766 </w:instrText>
      </w:r>
      <w:r>
        <w:fldChar w:fldCharType="separate"/>
      </w:r>
      <w:r>
        <w:t>24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_Toc4743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2.4.5 Notice</w:t>
      </w:r>
      <w:r>
        <w:tab/>
      </w:r>
      <w:r>
        <w:fldChar w:fldCharType="begin"/>
      </w:r>
      <w:r>
        <w:instrText xml:space="preserve"> PAGEREF _Toc4743 </w:instrText>
      </w:r>
      <w:r>
        <w:fldChar w:fldCharType="separate"/>
      </w:r>
      <w:r>
        <w:t>24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_Toc1947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2.5 CChex_Update</w:t>
      </w:r>
      <w:r>
        <w:tab/>
      </w:r>
      <w:r>
        <w:fldChar w:fldCharType="begin"/>
      </w:r>
      <w:r>
        <w:instrText xml:space="preserve"> PAGEREF _Toc1947 </w:instrText>
      </w:r>
      <w:r>
        <w:fldChar w:fldCharType="separate"/>
      </w:r>
      <w:r>
        <w:t>24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_Toc5975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2.5.1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_Toc5975 </w:instrText>
      </w:r>
      <w:r>
        <w:fldChar w:fldCharType="separate"/>
      </w:r>
      <w:r>
        <w:t>24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_Toc4782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2.5.2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_Toc4782 </w:instrText>
      </w:r>
      <w:r>
        <w:fldChar w:fldCharType="separate"/>
      </w:r>
      <w:r>
        <w:t>25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_Toc31417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2.5.3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_Toc31417 </w:instrText>
      </w:r>
      <w:r>
        <w:fldChar w:fldCharType="separate"/>
      </w:r>
      <w:r>
        <w:t>25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_Toc26455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2.5.4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_Toc26455 </w:instrText>
      </w:r>
      <w:r>
        <w:fldChar w:fldCharType="separate"/>
      </w:r>
      <w:r>
        <w:t>25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_Toc23148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2.5.5 Notice</w:t>
      </w:r>
      <w:r>
        <w:tab/>
      </w:r>
      <w:r>
        <w:fldChar w:fldCharType="begin"/>
      </w:r>
      <w:r>
        <w:instrText xml:space="preserve"> PAGEREF _Toc23148 </w:instrText>
      </w:r>
      <w:r>
        <w:fldChar w:fldCharType="separate"/>
      </w:r>
      <w:r>
        <w:t>26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_Toc8398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2.6 CChex_GetNetConfig</w:t>
      </w:r>
      <w:r>
        <w:tab/>
      </w:r>
      <w:r>
        <w:fldChar w:fldCharType="begin"/>
      </w:r>
      <w:r>
        <w:instrText xml:space="preserve"> PAGEREF _Toc8398 </w:instrText>
      </w:r>
      <w:r>
        <w:fldChar w:fldCharType="separate"/>
      </w:r>
      <w:r>
        <w:t>26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_Toc20342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2.6.1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_Toc20342 </w:instrText>
      </w:r>
      <w:r>
        <w:fldChar w:fldCharType="separate"/>
      </w:r>
      <w:r>
        <w:t>26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_Toc23554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2.6.2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_Toc23554 </w:instrText>
      </w:r>
      <w:r>
        <w:fldChar w:fldCharType="separate"/>
      </w:r>
      <w:r>
        <w:t>26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_Toc21250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2.6.3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_Toc21250 </w:instrText>
      </w:r>
      <w:r>
        <w:fldChar w:fldCharType="separate"/>
      </w:r>
      <w:r>
        <w:t>26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_Toc9605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2.6.4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_Toc9605 </w:instrText>
      </w:r>
      <w:r>
        <w:fldChar w:fldCharType="separate"/>
      </w:r>
      <w:r>
        <w:t>27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_Toc7974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2.6.5 Notice</w:t>
      </w:r>
      <w:r>
        <w:tab/>
      </w:r>
      <w:r>
        <w:fldChar w:fldCharType="begin"/>
      </w:r>
      <w:r>
        <w:instrText xml:space="preserve"> PAGEREF _Toc7974 </w:instrText>
      </w:r>
      <w:r>
        <w:fldChar w:fldCharType="separate"/>
      </w:r>
      <w:r>
        <w:t>27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_Toc22455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2.7 CChex_SetNetConfig</w:t>
      </w:r>
      <w:r>
        <w:tab/>
      </w:r>
      <w:r>
        <w:fldChar w:fldCharType="begin"/>
      </w:r>
      <w:r>
        <w:instrText xml:space="preserve"> PAGEREF _Toc22455 </w:instrText>
      </w:r>
      <w:r>
        <w:fldChar w:fldCharType="separate"/>
      </w:r>
      <w:r>
        <w:t>27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_Toc4825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2.7.1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_Toc4825 </w:instrText>
      </w:r>
      <w:r>
        <w:fldChar w:fldCharType="separate"/>
      </w:r>
      <w:r>
        <w:t>27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_Toc29539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2.7.2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_Toc29539 </w:instrText>
      </w:r>
      <w:r>
        <w:fldChar w:fldCharType="separate"/>
      </w:r>
      <w:r>
        <w:t>27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_Toc6821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2.7.3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_Toc6821 </w:instrText>
      </w:r>
      <w:r>
        <w:fldChar w:fldCharType="separate"/>
      </w:r>
      <w:r>
        <w:t>27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_Toc3629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2.7.4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_Toc3629 </w:instrText>
      </w:r>
      <w:r>
        <w:fldChar w:fldCharType="separate"/>
      </w:r>
      <w:r>
        <w:t>28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_Toc27608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2.7.5 Notice</w:t>
      </w:r>
      <w:r>
        <w:tab/>
      </w:r>
      <w:r>
        <w:fldChar w:fldCharType="begin"/>
      </w:r>
      <w:r>
        <w:instrText xml:space="preserve"> PAGEREF _Toc27608 </w:instrText>
      </w:r>
      <w:r>
        <w:fldChar w:fldCharType="separate"/>
      </w:r>
      <w:r>
        <w:t>28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_Toc3456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2.8 CChex_MsgGetByIdx</w:t>
      </w:r>
      <w:r>
        <w:tab/>
      </w:r>
      <w:r>
        <w:fldChar w:fldCharType="begin"/>
      </w:r>
      <w:r>
        <w:instrText xml:space="preserve"> PAGEREF _Toc3456 </w:instrText>
      </w:r>
      <w:r>
        <w:fldChar w:fldCharType="separate"/>
      </w:r>
      <w:r>
        <w:t>28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_Toc3644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2.8.1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_Toc3644 </w:instrText>
      </w:r>
      <w:r>
        <w:fldChar w:fldCharType="separate"/>
      </w:r>
      <w:r>
        <w:t>28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_Toc23006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2.8.2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_Toc23006 </w:instrText>
      </w:r>
      <w:r>
        <w:fldChar w:fldCharType="separate"/>
      </w:r>
      <w:r>
        <w:t>28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_Toc20645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2.8.3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_Toc20645 </w:instrText>
      </w:r>
      <w:r>
        <w:fldChar w:fldCharType="separate"/>
      </w:r>
      <w:r>
        <w:t>28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_Toc21951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2.8.4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_Toc21951 </w:instrText>
      </w:r>
      <w:r>
        <w:fldChar w:fldCharType="separate"/>
      </w:r>
      <w:r>
        <w:t>29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_Toc26321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2.8.5 Notice</w:t>
      </w:r>
      <w:r>
        <w:tab/>
      </w:r>
      <w:r>
        <w:fldChar w:fldCharType="begin"/>
      </w:r>
      <w:r>
        <w:instrText xml:space="preserve"> PAGEREF _Toc26321 </w:instrText>
      </w:r>
      <w:r>
        <w:fldChar w:fldCharType="separate"/>
      </w:r>
      <w:r>
        <w:t>29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_Toc31848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2.9 CChex_MsgDelByIdx</w:t>
      </w:r>
      <w:r>
        <w:tab/>
      </w:r>
      <w:r>
        <w:fldChar w:fldCharType="begin"/>
      </w:r>
      <w:r>
        <w:instrText xml:space="preserve"> PAGEREF _Toc31848 </w:instrText>
      </w:r>
      <w:r>
        <w:fldChar w:fldCharType="separate"/>
      </w:r>
      <w:r>
        <w:t>29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_Toc9074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2.9.1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_Toc9074 </w:instrText>
      </w:r>
      <w:r>
        <w:fldChar w:fldCharType="separate"/>
      </w:r>
      <w:r>
        <w:t>29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_Toc28756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2.9.2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_Toc28756 </w:instrText>
      </w:r>
      <w:r>
        <w:fldChar w:fldCharType="separate"/>
      </w:r>
      <w:r>
        <w:t>29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_Toc5978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2.9.3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_Toc5978 </w:instrText>
      </w:r>
      <w:r>
        <w:fldChar w:fldCharType="separate"/>
      </w:r>
      <w:r>
        <w:t>29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_Toc15923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2.9.4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_Toc15923 </w:instrText>
      </w:r>
      <w:r>
        <w:fldChar w:fldCharType="separate"/>
      </w:r>
      <w:r>
        <w:t>30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_Toc26394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2.9.5 Notice</w:t>
      </w:r>
      <w:r>
        <w:tab/>
      </w:r>
      <w:r>
        <w:fldChar w:fldCharType="begin"/>
      </w:r>
      <w:r>
        <w:instrText xml:space="preserve"> PAGEREF _Toc26394 </w:instrText>
      </w:r>
      <w:r>
        <w:fldChar w:fldCharType="separate"/>
      </w:r>
      <w:r>
        <w:t>30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_Toc132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2.10 CChex_MsgAddNew</w:t>
      </w:r>
      <w:r>
        <w:tab/>
      </w:r>
      <w:r>
        <w:fldChar w:fldCharType="begin"/>
      </w:r>
      <w:r>
        <w:instrText xml:space="preserve"> PAGEREF _Toc132 </w:instrText>
      </w:r>
      <w:r>
        <w:fldChar w:fldCharType="separate"/>
      </w:r>
      <w:r>
        <w:t>30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_Toc29336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2.10.1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_Toc29336 </w:instrText>
      </w:r>
      <w:r>
        <w:fldChar w:fldCharType="separate"/>
      </w:r>
      <w:r>
        <w:t>30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_Toc12628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2.10.2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_Toc12628 </w:instrText>
      </w:r>
      <w:r>
        <w:fldChar w:fldCharType="separate"/>
      </w:r>
      <w:r>
        <w:t>30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_Toc1644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2.10.3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_Toc1644 </w:instrText>
      </w:r>
      <w:r>
        <w:fldChar w:fldCharType="separate"/>
      </w:r>
      <w:r>
        <w:t>31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_Toc8876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2.10.4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_Toc8876 </w:instrText>
      </w:r>
      <w:r>
        <w:fldChar w:fldCharType="separate"/>
      </w:r>
      <w:r>
        <w:t>31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_Toc19713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2.10.5 Notice</w:t>
      </w:r>
      <w:r>
        <w:tab/>
      </w:r>
      <w:r>
        <w:fldChar w:fldCharType="begin"/>
      </w:r>
      <w:r>
        <w:instrText xml:space="preserve"> PAGEREF _Toc19713 </w:instrText>
      </w:r>
      <w:r>
        <w:fldChar w:fldCharType="separate"/>
      </w:r>
      <w:r>
        <w:t>31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_Toc7089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2.11 CChex_MsgGetAllHead</w:t>
      </w:r>
      <w:r>
        <w:tab/>
      </w:r>
      <w:r>
        <w:fldChar w:fldCharType="begin"/>
      </w:r>
      <w:r>
        <w:instrText xml:space="preserve"> PAGEREF _Toc7089 </w:instrText>
      </w:r>
      <w:r>
        <w:fldChar w:fldCharType="separate"/>
      </w:r>
      <w:r>
        <w:t>31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_Toc9670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2.11.1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_Toc9670 </w:instrText>
      </w:r>
      <w:r>
        <w:fldChar w:fldCharType="separate"/>
      </w:r>
      <w:r>
        <w:t>31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_Toc18309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2.11.2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_Toc18309 </w:instrText>
      </w:r>
      <w:r>
        <w:fldChar w:fldCharType="separate"/>
      </w:r>
      <w:r>
        <w:t>31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_Toc31486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2.11.3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_Toc31486 </w:instrText>
      </w:r>
      <w:r>
        <w:fldChar w:fldCharType="separate"/>
      </w:r>
      <w:r>
        <w:t>31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_Toc19558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2.11.4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_Toc19558 </w:instrText>
      </w:r>
      <w:r>
        <w:fldChar w:fldCharType="separate"/>
      </w:r>
      <w:r>
        <w:t>32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_Toc13031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2.11.5 Notice</w:t>
      </w:r>
      <w:r>
        <w:tab/>
      </w:r>
      <w:r>
        <w:fldChar w:fldCharType="begin"/>
      </w:r>
      <w:r>
        <w:instrText xml:space="preserve"> PAGEREF _Toc13031 </w:instrText>
      </w:r>
      <w:r>
        <w:fldChar w:fldCharType="separate"/>
      </w:r>
      <w:r>
        <w:t>32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_Toc21670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2.12 CChex_RebootDevice</w:t>
      </w:r>
      <w:r>
        <w:tab/>
      </w:r>
      <w:r>
        <w:fldChar w:fldCharType="begin"/>
      </w:r>
      <w:r>
        <w:instrText xml:space="preserve"> PAGEREF _Toc21670 </w:instrText>
      </w:r>
      <w:r>
        <w:fldChar w:fldCharType="separate"/>
      </w:r>
      <w:r>
        <w:t>32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_Toc32598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2.12.1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_Toc32598 </w:instrText>
      </w:r>
      <w:r>
        <w:fldChar w:fldCharType="separate"/>
      </w:r>
      <w:r>
        <w:t>32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_Toc24680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2.12.2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_Toc24680 </w:instrText>
      </w:r>
      <w:r>
        <w:fldChar w:fldCharType="separate"/>
      </w:r>
      <w:r>
        <w:t>32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_Toc9982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2.12.3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_Toc9982 </w:instrText>
      </w:r>
      <w:r>
        <w:fldChar w:fldCharType="separate"/>
      </w:r>
      <w:r>
        <w:t>33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_Toc11851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2.12.4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_Toc11851 </w:instrText>
      </w:r>
      <w:r>
        <w:fldChar w:fldCharType="separate"/>
      </w:r>
      <w:r>
        <w:t>33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_Toc32234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2.12.5 Notice</w:t>
      </w:r>
      <w:r>
        <w:tab/>
      </w:r>
      <w:r>
        <w:fldChar w:fldCharType="begin"/>
      </w:r>
      <w:r>
        <w:instrText xml:space="preserve"> PAGEREF _Toc32234 </w:instrText>
      </w:r>
      <w:r>
        <w:fldChar w:fldCharType="separate"/>
      </w:r>
      <w:r>
        <w:t>33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_Toc14952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2.13 CChex_SetTime</w:t>
      </w:r>
      <w:r>
        <w:tab/>
      </w:r>
      <w:r>
        <w:fldChar w:fldCharType="begin"/>
      </w:r>
      <w:r>
        <w:instrText xml:space="preserve"> PAGEREF _Toc14952 </w:instrText>
      </w:r>
      <w:r>
        <w:fldChar w:fldCharType="separate"/>
      </w:r>
      <w:r>
        <w:t>33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_Toc12038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2.13.1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_Toc12038 </w:instrText>
      </w:r>
      <w:r>
        <w:fldChar w:fldCharType="separate"/>
      </w:r>
      <w:r>
        <w:t>33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_Toc3668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2.13.2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_Toc3668 </w:instrText>
      </w:r>
      <w:r>
        <w:fldChar w:fldCharType="separate"/>
      </w:r>
      <w:r>
        <w:t>33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_Toc18084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2.13.3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_Toc18084 </w:instrText>
      </w:r>
      <w:r>
        <w:fldChar w:fldCharType="separate"/>
      </w:r>
      <w:r>
        <w:t>34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_Toc12795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2.13.4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_Toc12795 </w:instrText>
      </w:r>
      <w:r>
        <w:fldChar w:fldCharType="separate"/>
      </w:r>
      <w:r>
        <w:t>34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_Toc11862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2.13.5 Notice</w:t>
      </w:r>
      <w:r>
        <w:tab/>
      </w:r>
      <w:r>
        <w:fldChar w:fldCharType="begin"/>
      </w:r>
      <w:r>
        <w:instrText xml:space="preserve"> PAGEREF _Toc11862 </w:instrText>
      </w:r>
      <w:r>
        <w:fldChar w:fldCharType="separate"/>
      </w:r>
      <w:r>
        <w:t>34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_Toc19601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2.14 CChex_GetSNConfig</w:t>
      </w:r>
      <w:r>
        <w:tab/>
      </w:r>
      <w:r>
        <w:fldChar w:fldCharType="begin"/>
      </w:r>
      <w:r>
        <w:instrText xml:space="preserve"> PAGEREF _Toc19601 </w:instrText>
      </w:r>
      <w:r>
        <w:fldChar w:fldCharType="separate"/>
      </w:r>
      <w:r>
        <w:t>34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_Toc3242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2.14.1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_Toc3242 </w:instrText>
      </w:r>
      <w:r>
        <w:fldChar w:fldCharType="separate"/>
      </w:r>
      <w:r>
        <w:t>34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_Toc15863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2.14.2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_Toc15863 </w:instrText>
      </w:r>
      <w:r>
        <w:fldChar w:fldCharType="separate"/>
      </w:r>
      <w:r>
        <w:t>34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_Toc20340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2.14.3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_Toc20340 </w:instrText>
      </w:r>
      <w:r>
        <w:fldChar w:fldCharType="separate"/>
      </w:r>
      <w:r>
        <w:t>34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_Toc31804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2.14.4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_Toc31804 </w:instrText>
      </w:r>
      <w:r>
        <w:fldChar w:fldCharType="separate"/>
      </w:r>
      <w:r>
        <w:t>35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_Toc7639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2.14.5 Notice</w:t>
      </w:r>
      <w:r>
        <w:tab/>
      </w:r>
      <w:r>
        <w:fldChar w:fldCharType="begin"/>
      </w:r>
      <w:r>
        <w:instrText xml:space="preserve"> PAGEREF _Toc7639 </w:instrText>
      </w:r>
      <w:r>
        <w:fldChar w:fldCharType="separate"/>
      </w:r>
      <w:r>
        <w:t>35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_Toc7712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2.15 CChex_DownloadAllRecords</w:t>
      </w:r>
      <w:r>
        <w:tab/>
      </w:r>
      <w:r>
        <w:fldChar w:fldCharType="begin"/>
      </w:r>
      <w:r>
        <w:instrText xml:space="preserve"> PAGEREF _Toc7712 </w:instrText>
      </w:r>
      <w:r>
        <w:fldChar w:fldCharType="separate"/>
      </w:r>
      <w:r>
        <w:t>35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_Toc5931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2.15.1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_Toc5931 </w:instrText>
      </w:r>
      <w:r>
        <w:fldChar w:fldCharType="separate"/>
      </w:r>
      <w:r>
        <w:t>35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_Toc711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2.15.2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_Toc711 </w:instrText>
      </w:r>
      <w:r>
        <w:fldChar w:fldCharType="separate"/>
      </w:r>
      <w:r>
        <w:t>35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_Toc11883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2.15.3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_Toc11883 </w:instrText>
      </w:r>
      <w:r>
        <w:fldChar w:fldCharType="separate"/>
      </w:r>
      <w:r>
        <w:t>35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_Toc18436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2.15.4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_Toc18436 </w:instrText>
      </w:r>
      <w:r>
        <w:fldChar w:fldCharType="separate"/>
      </w:r>
      <w:r>
        <w:t>36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_Toc11741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2.15.5 Notice</w:t>
      </w:r>
      <w:r>
        <w:tab/>
      </w:r>
      <w:r>
        <w:fldChar w:fldCharType="begin"/>
      </w:r>
      <w:r>
        <w:instrText xml:space="preserve"> PAGEREF _Toc11741 </w:instrText>
      </w:r>
      <w:r>
        <w:fldChar w:fldCharType="separate"/>
      </w:r>
      <w:r>
        <w:t>36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_Toc3033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2.16 CChex_DeleteRecordInfo</w:t>
      </w:r>
      <w:r>
        <w:tab/>
      </w:r>
      <w:r>
        <w:fldChar w:fldCharType="begin"/>
      </w:r>
      <w:r>
        <w:instrText xml:space="preserve"> PAGEREF _Toc3033 </w:instrText>
      </w:r>
      <w:r>
        <w:fldChar w:fldCharType="separate"/>
      </w:r>
      <w:r>
        <w:t>36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_Toc3329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2.16.1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_Toc3329 </w:instrText>
      </w:r>
      <w:r>
        <w:fldChar w:fldCharType="separate"/>
      </w:r>
      <w:r>
        <w:t>36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_Toc6947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2.16.2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_Toc6947 </w:instrText>
      </w:r>
      <w:r>
        <w:fldChar w:fldCharType="separate"/>
      </w:r>
      <w:r>
        <w:t>36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_Toc21274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2.16.3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_Toc21274 </w:instrText>
      </w:r>
      <w:r>
        <w:fldChar w:fldCharType="separate"/>
      </w:r>
      <w:r>
        <w:t>36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_Toc32403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2.16.4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_Toc32403 </w:instrText>
      </w:r>
      <w:r>
        <w:fldChar w:fldCharType="separate"/>
      </w:r>
      <w:r>
        <w:t>37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_Toc21186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2.16.5 Notice</w:t>
      </w:r>
      <w:r>
        <w:tab/>
      </w:r>
      <w:r>
        <w:fldChar w:fldCharType="begin"/>
      </w:r>
      <w:r>
        <w:instrText xml:space="preserve"> PAGEREF _Toc21186 </w:instrText>
      </w:r>
      <w:r>
        <w:fldChar w:fldCharType="separate"/>
      </w:r>
      <w:r>
        <w:t>37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_Toc8275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2.17 CChex_GetBasicConfigInfo</w:t>
      </w:r>
      <w:r>
        <w:tab/>
      </w:r>
      <w:r>
        <w:fldChar w:fldCharType="begin"/>
      </w:r>
      <w:r>
        <w:instrText xml:space="preserve"> PAGEREF _Toc8275 </w:instrText>
      </w:r>
      <w:r>
        <w:fldChar w:fldCharType="separate"/>
      </w:r>
      <w:r>
        <w:t>37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_Toc12144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2.17.1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_Toc12144 </w:instrText>
      </w:r>
      <w:r>
        <w:fldChar w:fldCharType="separate"/>
      </w:r>
      <w:r>
        <w:t>37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_Toc22551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2.17.2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_Toc22551 </w:instrText>
      </w:r>
      <w:r>
        <w:fldChar w:fldCharType="separate"/>
      </w:r>
      <w:r>
        <w:t>37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_Toc25561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2.17.3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_Toc25561 </w:instrText>
      </w:r>
      <w:r>
        <w:fldChar w:fldCharType="separate"/>
      </w:r>
      <w:r>
        <w:t>37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_Toc22627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2.17.4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_Toc22627 </w:instrText>
      </w:r>
      <w:r>
        <w:fldChar w:fldCharType="separate"/>
      </w:r>
      <w:r>
        <w:t>38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_Toc30853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2.17.5 Notice</w:t>
      </w:r>
      <w:r>
        <w:tab/>
      </w:r>
      <w:r>
        <w:fldChar w:fldCharType="begin"/>
      </w:r>
      <w:r>
        <w:instrText xml:space="preserve"> PAGEREF _Toc30853 </w:instrText>
      </w:r>
      <w:r>
        <w:fldChar w:fldCharType="separate"/>
      </w:r>
      <w:r>
        <w:t>38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_Toc3915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2.18 CChex_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etBasicConfigInfo</w:t>
      </w:r>
      <w:r>
        <w:tab/>
      </w:r>
      <w:r>
        <w:fldChar w:fldCharType="begin"/>
      </w:r>
      <w:r>
        <w:instrText xml:space="preserve"> PAGEREF _Toc3915 </w:instrText>
      </w:r>
      <w:r>
        <w:fldChar w:fldCharType="separate"/>
      </w:r>
      <w:r>
        <w:t>38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_Toc21542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2.18.1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_Toc21542 </w:instrText>
      </w:r>
      <w:r>
        <w:fldChar w:fldCharType="separate"/>
      </w:r>
      <w:r>
        <w:t>38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_Toc24063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2.18.2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_Toc24063 </w:instrText>
      </w:r>
      <w:r>
        <w:fldChar w:fldCharType="separate"/>
      </w:r>
      <w:r>
        <w:t>38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_Toc7012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2.18.3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_Toc7012 </w:instrText>
      </w:r>
      <w:r>
        <w:fldChar w:fldCharType="separate"/>
      </w:r>
      <w:r>
        <w:t>39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_Toc26074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2.18.4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_Toc26074 </w:instrText>
      </w:r>
      <w:r>
        <w:fldChar w:fldCharType="separate"/>
      </w:r>
      <w:r>
        <w:t>39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_Toc1079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2.18.5 Notice</w:t>
      </w:r>
      <w:r>
        <w:tab/>
      </w:r>
      <w:r>
        <w:fldChar w:fldCharType="begin"/>
      </w:r>
      <w:r>
        <w:instrText xml:space="preserve"> PAGEREF _Toc1079 </w:instrText>
      </w:r>
      <w:r>
        <w:fldChar w:fldCharType="separate"/>
      </w:r>
      <w:r>
        <w:t>39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_Toc24275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2.19 CChex_ListPersonInfo</w:t>
      </w:r>
      <w:r>
        <w:tab/>
      </w:r>
      <w:r>
        <w:fldChar w:fldCharType="begin"/>
      </w:r>
      <w:r>
        <w:instrText xml:space="preserve"> PAGEREF _Toc24275 </w:instrText>
      </w:r>
      <w:r>
        <w:fldChar w:fldCharType="separate"/>
      </w:r>
      <w:r>
        <w:t>39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_Toc24853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2.19.1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_Toc24853 </w:instrText>
      </w:r>
      <w:r>
        <w:fldChar w:fldCharType="separate"/>
      </w:r>
      <w:r>
        <w:t>39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_Toc19068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2.19.2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_Toc19068 </w:instrText>
      </w:r>
      <w:r>
        <w:fldChar w:fldCharType="separate"/>
      </w:r>
      <w:r>
        <w:t>40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_Toc2676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2.19.3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_Toc2676 </w:instrText>
      </w:r>
      <w:r>
        <w:fldChar w:fldCharType="separate"/>
      </w:r>
      <w:r>
        <w:t>40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_Toc12276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2.19.4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_Toc12276 </w:instrText>
      </w:r>
      <w:r>
        <w:fldChar w:fldCharType="separate"/>
      </w:r>
      <w:r>
        <w:t>41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_Toc16752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2.19.5 Notice</w:t>
      </w:r>
      <w:r>
        <w:tab/>
      </w:r>
      <w:r>
        <w:fldChar w:fldCharType="begin"/>
      </w:r>
      <w:r>
        <w:instrText xml:space="preserve"> PAGEREF _Toc16752 </w:instrText>
      </w:r>
      <w:r>
        <w:fldChar w:fldCharType="separate"/>
      </w:r>
      <w:r>
        <w:t>41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_Toc12408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2.20 CChex_ModifyPersonInfo</w:t>
      </w:r>
      <w:r>
        <w:tab/>
      </w:r>
      <w:r>
        <w:fldChar w:fldCharType="begin"/>
      </w:r>
      <w:r>
        <w:instrText xml:space="preserve"> PAGEREF _Toc12408 </w:instrText>
      </w:r>
      <w:r>
        <w:fldChar w:fldCharType="separate"/>
      </w:r>
      <w:r>
        <w:t>41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_Toc15513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2.20.1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_Toc15513 </w:instrText>
      </w:r>
      <w:r>
        <w:fldChar w:fldCharType="separate"/>
      </w:r>
      <w:r>
        <w:t>41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_Toc379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2.20.2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_Toc379 </w:instrText>
      </w:r>
      <w:r>
        <w:fldChar w:fldCharType="separate"/>
      </w:r>
      <w:r>
        <w:t>41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_Toc22578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2.20.3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_Toc22578 </w:instrText>
      </w:r>
      <w:r>
        <w:fldChar w:fldCharType="separate"/>
      </w:r>
      <w:r>
        <w:t>42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2.20.4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_Toc103 </w:instrText>
      </w:r>
      <w:r>
        <w:fldChar w:fldCharType="separate"/>
      </w:r>
      <w:r>
        <w:t>42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_Toc28010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2.20.5 Notice</w:t>
      </w:r>
      <w:r>
        <w:tab/>
      </w:r>
      <w:r>
        <w:fldChar w:fldCharType="begin"/>
      </w:r>
      <w:r>
        <w:instrText xml:space="preserve"> PAGEREF _Toc28010 </w:instrText>
      </w:r>
      <w:r>
        <w:fldChar w:fldCharType="separate"/>
      </w:r>
      <w:r>
        <w:t>42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_Toc30067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2.21 CChex_DeletePersonInfo</w:t>
      </w:r>
      <w:r>
        <w:tab/>
      </w:r>
      <w:r>
        <w:fldChar w:fldCharType="begin"/>
      </w:r>
      <w:r>
        <w:instrText xml:space="preserve"> PAGEREF _Toc30067 </w:instrText>
      </w:r>
      <w:r>
        <w:fldChar w:fldCharType="separate"/>
      </w:r>
      <w:r>
        <w:t>42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_Toc12369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2.21.1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_Toc12369 </w:instrText>
      </w:r>
      <w:r>
        <w:fldChar w:fldCharType="separate"/>
      </w:r>
      <w:r>
        <w:t>43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_Toc1594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2.21.2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_Toc1594 </w:instrText>
      </w:r>
      <w:r>
        <w:fldChar w:fldCharType="separate"/>
      </w:r>
      <w:r>
        <w:t>43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_Toc12962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2.21.3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_Toc12962 </w:instrText>
      </w:r>
      <w:r>
        <w:fldChar w:fldCharType="separate"/>
      </w:r>
      <w:r>
        <w:t>43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_Toc7669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2.21.4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_Toc7669 </w:instrText>
      </w:r>
      <w:r>
        <w:fldChar w:fldCharType="separate"/>
      </w:r>
      <w:r>
        <w:t>43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_Toc22925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2.21.5 Notice</w:t>
      </w:r>
      <w:r>
        <w:tab/>
      </w:r>
      <w:r>
        <w:fldChar w:fldCharType="begin"/>
      </w:r>
      <w:r>
        <w:instrText xml:space="preserve"> PAGEREF _Toc22925 </w:instrText>
      </w:r>
      <w:r>
        <w:fldChar w:fldCharType="separate"/>
      </w:r>
      <w:r>
        <w:t>43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_Toc126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2.22 CChex_DeletePersonInfo</w:t>
      </w:r>
      <w:r>
        <w:rPr>
          <w:rFonts w:hint="eastAsia"/>
          <w:lang w:val="en-US" w:eastAsia="zh-CN"/>
        </w:rPr>
        <w:t>_VER_4_NEWID</w:t>
      </w:r>
      <w:r>
        <w:tab/>
      </w:r>
      <w:r>
        <w:fldChar w:fldCharType="begin"/>
      </w:r>
      <w:r>
        <w:instrText xml:space="preserve"> PAGEREF _Toc126 </w:instrText>
      </w:r>
      <w:r>
        <w:fldChar w:fldCharType="separate"/>
      </w:r>
      <w:r>
        <w:t>44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_Toc18220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2.22.1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_Toc18220 </w:instrText>
      </w:r>
      <w:r>
        <w:fldChar w:fldCharType="separate"/>
      </w:r>
      <w:r>
        <w:t>44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_Toc9873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2.22.2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_Toc9873 </w:instrText>
      </w:r>
      <w:r>
        <w:fldChar w:fldCharType="separate"/>
      </w:r>
      <w:r>
        <w:t>44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_Toc31816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2.22.3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_Toc31816 </w:instrText>
      </w:r>
      <w:r>
        <w:fldChar w:fldCharType="separate"/>
      </w:r>
      <w:r>
        <w:t>44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_Toc13535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2.22.4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_Toc13535 </w:instrText>
      </w:r>
      <w:r>
        <w:fldChar w:fldCharType="separate"/>
      </w:r>
      <w:r>
        <w:t>44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_Toc23957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2.22.5 Notice</w:t>
      </w:r>
      <w:r>
        <w:tab/>
      </w:r>
      <w:r>
        <w:fldChar w:fldCharType="begin"/>
      </w:r>
      <w:r>
        <w:instrText xml:space="preserve"> PAGEREF _Toc23957 </w:instrText>
      </w:r>
      <w:r>
        <w:fldChar w:fldCharType="separate"/>
      </w:r>
      <w:r>
        <w:t>45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_Toc11504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2.23 CChex_DownloadFingerPrint</w:t>
      </w:r>
      <w:r>
        <w:tab/>
      </w:r>
      <w:r>
        <w:fldChar w:fldCharType="begin"/>
      </w:r>
      <w:r>
        <w:instrText xml:space="preserve"> PAGEREF _Toc11504 </w:instrText>
      </w:r>
      <w:r>
        <w:fldChar w:fldCharType="separate"/>
      </w:r>
      <w:r>
        <w:t>45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_Toc24471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2.23.1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_Toc24471 </w:instrText>
      </w:r>
      <w:r>
        <w:fldChar w:fldCharType="separate"/>
      </w:r>
      <w:r>
        <w:t>45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_Toc11755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2.23.2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_Toc11755 </w:instrText>
      </w:r>
      <w:r>
        <w:fldChar w:fldCharType="separate"/>
      </w:r>
      <w:r>
        <w:t>45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_Toc30402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2.23.3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_Toc30402 </w:instrText>
      </w:r>
      <w:r>
        <w:fldChar w:fldCharType="separate"/>
      </w:r>
      <w:r>
        <w:t>45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_Toc3256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2.23.4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_Toc3256 </w:instrText>
      </w:r>
      <w:r>
        <w:fldChar w:fldCharType="separate"/>
      </w:r>
      <w:r>
        <w:t>45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_Toc5529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2.23.5 Notice</w:t>
      </w:r>
      <w:r>
        <w:tab/>
      </w:r>
      <w:r>
        <w:fldChar w:fldCharType="begin"/>
      </w:r>
      <w:r>
        <w:instrText xml:space="preserve"> PAGEREF _Toc5529 </w:instrText>
      </w:r>
      <w:r>
        <w:fldChar w:fldCharType="separate"/>
      </w:r>
      <w:r>
        <w:t>46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_Toc1561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2.24 CChex_DownloadFingerPrint</w:t>
      </w:r>
      <w:r>
        <w:rPr>
          <w:rFonts w:hint="eastAsia"/>
          <w:lang w:val="en-US" w:eastAsia="zh-CN"/>
        </w:rPr>
        <w:t>_VER_4_NEWID</w:t>
      </w:r>
      <w:r>
        <w:tab/>
      </w:r>
      <w:r>
        <w:fldChar w:fldCharType="begin"/>
      </w:r>
      <w:r>
        <w:instrText xml:space="preserve"> PAGEREF _Toc1561 </w:instrText>
      </w:r>
      <w:r>
        <w:fldChar w:fldCharType="separate"/>
      </w:r>
      <w:r>
        <w:t>46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_Toc4318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2.24.1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_Toc4318 </w:instrText>
      </w:r>
      <w:r>
        <w:fldChar w:fldCharType="separate"/>
      </w:r>
      <w:r>
        <w:t>46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_Toc8880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2.24.2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_Toc8880 </w:instrText>
      </w:r>
      <w:r>
        <w:fldChar w:fldCharType="separate"/>
      </w:r>
      <w:r>
        <w:t>46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_Toc16904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2.24.3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_Toc16904 </w:instrText>
      </w:r>
      <w:r>
        <w:fldChar w:fldCharType="separate"/>
      </w:r>
      <w:r>
        <w:t>46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_Toc25610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2.24.4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_Toc25610 </w:instrText>
      </w:r>
      <w:r>
        <w:fldChar w:fldCharType="separate"/>
      </w:r>
      <w:r>
        <w:t>47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_Toc17047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2.24.5 Notice</w:t>
      </w:r>
      <w:r>
        <w:tab/>
      </w:r>
      <w:r>
        <w:fldChar w:fldCharType="begin"/>
      </w:r>
      <w:r>
        <w:instrText xml:space="preserve"> PAGEREF _Toc17047 </w:instrText>
      </w:r>
      <w:r>
        <w:fldChar w:fldCharType="separate"/>
      </w:r>
      <w:r>
        <w:t>47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_Toc19237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>2.25 CChex_</w:t>
      </w:r>
      <w:r>
        <w:rPr>
          <w:rFonts w:hint="eastAsia"/>
          <w:lang w:val="en-US" w:eastAsia="zh-CN"/>
        </w:rPr>
        <w:t>Up</w:t>
      </w:r>
      <w:r>
        <w:rPr>
          <w:rFonts w:hint="eastAsia"/>
        </w:rPr>
        <w:t>loadFingerPrint</w:t>
      </w:r>
      <w:r>
        <w:tab/>
      </w:r>
      <w:r>
        <w:fldChar w:fldCharType="begin"/>
      </w:r>
      <w:r>
        <w:instrText xml:space="preserve"> PAGEREF _Toc19237 </w:instrText>
      </w:r>
      <w:r>
        <w:fldChar w:fldCharType="separate"/>
      </w:r>
      <w:r>
        <w:t>47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_Toc12045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2.25.1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_Toc12045 </w:instrText>
      </w:r>
      <w:r>
        <w:fldChar w:fldCharType="separate"/>
      </w:r>
      <w:r>
        <w:t>47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_Toc3086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2.25.2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_Toc3086 </w:instrText>
      </w:r>
      <w:r>
        <w:fldChar w:fldCharType="separate"/>
      </w:r>
      <w:r>
        <w:t>47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_Toc5770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2.25.3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_Toc5770 </w:instrText>
      </w:r>
      <w:r>
        <w:fldChar w:fldCharType="separate"/>
      </w:r>
      <w:r>
        <w:t>47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_Toc8076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2.25.4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_Toc8076 </w:instrText>
      </w:r>
      <w:r>
        <w:fldChar w:fldCharType="separate"/>
      </w:r>
      <w:r>
        <w:t>48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_Toc9305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2.25.5 Notice</w:t>
      </w:r>
      <w:r>
        <w:tab/>
      </w:r>
      <w:r>
        <w:fldChar w:fldCharType="begin"/>
      </w:r>
      <w:r>
        <w:instrText xml:space="preserve"> PAGEREF _Toc9305 </w:instrText>
      </w:r>
      <w:r>
        <w:fldChar w:fldCharType="separate"/>
      </w:r>
      <w:r>
        <w:t>48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_Toc10986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2.26 </w:t>
      </w:r>
      <w:r>
        <w:rPr>
          <w:rFonts w:hint="eastAsia" w:ascii="Arial" w:hAnsi="Arial"/>
          <w:szCs w:val="22"/>
        </w:rPr>
        <w:t>CChex_UploadFingerPrint_VER_4_NEWID</w:t>
      </w:r>
      <w:r>
        <w:tab/>
      </w:r>
      <w:r>
        <w:fldChar w:fldCharType="begin"/>
      </w:r>
      <w:r>
        <w:instrText xml:space="preserve"> PAGEREF _Toc10986 </w:instrText>
      </w:r>
      <w:r>
        <w:fldChar w:fldCharType="separate"/>
      </w:r>
      <w:r>
        <w:t>48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_Toc15099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2.26.1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_Toc15099 </w:instrText>
      </w:r>
      <w:r>
        <w:fldChar w:fldCharType="separate"/>
      </w:r>
      <w:r>
        <w:t>48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_Toc14184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2.26.2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_Toc14184 </w:instrText>
      </w:r>
      <w:r>
        <w:fldChar w:fldCharType="separate"/>
      </w:r>
      <w:r>
        <w:t>48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_Toc13425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2.26.3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_Toc13425 </w:instrText>
      </w:r>
      <w:r>
        <w:fldChar w:fldCharType="separate"/>
      </w:r>
      <w:r>
        <w:t>48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_Toc15833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2.26.4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_Toc15833 </w:instrText>
      </w:r>
      <w:r>
        <w:fldChar w:fldCharType="separate"/>
      </w:r>
      <w:r>
        <w:t>49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_Toc22986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2.26.5 Notice</w:t>
      </w:r>
      <w:r>
        <w:tab/>
      </w:r>
      <w:r>
        <w:fldChar w:fldCharType="begin"/>
      </w:r>
      <w:r>
        <w:instrText xml:space="preserve"> PAGEREF _Toc22986 </w:instrText>
      </w:r>
      <w:r>
        <w:fldChar w:fldCharType="separate"/>
      </w:r>
      <w:r>
        <w:t>49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_Toc28782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2.27 </w:t>
      </w:r>
      <w:r>
        <w:rPr>
          <w:rFonts w:hint="eastAsia"/>
        </w:rPr>
        <w:t>CChex_GetTime</w:t>
      </w:r>
      <w:r>
        <w:tab/>
      </w:r>
      <w:r>
        <w:fldChar w:fldCharType="begin"/>
      </w:r>
      <w:r>
        <w:instrText xml:space="preserve"> PAGEREF _Toc28782 </w:instrText>
      </w:r>
      <w:r>
        <w:fldChar w:fldCharType="separate"/>
      </w:r>
      <w:r>
        <w:t>49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_Toc29769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2.27.1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_Toc29769 </w:instrText>
      </w:r>
      <w:r>
        <w:fldChar w:fldCharType="separate"/>
      </w:r>
      <w:r>
        <w:t>49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_Toc15312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2.27.2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_Toc15312 </w:instrText>
      </w:r>
      <w:r>
        <w:fldChar w:fldCharType="separate"/>
      </w:r>
      <w:r>
        <w:t>49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_Toc11426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2.27.3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_Toc11426 </w:instrText>
      </w:r>
      <w:r>
        <w:fldChar w:fldCharType="separate"/>
      </w:r>
      <w:r>
        <w:t>49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_Toc487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2.27.4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_Toc487 </w:instrText>
      </w:r>
      <w:r>
        <w:fldChar w:fldCharType="separate"/>
      </w:r>
      <w:r>
        <w:t>50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_Toc20757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2.27.5 Notice</w:t>
      </w:r>
      <w:r>
        <w:tab/>
      </w:r>
      <w:r>
        <w:fldChar w:fldCharType="begin"/>
      </w:r>
      <w:r>
        <w:instrText xml:space="preserve"> PAGEREF _Toc20757 </w:instrText>
      </w:r>
      <w:r>
        <w:fldChar w:fldCharType="separate"/>
      </w:r>
      <w:r>
        <w:t>50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_Toc25606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2.28 </w:t>
      </w:r>
      <w:r>
        <w:rPr>
          <w:rFonts w:hint="eastAsia"/>
        </w:rPr>
        <w:t>CChex_InitUserArea</w:t>
      </w:r>
      <w:r>
        <w:tab/>
      </w:r>
      <w:r>
        <w:fldChar w:fldCharType="begin"/>
      </w:r>
      <w:r>
        <w:instrText xml:space="preserve"> PAGEREF _Toc25606 </w:instrText>
      </w:r>
      <w:r>
        <w:fldChar w:fldCharType="separate"/>
      </w:r>
      <w:r>
        <w:t>50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_Toc8564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2.28.1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_Toc8564 </w:instrText>
      </w:r>
      <w:r>
        <w:fldChar w:fldCharType="separate"/>
      </w:r>
      <w:r>
        <w:t>50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_Toc24407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2.28.2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_Toc24407 </w:instrText>
      </w:r>
      <w:r>
        <w:fldChar w:fldCharType="separate"/>
      </w:r>
      <w:r>
        <w:t>50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_Toc30812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2.28.3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_Toc30812 </w:instrText>
      </w:r>
      <w:r>
        <w:fldChar w:fldCharType="separate"/>
      </w:r>
      <w:r>
        <w:t>50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_Toc21940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2.28.4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_Toc21940 </w:instrText>
      </w:r>
      <w:r>
        <w:fldChar w:fldCharType="separate"/>
      </w:r>
      <w:r>
        <w:t>51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_Toc8996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2.28.5 Notice</w:t>
      </w:r>
      <w:r>
        <w:tab/>
      </w:r>
      <w:r>
        <w:fldChar w:fldCharType="begin"/>
      </w:r>
      <w:r>
        <w:instrText xml:space="preserve"> PAGEREF _Toc8996 </w:instrText>
      </w:r>
      <w:r>
        <w:fldChar w:fldCharType="separate"/>
      </w:r>
      <w:r>
        <w:t>51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_Toc11868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2.29 </w:t>
      </w:r>
      <w:r>
        <w:rPr>
          <w:rFonts w:hint="eastAsia"/>
        </w:rPr>
        <w:t>CChex_InitSystem</w:t>
      </w:r>
      <w:r>
        <w:tab/>
      </w:r>
      <w:r>
        <w:fldChar w:fldCharType="begin"/>
      </w:r>
      <w:r>
        <w:instrText xml:space="preserve"> PAGEREF _Toc11868 </w:instrText>
      </w:r>
      <w:r>
        <w:fldChar w:fldCharType="separate"/>
      </w:r>
      <w:r>
        <w:t>51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_Toc1614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2.29.1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_Toc1614 </w:instrText>
      </w:r>
      <w:r>
        <w:fldChar w:fldCharType="separate"/>
      </w:r>
      <w:r>
        <w:t>51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_Toc21785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2.29.2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_Toc21785 </w:instrText>
      </w:r>
      <w:r>
        <w:fldChar w:fldCharType="separate"/>
      </w:r>
      <w:r>
        <w:t>51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_Toc23170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2.29.3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_Toc23170 </w:instrText>
      </w:r>
      <w:r>
        <w:fldChar w:fldCharType="separate"/>
      </w:r>
      <w:r>
        <w:t>51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_Toc21464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2.29.4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_Toc21464 </w:instrText>
      </w:r>
      <w:r>
        <w:fldChar w:fldCharType="separate"/>
      </w:r>
      <w:r>
        <w:t>52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_Toc28247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2.29.5 Notice</w:t>
      </w:r>
      <w:r>
        <w:tab/>
      </w:r>
      <w:r>
        <w:fldChar w:fldCharType="begin"/>
      </w:r>
      <w:r>
        <w:instrText xml:space="preserve"> PAGEREF _Toc28247 </w:instrText>
      </w:r>
      <w:r>
        <w:fldChar w:fldCharType="separate"/>
      </w:r>
      <w:r>
        <w:t>52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_Toc25026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2.30 </w:t>
      </w:r>
      <w:r>
        <w:rPr>
          <w:rFonts w:hint="eastAsia"/>
        </w:rPr>
        <w:t>CChex_GetBasicConfigInfo2</w:t>
      </w:r>
      <w:r>
        <w:tab/>
      </w:r>
      <w:r>
        <w:fldChar w:fldCharType="begin"/>
      </w:r>
      <w:r>
        <w:instrText xml:space="preserve"> PAGEREF _Toc25026 </w:instrText>
      </w:r>
      <w:r>
        <w:fldChar w:fldCharType="separate"/>
      </w:r>
      <w:r>
        <w:t>52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_Toc31611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2.30.1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_Toc31611 </w:instrText>
      </w:r>
      <w:r>
        <w:fldChar w:fldCharType="separate"/>
      </w:r>
      <w:r>
        <w:t>52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_Toc23634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2.30.2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_Toc23634 </w:instrText>
      </w:r>
      <w:r>
        <w:fldChar w:fldCharType="separate"/>
      </w:r>
      <w:r>
        <w:t>52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_Toc20980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2.30.3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_Toc20980 </w:instrText>
      </w:r>
      <w:r>
        <w:fldChar w:fldCharType="separate"/>
      </w:r>
      <w:r>
        <w:t>52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_Toc520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2.30.4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_Toc520 </w:instrText>
      </w:r>
      <w:r>
        <w:fldChar w:fldCharType="separate"/>
      </w:r>
      <w:r>
        <w:t>53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_Toc29329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2.30.5 Notice</w:t>
      </w:r>
      <w:r>
        <w:tab/>
      </w:r>
      <w:r>
        <w:fldChar w:fldCharType="begin"/>
      </w:r>
      <w:r>
        <w:instrText xml:space="preserve"> PAGEREF _Toc29329 </w:instrText>
      </w:r>
      <w:r>
        <w:fldChar w:fldCharType="separate"/>
      </w:r>
      <w:r>
        <w:t>53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_Toc17306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2.31 </w:t>
      </w:r>
      <w:r>
        <w:rPr>
          <w:rFonts w:hint="eastAsia"/>
        </w:rPr>
        <w:t>CChex_SetBasicConfigInfo2</w:t>
      </w:r>
      <w:r>
        <w:tab/>
      </w:r>
      <w:r>
        <w:fldChar w:fldCharType="begin"/>
      </w:r>
      <w:r>
        <w:instrText xml:space="preserve"> PAGEREF _Toc17306 </w:instrText>
      </w:r>
      <w:r>
        <w:fldChar w:fldCharType="separate"/>
      </w:r>
      <w:r>
        <w:t>53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_Toc14790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2.31.1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_Toc14790 </w:instrText>
      </w:r>
      <w:r>
        <w:fldChar w:fldCharType="separate"/>
      </w:r>
      <w:r>
        <w:t>53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_Toc26586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2.31.2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_Toc26586 </w:instrText>
      </w:r>
      <w:r>
        <w:fldChar w:fldCharType="separate"/>
      </w:r>
      <w:r>
        <w:t>53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_Toc1672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2.31.3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_Toc1672 </w:instrText>
      </w:r>
      <w:r>
        <w:fldChar w:fldCharType="separate"/>
      </w:r>
      <w:r>
        <w:t>54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_Toc24492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2.31.4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_Toc24492 </w:instrText>
      </w:r>
      <w:r>
        <w:fldChar w:fldCharType="separate"/>
      </w:r>
      <w:r>
        <w:t>54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_Toc25829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2.31.5 Notice</w:t>
      </w:r>
      <w:r>
        <w:tab/>
      </w:r>
      <w:r>
        <w:fldChar w:fldCharType="begin"/>
      </w:r>
      <w:r>
        <w:instrText xml:space="preserve"> PAGEREF _Toc25829 </w:instrText>
      </w:r>
      <w:r>
        <w:fldChar w:fldCharType="separate"/>
      </w:r>
      <w:r>
        <w:t>54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_Toc21181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2.32 </w:t>
      </w:r>
      <w:r>
        <w:rPr>
          <w:rFonts w:hint="eastAsia"/>
        </w:rPr>
        <w:t>CChex_GetPeriodTime</w:t>
      </w:r>
      <w:r>
        <w:tab/>
      </w:r>
      <w:r>
        <w:fldChar w:fldCharType="begin"/>
      </w:r>
      <w:r>
        <w:instrText xml:space="preserve"> PAGEREF _Toc21181 </w:instrText>
      </w:r>
      <w:r>
        <w:fldChar w:fldCharType="separate"/>
      </w:r>
      <w:r>
        <w:t>55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_Toc16994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2.32.1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_Toc16994 </w:instrText>
      </w:r>
      <w:r>
        <w:fldChar w:fldCharType="separate"/>
      </w:r>
      <w:r>
        <w:t>55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_Toc29399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2.32.2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_Toc29399 </w:instrText>
      </w:r>
      <w:r>
        <w:fldChar w:fldCharType="separate"/>
      </w:r>
      <w:r>
        <w:t>55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_Toc8822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2.32.3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_Toc8822 </w:instrText>
      </w:r>
      <w:r>
        <w:fldChar w:fldCharType="separate"/>
      </w:r>
      <w:r>
        <w:t>55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_Toc21264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2.32.4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_Toc21264 </w:instrText>
      </w:r>
      <w:r>
        <w:fldChar w:fldCharType="separate"/>
      </w:r>
      <w:r>
        <w:t>55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_Toc15246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2.32.5 Notice</w:t>
      </w:r>
      <w:r>
        <w:tab/>
      </w:r>
      <w:r>
        <w:fldChar w:fldCharType="begin"/>
      </w:r>
      <w:r>
        <w:instrText xml:space="preserve"> PAGEREF _Toc15246 </w:instrText>
      </w:r>
      <w:r>
        <w:fldChar w:fldCharType="separate"/>
      </w:r>
      <w:r>
        <w:t>55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_Toc10527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2.33 </w:t>
      </w:r>
      <w:r>
        <w:rPr>
          <w:rFonts w:hint="eastAsia"/>
        </w:rPr>
        <w:t>CChex_SetPeriodTime</w:t>
      </w:r>
      <w:r>
        <w:tab/>
      </w:r>
      <w:r>
        <w:fldChar w:fldCharType="begin"/>
      </w:r>
      <w:r>
        <w:instrText xml:space="preserve"> PAGEREF _Toc10527 </w:instrText>
      </w:r>
      <w:r>
        <w:fldChar w:fldCharType="separate"/>
      </w:r>
      <w:r>
        <w:t>56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_Toc27008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2.33.1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_Toc27008 </w:instrText>
      </w:r>
      <w:r>
        <w:fldChar w:fldCharType="separate"/>
      </w:r>
      <w:r>
        <w:t>56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_Toc21141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2.33.2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_Toc21141 </w:instrText>
      </w:r>
      <w:r>
        <w:fldChar w:fldCharType="separate"/>
      </w:r>
      <w:r>
        <w:t>56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_Toc2141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2.33.3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_Toc2141 </w:instrText>
      </w:r>
      <w:r>
        <w:fldChar w:fldCharType="separate"/>
      </w:r>
      <w:r>
        <w:t>56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_Toc1247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2.33.4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_Toc1247 </w:instrText>
      </w:r>
      <w:r>
        <w:fldChar w:fldCharType="separate"/>
      </w:r>
      <w:r>
        <w:t>56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_Toc8955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2.33.5 Notice</w:t>
      </w:r>
      <w:r>
        <w:tab/>
      </w:r>
      <w:r>
        <w:fldChar w:fldCharType="begin"/>
      </w:r>
      <w:r>
        <w:instrText xml:space="preserve"> PAGEREF _Toc8955 </w:instrText>
      </w:r>
      <w:r>
        <w:fldChar w:fldCharType="separate"/>
      </w:r>
      <w:r>
        <w:t>57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_Toc1581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2.34 </w:t>
      </w:r>
      <w:r>
        <w:rPr>
          <w:rFonts w:hint="eastAsia"/>
        </w:rPr>
        <w:t>CChex_GetTeamInfo</w:t>
      </w:r>
      <w:r>
        <w:tab/>
      </w:r>
      <w:r>
        <w:fldChar w:fldCharType="begin"/>
      </w:r>
      <w:r>
        <w:instrText xml:space="preserve"> PAGEREF _Toc1581 </w:instrText>
      </w:r>
      <w:r>
        <w:fldChar w:fldCharType="separate"/>
      </w:r>
      <w:r>
        <w:t>57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_Toc31413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2.34.1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_Toc31413 </w:instrText>
      </w:r>
      <w:r>
        <w:fldChar w:fldCharType="separate"/>
      </w:r>
      <w:r>
        <w:t>57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_Toc32435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2.34.2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_Toc32435 </w:instrText>
      </w:r>
      <w:r>
        <w:fldChar w:fldCharType="separate"/>
      </w:r>
      <w:r>
        <w:t>57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_Toc23082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2.34.3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_Toc23082 </w:instrText>
      </w:r>
      <w:r>
        <w:fldChar w:fldCharType="separate"/>
      </w:r>
      <w:r>
        <w:t>57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_Toc11491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2.34.4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_Toc11491 </w:instrText>
      </w:r>
      <w:r>
        <w:fldChar w:fldCharType="separate"/>
      </w:r>
      <w:r>
        <w:t>57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_Toc29449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2.34.5 Notice</w:t>
      </w:r>
      <w:r>
        <w:tab/>
      </w:r>
      <w:r>
        <w:fldChar w:fldCharType="begin"/>
      </w:r>
      <w:r>
        <w:instrText xml:space="preserve"> PAGEREF _Toc29449 </w:instrText>
      </w:r>
      <w:r>
        <w:fldChar w:fldCharType="separate"/>
      </w:r>
      <w:r>
        <w:t>58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_Toc23700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2.35 </w:t>
      </w:r>
      <w:r>
        <w:rPr>
          <w:rFonts w:hint="eastAsia"/>
        </w:rPr>
        <w:t>CChex_SetTeamInfo</w:t>
      </w:r>
      <w:r>
        <w:tab/>
      </w:r>
      <w:r>
        <w:fldChar w:fldCharType="begin"/>
      </w:r>
      <w:r>
        <w:instrText xml:space="preserve"> PAGEREF _Toc23700 </w:instrText>
      </w:r>
      <w:r>
        <w:fldChar w:fldCharType="separate"/>
      </w:r>
      <w:r>
        <w:t>58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_Toc18219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2.35.1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_Toc18219 </w:instrText>
      </w:r>
      <w:r>
        <w:fldChar w:fldCharType="separate"/>
      </w:r>
      <w:r>
        <w:t>58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_Toc16428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2.35.2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_Toc16428 </w:instrText>
      </w:r>
      <w:r>
        <w:fldChar w:fldCharType="separate"/>
      </w:r>
      <w:r>
        <w:t>58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_Toc24456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2.35.3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_Toc24456 </w:instrText>
      </w:r>
      <w:r>
        <w:fldChar w:fldCharType="separate"/>
      </w:r>
      <w:r>
        <w:t>58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_Toc1093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2.35.4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_Toc1093 </w:instrText>
      </w:r>
      <w:r>
        <w:fldChar w:fldCharType="separate"/>
      </w:r>
      <w:r>
        <w:t>58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_Toc26573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2.35.5 Notice</w:t>
      </w:r>
      <w:r>
        <w:tab/>
      </w:r>
      <w:r>
        <w:fldChar w:fldCharType="begin"/>
      </w:r>
      <w:r>
        <w:instrText xml:space="preserve"> PAGEREF _Toc26573 </w:instrText>
      </w:r>
      <w:r>
        <w:fldChar w:fldCharType="separate"/>
      </w:r>
      <w:r>
        <w:t>59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_Toc31085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2.36 </w:t>
      </w:r>
      <w:r>
        <w:rPr>
          <w:rFonts w:hint="eastAsia"/>
        </w:rPr>
        <w:t>CCHex_AddFingerprintOnline</w:t>
      </w:r>
      <w:r>
        <w:tab/>
      </w:r>
      <w:r>
        <w:fldChar w:fldCharType="begin"/>
      </w:r>
      <w:r>
        <w:instrText xml:space="preserve"> PAGEREF _Toc31085 </w:instrText>
      </w:r>
      <w:r>
        <w:fldChar w:fldCharType="separate"/>
      </w:r>
      <w:r>
        <w:t>59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_Toc15253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2.36.1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_Toc15253 </w:instrText>
      </w:r>
      <w:r>
        <w:fldChar w:fldCharType="separate"/>
      </w:r>
      <w:r>
        <w:t>59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_Toc19695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2.36.2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_Toc19695 </w:instrText>
      </w:r>
      <w:r>
        <w:fldChar w:fldCharType="separate"/>
      </w:r>
      <w:r>
        <w:t>59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_Toc6817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2.36.3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_Toc6817 </w:instrText>
      </w:r>
      <w:r>
        <w:fldChar w:fldCharType="separate"/>
      </w:r>
      <w:r>
        <w:t>59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_Toc20670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2.36.4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_Toc20670 </w:instrText>
      </w:r>
      <w:r>
        <w:fldChar w:fldCharType="separate"/>
      </w:r>
      <w:r>
        <w:t>59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_Toc9080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2.36.5 Notice</w:t>
      </w:r>
      <w:r>
        <w:tab/>
      </w:r>
      <w:r>
        <w:fldChar w:fldCharType="begin"/>
      </w:r>
      <w:r>
        <w:instrText xml:space="preserve"> PAGEREF _Toc9080 </w:instrText>
      </w:r>
      <w:r>
        <w:fldChar w:fldCharType="separate"/>
      </w:r>
      <w:r>
        <w:t>60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_Toc5128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2.37 </w:t>
      </w:r>
      <w:r>
        <w:rPr>
          <w:rFonts w:hint="eastAsia"/>
        </w:rPr>
        <w:t>CCHex_ForcedUnlock</w:t>
      </w:r>
      <w:r>
        <w:tab/>
      </w:r>
      <w:r>
        <w:fldChar w:fldCharType="begin"/>
      </w:r>
      <w:r>
        <w:instrText xml:space="preserve"> PAGEREF _Toc5128 </w:instrText>
      </w:r>
      <w:r>
        <w:fldChar w:fldCharType="separate"/>
      </w:r>
      <w:r>
        <w:t>60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_Toc22766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2.37.1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_Toc22766 </w:instrText>
      </w:r>
      <w:r>
        <w:fldChar w:fldCharType="separate"/>
      </w:r>
      <w:r>
        <w:t>60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_Toc20563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2.37.2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_Toc20563 </w:instrText>
      </w:r>
      <w:r>
        <w:fldChar w:fldCharType="separate"/>
      </w:r>
      <w:r>
        <w:t>60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_Toc6520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2.37.3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_Toc6520 </w:instrText>
      </w:r>
      <w:r>
        <w:fldChar w:fldCharType="separate"/>
      </w:r>
      <w:r>
        <w:t>60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_Toc10043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2.37.4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_Toc10043 </w:instrText>
      </w:r>
      <w:r>
        <w:fldChar w:fldCharType="separate"/>
      </w:r>
      <w:r>
        <w:t>61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_Toc7367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2.37.5 Notice</w:t>
      </w:r>
      <w:r>
        <w:tab/>
      </w:r>
      <w:r>
        <w:fldChar w:fldCharType="begin"/>
      </w:r>
      <w:r>
        <w:instrText xml:space="preserve"> PAGEREF _Toc7367 </w:instrText>
      </w:r>
      <w:r>
        <w:fldChar w:fldCharType="separate"/>
      </w:r>
      <w:r>
        <w:t>61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_Toc4183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2.38 </w:t>
      </w:r>
      <w:r>
        <w:rPr>
          <w:rFonts w:hint="eastAsia"/>
        </w:rPr>
        <w:t>CCHex_Udp_Search_Dev</w:t>
      </w:r>
      <w:r>
        <w:tab/>
      </w:r>
      <w:r>
        <w:fldChar w:fldCharType="begin"/>
      </w:r>
      <w:r>
        <w:instrText xml:space="preserve"> PAGEREF _Toc4183 </w:instrText>
      </w:r>
      <w:r>
        <w:fldChar w:fldCharType="separate"/>
      </w:r>
      <w:r>
        <w:t>61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_Toc26367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2.38.1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_Toc26367 </w:instrText>
      </w:r>
      <w:r>
        <w:fldChar w:fldCharType="separate"/>
      </w:r>
      <w:r>
        <w:t>61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_Toc1328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2.38.2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_Toc1328 </w:instrText>
      </w:r>
      <w:r>
        <w:fldChar w:fldCharType="separate"/>
      </w:r>
      <w:r>
        <w:t>61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_Toc24979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2.38.3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_Toc24979 </w:instrText>
      </w:r>
      <w:r>
        <w:fldChar w:fldCharType="separate"/>
      </w:r>
      <w:r>
        <w:t>61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_Toc3895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2.38.4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_Toc3895 </w:instrText>
      </w:r>
      <w:r>
        <w:fldChar w:fldCharType="separate"/>
      </w:r>
      <w:r>
        <w:t>63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_Toc18129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2.38.5 Notice</w:t>
      </w:r>
      <w:r>
        <w:tab/>
      </w:r>
      <w:r>
        <w:fldChar w:fldCharType="begin"/>
      </w:r>
      <w:r>
        <w:instrText xml:space="preserve"> PAGEREF _Toc18129 </w:instrText>
      </w:r>
      <w:r>
        <w:fldChar w:fldCharType="separate"/>
      </w:r>
      <w:r>
        <w:t>63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_Toc925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2.39 </w:t>
      </w:r>
      <w:r>
        <w:rPr>
          <w:rFonts w:hint="eastAsia"/>
        </w:rPr>
        <w:t>CCHex_Udp_Set_Dev_Config</w:t>
      </w:r>
      <w:r>
        <w:tab/>
      </w:r>
      <w:r>
        <w:fldChar w:fldCharType="begin"/>
      </w:r>
      <w:r>
        <w:instrText xml:space="preserve"> PAGEREF _Toc925 </w:instrText>
      </w:r>
      <w:r>
        <w:fldChar w:fldCharType="separate"/>
      </w:r>
      <w:r>
        <w:t>63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_Toc29407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2.39.1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_Toc29407 </w:instrText>
      </w:r>
      <w:r>
        <w:fldChar w:fldCharType="separate"/>
      </w:r>
      <w:r>
        <w:t>63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_Toc733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2.39.2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_Toc733 </w:instrText>
      </w:r>
      <w:r>
        <w:fldChar w:fldCharType="separate"/>
      </w:r>
      <w:r>
        <w:t>63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_Toc3460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2.39.3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_Toc3460 </w:instrText>
      </w:r>
      <w:r>
        <w:fldChar w:fldCharType="separate"/>
      </w:r>
      <w:r>
        <w:t>64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_Toc470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2.39.4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_Toc470 </w:instrText>
      </w:r>
      <w:r>
        <w:fldChar w:fldCharType="separate"/>
      </w:r>
      <w:r>
        <w:t>64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_Toc23422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2.39.5 Notice</w:t>
      </w:r>
      <w:r>
        <w:tab/>
      </w:r>
      <w:r>
        <w:fldChar w:fldCharType="begin"/>
      </w:r>
      <w:r>
        <w:instrText xml:space="preserve"> PAGEREF _Toc23422 </w:instrText>
      </w:r>
      <w:r>
        <w:fldChar w:fldCharType="separate"/>
      </w:r>
      <w:r>
        <w:t>64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_Toc4189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2.40 </w:t>
      </w:r>
      <w:r>
        <w:rPr>
          <w:rFonts w:hint="eastAsia"/>
        </w:rPr>
        <w:t>CCHex_ClientConnect</w:t>
      </w:r>
      <w:r>
        <w:tab/>
      </w:r>
      <w:r>
        <w:fldChar w:fldCharType="begin"/>
      </w:r>
      <w:r>
        <w:instrText xml:space="preserve"> PAGEREF _Toc4189 </w:instrText>
      </w:r>
      <w:r>
        <w:fldChar w:fldCharType="separate"/>
      </w:r>
      <w:r>
        <w:t>64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_Toc15148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2.40.1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_Toc15148 </w:instrText>
      </w:r>
      <w:r>
        <w:fldChar w:fldCharType="separate"/>
      </w:r>
      <w:r>
        <w:t>64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_Toc29100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2.40.2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_Toc29100 </w:instrText>
      </w:r>
      <w:r>
        <w:fldChar w:fldCharType="separate"/>
      </w:r>
      <w:r>
        <w:t>64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_Toc12241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2.40.3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_Toc12241 </w:instrText>
      </w:r>
      <w:r>
        <w:fldChar w:fldCharType="separate"/>
      </w:r>
      <w:r>
        <w:t>65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_Toc32039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2.40.4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_Toc32039 </w:instrText>
      </w:r>
      <w:r>
        <w:fldChar w:fldCharType="separate"/>
      </w:r>
      <w:r>
        <w:t>65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_Toc14277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2.40.5 Notice</w:t>
      </w:r>
      <w:r>
        <w:tab/>
      </w:r>
      <w:r>
        <w:fldChar w:fldCharType="begin"/>
      </w:r>
      <w:r>
        <w:instrText xml:space="preserve"> PAGEREF _Toc14277 </w:instrText>
      </w:r>
      <w:r>
        <w:fldChar w:fldCharType="separate"/>
      </w:r>
      <w:r>
        <w:t>65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_Toc12863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2.41 </w:t>
      </w:r>
      <w:r>
        <w:rPr>
          <w:rFonts w:hint="eastAsia"/>
        </w:rPr>
        <w:t>CCHex_ClientDisconnect</w:t>
      </w:r>
      <w:r>
        <w:tab/>
      </w:r>
      <w:r>
        <w:fldChar w:fldCharType="begin"/>
      </w:r>
      <w:r>
        <w:instrText xml:space="preserve"> PAGEREF _Toc12863 </w:instrText>
      </w:r>
      <w:r>
        <w:fldChar w:fldCharType="separate"/>
      </w:r>
      <w:r>
        <w:t>65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_Toc19782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2.41.1 </w:t>
      </w:r>
      <w:r>
        <w:rPr>
          <w:rFonts w:hint="eastAsia"/>
          <w:lang w:eastAsia="zh-CN"/>
        </w:rPr>
        <w:t>Description functions</w:t>
      </w:r>
      <w:r>
        <w:tab/>
      </w:r>
      <w:r>
        <w:fldChar w:fldCharType="begin"/>
      </w:r>
      <w:r>
        <w:instrText xml:space="preserve"> PAGEREF _Toc19782 </w:instrText>
      </w:r>
      <w:r>
        <w:fldChar w:fldCharType="separate"/>
      </w:r>
      <w:r>
        <w:t>65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2.41.2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_Toc128 </w:instrText>
      </w:r>
      <w:r>
        <w:fldChar w:fldCharType="separate"/>
      </w:r>
      <w:r>
        <w:t>66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_Toc11985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</w:rPr>
        <w:t xml:space="preserve">2.41.3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_Toc11985 </w:instrText>
      </w:r>
      <w:r>
        <w:fldChar w:fldCharType="separate"/>
      </w:r>
      <w:r>
        <w:t>66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_Toc3347 </w:instrText>
      </w:r>
      <w:r>
        <w:rPr>
          <w:bCs/>
          <w:szCs w:val="24"/>
        </w:rPr>
        <w:fldChar w:fldCharType="separate"/>
      </w:r>
      <w:r>
        <w:rPr>
          <w:rFonts w:hint="eastAsia"/>
        </w:rPr>
        <w:t xml:space="preserve">2.41.4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_Toc3347 </w:instrText>
      </w:r>
      <w:r>
        <w:fldChar w:fldCharType="separate"/>
      </w:r>
      <w:r>
        <w:t>66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_Toc13087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2.41.5 Notice</w:t>
      </w:r>
      <w:r>
        <w:tab/>
      </w:r>
      <w:r>
        <w:fldChar w:fldCharType="begin"/>
      </w:r>
      <w:r>
        <w:instrText xml:space="preserve"> PAGEREF _Toc13087 </w:instrText>
      </w:r>
      <w:r>
        <w:fldChar w:fldCharType="separate"/>
      </w:r>
      <w:r>
        <w:t>66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_Toc18739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2.42 </w:t>
      </w:r>
      <w:r>
        <w:rPr>
          <w:rFonts w:hint="eastAsia"/>
        </w:rPr>
        <w:t>CChex_GetInfomationCode</w:t>
      </w:r>
      <w:r>
        <w:tab/>
      </w:r>
      <w:r>
        <w:fldChar w:fldCharType="begin"/>
      </w:r>
      <w:r>
        <w:instrText xml:space="preserve"> PAGEREF _Toc18739 </w:instrText>
      </w:r>
      <w:r>
        <w:fldChar w:fldCharType="separate"/>
      </w:r>
      <w:r>
        <w:t>67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_Toc20033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2.42.1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_Toc20033 </w:instrText>
      </w:r>
      <w:r>
        <w:fldChar w:fldCharType="separate"/>
      </w:r>
      <w:r>
        <w:t>67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_Toc2406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2.42.2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_Toc2406 </w:instrText>
      </w:r>
      <w:r>
        <w:fldChar w:fldCharType="separate"/>
      </w:r>
      <w:r>
        <w:t>67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_Toc22645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2.40.3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_Toc22645 </w:instrText>
      </w:r>
      <w:r>
        <w:fldChar w:fldCharType="separate"/>
      </w:r>
      <w:r>
        <w:t>67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_Toc2947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2.42.4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_Toc2947 </w:instrText>
      </w:r>
      <w:r>
        <w:fldChar w:fldCharType="separate"/>
      </w:r>
      <w:r>
        <w:t>67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_Toc27801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2.42.5 Notice</w:t>
      </w:r>
      <w:r>
        <w:tab/>
      </w:r>
      <w:r>
        <w:fldChar w:fldCharType="begin"/>
      </w:r>
      <w:r>
        <w:instrText xml:space="preserve"> PAGEREF _Toc27801 </w:instrText>
      </w:r>
      <w:r>
        <w:fldChar w:fldCharType="separate"/>
      </w:r>
      <w:r>
        <w:t>67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_Toc2497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>2.43</w:t>
      </w:r>
      <w:r>
        <w:rPr>
          <w:rFonts w:hint="eastAsia" w:ascii="Arial" w:hAnsi="Arial"/>
          <w:szCs w:val="22"/>
          <w:lang w:val="en-US" w:eastAsia="zh-CN"/>
        </w:rPr>
        <w:t xml:space="preserve"> CChex_SetInfomationCode</w:t>
      </w:r>
      <w:r>
        <w:tab/>
      </w:r>
      <w:r>
        <w:fldChar w:fldCharType="begin"/>
      </w:r>
      <w:r>
        <w:instrText xml:space="preserve"> PAGEREF _Toc2497 </w:instrText>
      </w:r>
      <w:r>
        <w:fldChar w:fldCharType="separate"/>
      </w:r>
      <w:r>
        <w:t>67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_Toc9084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2.43.1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_Toc9084 </w:instrText>
      </w:r>
      <w:r>
        <w:fldChar w:fldCharType="separate"/>
      </w:r>
      <w:r>
        <w:t>68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_Toc11109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2.43.2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_Toc11109 </w:instrText>
      </w:r>
      <w:r>
        <w:fldChar w:fldCharType="separate"/>
      </w:r>
      <w:r>
        <w:t>68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_Toc23120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>2.43.3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_Toc23120 </w:instrText>
      </w:r>
      <w:r>
        <w:fldChar w:fldCharType="separate"/>
      </w:r>
      <w:r>
        <w:t>68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_Toc26574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2.43.4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_Toc26574 </w:instrText>
      </w:r>
      <w:r>
        <w:fldChar w:fldCharType="separate"/>
      </w:r>
      <w:r>
        <w:t>68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_Toc26120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2.43.5 Notice</w:t>
      </w:r>
      <w:r>
        <w:tab/>
      </w:r>
      <w:r>
        <w:fldChar w:fldCharType="begin"/>
      </w:r>
      <w:r>
        <w:instrText xml:space="preserve"> PAGEREF _Toc26120 </w:instrText>
      </w:r>
      <w:r>
        <w:fldChar w:fldCharType="separate"/>
      </w:r>
      <w:r>
        <w:t>68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_Toc22252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2.44 </w:t>
      </w:r>
      <w:r>
        <w:rPr>
          <w:rFonts w:hint="eastAsia"/>
        </w:rPr>
        <w:t>CChex_GetBellInfo</w:t>
      </w:r>
      <w:r>
        <w:tab/>
      </w:r>
      <w:r>
        <w:fldChar w:fldCharType="begin"/>
      </w:r>
      <w:r>
        <w:instrText xml:space="preserve"> PAGEREF _Toc22252 </w:instrText>
      </w:r>
      <w:r>
        <w:fldChar w:fldCharType="separate"/>
      </w:r>
      <w:r>
        <w:t>68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_Toc25205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2.44.1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_Toc25205 </w:instrText>
      </w:r>
      <w:r>
        <w:fldChar w:fldCharType="separate"/>
      </w:r>
      <w:r>
        <w:t>69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_Toc617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2.44.2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_Toc617 </w:instrText>
      </w:r>
      <w:r>
        <w:fldChar w:fldCharType="separate"/>
      </w:r>
      <w:r>
        <w:t>69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_Toc848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2.44.3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_Toc848 </w:instrText>
      </w:r>
      <w:r>
        <w:fldChar w:fldCharType="separate"/>
      </w:r>
      <w:r>
        <w:t>69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_Toc9477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2.44.4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_Toc9477 </w:instrText>
      </w:r>
      <w:r>
        <w:fldChar w:fldCharType="separate"/>
      </w:r>
      <w:r>
        <w:t>69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_Toc16025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2.44.5 Notice</w:t>
      </w:r>
      <w:r>
        <w:tab/>
      </w:r>
      <w:r>
        <w:fldChar w:fldCharType="begin"/>
      </w:r>
      <w:r>
        <w:instrText xml:space="preserve"> PAGEREF _Toc16025 </w:instrText>
      </w:r>
      <w:r>
        <w:fldChar w:fldCharType="separate"/>
      </w:r>
      <w:r>
        <w:t>69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_Toc29177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2.45 </w:t>
      </w:r>
      <w:r>
        <w:rPr>
          <w:rFonts w:hint="eastAsia"/>
        </w:rPr>
        <w:t>CChex_SetBellInfo</w:t>
      </w:r>
      <w:r>
        <w:tab/>
      </w:r>
      <w:r>
        <w:fldChar w:fldCharType="begin"/>
      </w:r>
      <w:r>
        <w:instrText xml:space="preserve"> PAGEREF _Toc29177 </w:instrText>
      </w:r>
      <w:r>
        <w:fldChar w:fldCharType="separate"/>
      </w:r>
      <w:r>
        <w:t>70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_Toc8946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2.45.1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_Toc8946 </w:instrText>
      </w:r>
      <w:r>
        <w:fldChar w:fldCharType="separate"/>
      </w:r>
      <w:r>
        <w:t>70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_Toc3172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2.45.2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_Toc3172 </w:instrText>
      </w:r>
      <w:r>
        <w:fldChar w:fldCharType="separate"/>
      </w:r>
      <w:r>
        <w:t>70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_Toc488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2.45.3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_Toc488 </w:instrText>
      </w:r>
      <w:r>
        <w:fldChar w:fldCharType="separate"/>
      </w:r>
      <w:r>
        <w:t>70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_Toc22273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2.45.4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_Toc22273 </w:instrText>
      </w:r>
      <w:r>
        <w:fldChar w:fldCharType="separate"/>
      </w:r>
      <w:r>
        <w:t>70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_Toc5432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2.45.5 Notice</w:t>
      </w:r>
      <w:r>
        <w:tab/>
      </w:r>
      <w:r>
        <w:fldChar w:fldCharType="begin"/>
      </w:r>
      <w:r>
        <w:instrText xml:space="preserve"> PAGEREF _Toc5432 </w:instrText>
      </w:r>
      <w:r>
        <w:fldChar w:fldCharType="separate"/>
      </w:r>
      <w:r>
        <w:t>70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_Toc18110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2.46 </w:t>
      </w:r>
      <w:r>
        <w:rPr>
          <w:rFonts w:hint="eastAsia"/>
        </w:rPr>
        <w:t>CChex_GetUserAttendanceStatusInfo</w:t>
      </w:r>
      <w:r>
        <w:tab/>
      </w:r>
      <w:r>
        <w:fldChar w:fldCharType="begin"/>
      </w:r>
      <w:r>
        <w:instrText xml:space="preserve"> PAGEREF _Toc18110 </w:instrText>
      </w:r>
      <w:r>
        <w:fldChar w:fldCharType="separate"/>
      </w:r>
      <w:r>
        <w:t>71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_Toc16281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2.46.1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_Toc16281 </w:instrText>
      </w:r>
      <w:r>
        <w:fldChar w:fldCharType="separate"/>
      </w:r>
      <w:r>
        <w:t>71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_Toc30450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2.46.2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_Toc30450 </w:instrText>
      </w:r>
      <w:r>
        <w:fldChar w:fldCharType="separate"/>
      </w:r>
      <w:r>
        <w:t>71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_Toc19610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2.46.3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_Toc19610 </w:instrText>
      </w:r>
      <w:r>
        <w:fldChar w:fldCharType="separate"/>
      </w:r>
      <w:r>
        <w:t>71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_Toc29753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2.46.4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_Toc29753 </w:instrText>
      </w:r>
      <w:r>
        <w:fldChar w:fldCharType="separate"/>
      </w:r>
      <w:r>
        <w:t>71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_Toc28809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2.46.5 Notice</w:t>
      </w:r>
      <w:r>
        <w:tab/>
      </w:r>
      <w:r>
        <w:fldChar w:fldCharType="begin"/>
      </w:r>
      <w:r>
        <w:instrText xml:space="preserve"> PAGEREF _Toc28809 </w:instrText>
      </w:r>
      <w:r>
        <w:fldChar w:fldCharType="separate"/>
      </w:r>
      <w:r>
        <w:t>71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_Toc6980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2.47 </w:t>
      </w:r>
      <w:r>
        <w:rPr>
          <w:rFonts w:hint="eastAsia"/>
        </w:rPr>
        <w:t>CChex_SetUserAttendanceStatusInfo</w:t>
      </w:r>
      <w:r>
        <w:tab/>
      </w:r>
      <w:r>
        <w:fldChar w:fldCharType="begin"/>
      </w:r>
      <w:r>
        <w:instrText xml:space="preserve"> PAGEREF _Toc6980 </w:instrText>
      </w:r>
      <w:r>
        <w:fldChar w:fldCharType="separate"/>
      </w:r>
      <w:r>
        <w:t>72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_Toc4228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2.47.1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_Toc4228 </w:instrText>
      </w:r>
      <w:r>
        <w:fldChar w:fldCharType="separate"/>
      </w:r>
      <w:r>
        <w:t>72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_Toc4897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2.47.2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_Toc4897 </w:instrText>
      </w:r>
      <w:r>
        <w:fldChar w:fldCharType="separate"/>
      </w:r>
      <w:r>
        <w:t>72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_Toc23586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2.47.3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_Toc23586 </w:instrText>
      </w:r>
      <w:r>
        <w:fldChar w:fldCharType="separate"/>
      </w:r>
      <w:r>
        <w:t>72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_Toc26308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2.47.4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_Toc26308 </w:instrText>
      </w:r>
      <w:r>
        <w:fldChar w:fldCharType="separate"/>
      </w:r>
      <w:r>
        <w:t>72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_Toc19801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2.47.5 Notice</w:t>
      </w:r>
      <w:r>
        <w:tab/>
      </w:r>
      <w:r>
        <w:fldChar w:fldCharType="begin"/>
      </w:r>
      <w:r>
        <w:instrText xml:space="preserve"> PAGEREF _Toc19801 </w:instrText>
      </w:r>
      <w:r>
        <w:fldChar w:fldCharType="separate"/>
      </w:r>
      <w:r>
        <w:t>73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_Toc8156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2.48 </w:t>
      </w:r>
      <w:r>
        <w:rPr>
          <w:rFonts w:hint="eastAsia"/>
        </w:rPr>
        <w:t>CChex_ClearAdministratFlag</w:t>
      </w:r>
      <w:r>
        <w:tab/>
      </w:r>
      <w:r>
        <w:fldChar w:fldCharType="begin"/>
      </w:r>
      <w:r>
        <w:instrText xml:space="preserve"> PAGEREF _Toc8156 </w:instrText>
      </w:r>
      <w:r>
        <w:fldChar w:fldCharType="separate"/>
      </w:r>
      <w:r>
        <w:t>73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_Toc2178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2.48.1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_Toc2178 </w:instrText>
      </w:r>
      <w:r>
        <w:fldChar w:fldCharType="separate"/>
      </w:r>
      <w:r>
        <w:t>73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_Toc5424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2.48.2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73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_Toc9655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2.48.3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_Toc9655 </w:instrText>
      </w:r>
      <w:r>
        <w:fldChar w:fldCharType="separate"/>
      </w:r>
      <w:r>
        <w:t>73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_Toc28960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2.48.4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_Toc28960 </w:instrText>
      </w:r>
      <w:r>
        <w:fldChar w:fldCharType="separate"/>
      </w:r>
      <w:r>
        <w:t>73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_Toc30169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2.48.5 Notice</w:t>
      </w:r>
      <w:r>
        <w:tab/>
      </w:r>
      <w:r>
        <w:fldChar w:fldCharType="begin"/>
      </w:r>
      <w:r>
        <w:instrText xml:space="preserve"> PAGEREF _Toc30169 </w:instrText>
      </w:r>
      <w:r>
        <w:fldChar w:fldCharType="separate"/>
      </w:r>
      <w:r>
        <w:t>73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_Toc22785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2.49 </w:t>
      </w:r>
      <w:r>
        <w:rPr>
          <w:rFonts w:hint="eastAsia"/>
        </w:rPr>
        <w:t>CChex_GetSpecialStatus</w:t>
      </w:r>
      <w:r>
        <w:tab/>
      </w:r>
      <w:r>
        <w:fldChar w:fldCharType="begin"/>
      </w:r>
      <w:r>
        <w:instrText xml:space="preserve"> PAGEREF _Toc22785 </w:instrText>
      </w:r>
      <w:r>
        <w:fldChar w:fldCharType="separate"/>
      </w:r>
      <w:r>
        <w:t>74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_Toc10493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2.49.1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_Toc10493 </w:instrText>
      </w:r>
      <w:r>
        <w:fldChar w:fldCharType="separate"/>
      </w:r>
      <w:r>
        <w:t>74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_Toc9315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2.49.2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_Toc9315 </w:instrText>
      </w:r>
      <w:r>
        <w:fldChar w:fldCharType="separate"/>
      </w:r>
      <w:r>
        <w:t>74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_Toc10515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2.49.3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_Toc10515 </w:instrText>
      </w:r>
      <w:r>
        <w:fldChar w:fldCharType="separate"/>
      </w:r>
      <w:r>
        <w:t>74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_Toc19336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2.49.4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_Toc19336 </w:instrText>
      </w:r>
      <w:r>
        <w:fldChar w:fldCharType="separate"/>
      </w:r>
      <w:r>
        <w:t>74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_Toc21258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2.49.5 Notice</w:t>
      </w:r>
      <w:r>
        <w:tab/>
      </w:r>
      <w:r>
        <w:fldChar w:fldCharType="begin"/>
      </w:r>
      <w:r>
        <w:instrText xml:space="preserve"> PAGEREF _Toc21258 </w:instrText>
      </w:r>
      <w:r>
        <w:fldChar w:fldCharType="separate"/>
      </w:r>
      <w:r>
        <w:t>74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_Toc11923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2.50 </w:t>
      </w:r>
      <w:r>
        <w:rPr>
          <w:rFonts w:hint="eastAsia"/>
        </w:rPr>
        <w:t>CChex_GetAdminCardnumberPassword</w:t>
      </w:r>
      <w:r>
        <w:tab/>
      </w:r>
      <w:r>
        <w:fldChar w:fldCharType="begin"/>
      </w:r>
      <w:r>
        <w:instrText xml:space="preserve"> PAGEREF _Toc11923 </w:instrText>
      </w:r>
      <w:r>
        <w:fldChar w:fldCharType="separate"/>
      </w:r>
      <w:r>
        <w:t>75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_Toc18872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2.50.1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_Toc18872 </w:instrText>
      </w:r>
      <w:r>
        <w:fldChar w:fldCharType="separate"/>
      </w:r>
      <w:r>
        <w:t>75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_Toc9020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2.50.2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_Toc9020 </w:instrText>
      </w:r>
      <w:r>
        <w:fldChar w:fldCharType="separate"/>
      </w:r>
      <w:r>
        <w:t>75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_Toc14664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2.50.3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_Toc14664 </w:instrText>
      </w:r>
      <w:r>
        <w:fldChar w:fldCharType="separate"/>
      </w:r>
      <w:r>
        <w:t>75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_Toc22288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2.50.4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_Toc22288 </w:instrText>
      </w:r>
      <w:r>
        <w:fldChar w:fldCharType="separate"/>
      </w:r>
      <w:r>
        <w:t>76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_Toc9299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2.50.5 Notice</w:t>
      </w:r>
      <w:r>
        <w:tab/>
      </w:r>
      <w:r>
        <w:fldChar w:fldCharType="begin"/>
      </w:r>
      <w:r>
        <w:instrText xml:space="preserve"> PAGEREF _Toc9299 </w:instrText>
      </w:r>
      <w:r>
        <w:fldChar w:fldCharType="separate"/>
      </w:r>
      <w:r>
        <w:t>76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_Toc2282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2.51 </w:t>
      </w:r>
      <w:r>
        <w:rPr>
          <w:rFonts w:hint="eastAsia"/>
        </w:rPr>
        <w:t>CChex_SetAdminCardnumberPassword</w:t>
      </w:r>
      <w:r>
        <w:tab/>
      </w:r>
      <w:r>
        <w:fldChar w:fldCharType="begin"/>
      </w:r>
      <w:r>
        <w:instrText xml:space="preserve"> PAGEREF _Toc2282 </w:instrText>
      </w:r>
      <w:r>
        <w:fldChar w:fldCharType="separate"/>
      </w:r>
      <w:r>
        <w:t>76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_Toc4791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2.51.1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_Toc4791 </w:instrText>
      </w:r>
      <w:r>
        <w:fldChar w:fldCharType="separate"/>
      </w:r>
      <w:r>
        <w:t>76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_Toc14474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2.51.2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_Toc14474 </w:instrText>
      </w:r>
      <w:r>
        <w:fldChar w:fldCharType="separate"/>
      </w:r>
      <w:r>
        <w:t>76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_Toc32655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2.51.3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_Toc32655 </w:instrText>
      </w:r>
      <w:r>
        <w:fldChar w:fldCharType="separate"/>
      </w:r>
      <w:r>
        <w:t>76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_Toc14961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2.51.4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_Toc14961 </w:instrText>
      </w:r>
      <w:r>
        <w:fldChar w:fldCharType="separate"/>
      </w:r>
      <w:r>
        <w:t>77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_Toc28072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2.51.5 Notice</w:t>
      </w:r>
      <w:r>
        <w:tab/>
      </w:r>
      <w:r>
        <w:fldChar w:fldCharType="begin"/>
      </w:r>
      <w:r>
        <w:instrText xml:space="preserve"> PAGEREF _Toc28072 </w:instrText>
      </w:r>
      <w:r>
        <w:fldChar w:fldCharType="separate"/>
      </w:r>
      <w:r>
        <w:t>77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_Toc11614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2.52 </w:t>
      </w:r>
      <w:r>
        <w:rPr>
          <w:rFonts w:hint="eastAsia"/>
        </w:rPr>
        <w:t>CChex_GetDSTParam</w:t>
      </w:r>
      <w:r>
        <w:tab/>
      </w:r>
      <w:r>
        <w:fldChar w:fldCharType="begin"/>
      </w:r>
      <w:r>
        <w:instrText xml:space="preserve"> PAGEREF _Toc11614 </w:instrText>
      </w:r>
      <w:r>
        <w:fldChar w:fldCharType="separate"/>
      </w:r>
      <w:r>
        <w:t>77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_Toc4955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2.52.1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_Toc4955 </w:instrText>
      </w:r>
      <w:r>
        <w:fldChar w:fldCharType="separate"/>
      </w:r>
      <w:r>
        <w:t>77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_Toc7797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>2.52.2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_Toc7797 </w:instrText>
      </w:r>
      <w:r>
        <w:fldChar w:fldCharType="separate"/>
      </w:r>
      <w:r>
        <w:t>77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_Toc170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2.52.3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_Toc170 </w:instrText>
      </w:r>
      <w:r>
        <w:fldChar w:fldCharType="separate"/>
      </w:r>
      <w:r>
        <w:t>77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_Toc24434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2.52.4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_Toc24434 </w:instrText>
      </w:r>
      <w:r>
        <w:fldChar w:fldCharType="separate"/>
      </w:r>
      <w:r>
        <w:t>78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_Toc17174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2.52.5 Notice</w:t>
      </w:r>
      <w:r>
        <w:tab/>
      </w:r>
      <w:r>
        <w:fldChar w:fldCharType="begin"/>
      </w:r>
      <w:r>
        <w:instrText xml:space="preserve"> PAGEREF _Toc17174 </w:instrText>
      </w:r>
      <w:r>
        <w:fldChar w:fldCharType="separate"/>
      </w:r>
      <w:r>
        <w:t>78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_Toc10146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2.53 </w:t>
      </w:r>
      <w:r>
        <w:rPr>
          <w:rFonts w:hint="eastAsia"/>
        </w:rPr>
        <w:t>CChex_SetDSTParam</w:t>
      </w:r>
      <w:r>
        <w:tab/>
      </w:r>
      <w:r>
        <w:fldChar w:fldCharType="begin"/>
      </w:r>
      <w:r>
        <w:instrText xml:space="preserve"> PAGEREF _Toc10146 </w:instrText>
      </w:r>
      <w:r>
        <w:fldChar w:fldCharType="separate"/>
      </w:r>
      <w:r>
        <w:t>78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_Toc23877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2.53.1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_Toc23877 </w:instrText>
      </w:r>
      <w:r>
        <w:fldChar w:fldCharType="separate"/>
      </w:r>
      <w:r>
        <w:t>78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_Toc7547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2.53.2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_Toc7547 </w:instrText>
      </w:r>
      <w:r>
        <w:fldChar w:fldCharType="separate"/>
      </w:r>
      <w:r>
        <w:t>78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_Toc22703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2.53.3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_Toc22703 </w:instrText>
      </w:r>
      <w:r>
        <w:fldChar w:fldCharType="separate"/>
      </w:r>
      <w:r>
        <w:t>79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_Toc5633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2.53.4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_Toc5633 </w:instrText>
      </w:r>
      <w:r>
        <w:fldChar w:fldCharType="separate"/>
      </w:r>
      <w:r>
        <w:t>79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_Toc10736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2.53.5 Notice</w:t>
      </w:r>
      <w:r>
        <w:tab/>
      </w:r>
      <w:r>
        <w:fldChar w:fldCharType="begin"/>
      </w:r>
      <w:r>
        <w:instrText xml:space="preserve"> PAGEREF _Toc10736 </w:instrText>
      </w:r>
      <w:r>
        <w:fldChar w:fldCharType="separate"/>
      </w:r>
      <w:r>
        <w:t>79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2.54 </w:t>
      </w:r>
      <w:r>
        <w:rPr>
          <w:rFonts w:hint="eastAsia"/>
        </w:rPr>
        <w:t>CChex_GetDevExtInfo</w:t>
      </w:r>
      <w:r>
        <w:tab/>
      </w:r>
      <w:r>
        <w:fldChar w:fldCharType="begin"/>
      </w:r>
      <w:r>
        <w:instrText xml:space="preserve"> PAGEREF _Toc100 </w:instrText>
      </w:r>
      <w:r>
        <w:fldChar w:fldCharType="separate"/>
      </w:r>
      <w:r>
        <w:t>79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_Toc9330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2.54.1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_Toc9330 </w:instrText>
      </w:r>
      <w:r>
        <w:fldChar w:fldCharType="separate"/>
      </w:r>
      <w:r>
        <w:t>79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_Toc26488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2.54.2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_Toc26488 </w:instrText>
      </w:r>
      <w:r>
        <w:fldChar w:fldCharType="separate"/>
      </w:r>
      <w:r>
        <w:t>79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_Toc24708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2.54.3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_Toc24708 </w:instrText>
      </w:r>
      <w:r>
        <w:fldChar w:fldCharType="separate"/>
      </w:r>
      <w:r>
        <w:t>80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_Toc32755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2.54.4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_Toc32755 </w:instrText>
      </w:r>
      <w:r>
        <w:fldChar w:fldCharType="separate"/>
      </w:r>
      <w:r>
        <w:t>80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_Toc20257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2.54.5 Notice</w:t>
      </w:r>
      <w:r>
        <w:tab/>
      </w:r>
      <w:r>
        <w:fldChar w:fldCharType="begin"/>
      </w:r>
      <w:r>
        <w:instrText xml:space="preserve"> PAGEREF _Toc20257 </w:instrText>
      </w:r>
      <w:r>
        <w:fldChar w:fldCharType="separate"/>
      </w:r>
      <w:r>
        <w:t>80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_Toc12693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2.55 </w:t>
      </w:r>
      <w:r>
        <w:rPr>
          <w:rFonts w:hint="eastAsia"/>
        </w:rPr>
        <w:t>CChex_SetDevExtInfo</w:t>
      </w:r>
      <w:r>
        <w:tab/>
      </w:r>
      <w:r>
        <w:fldChar w:fldCharType="begin"/>
      </w:r>
      <w:r>
        <w:instrText xml:space="preserve"> PAGEREF _Toc12693 </w:instrText>
      </w:r>
      <w:r>
        <w:fldChar w:fldCharType="separate"/>
      </w:r>
      <w:r>
        <w:t>80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_Toc20721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2.55.1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_Toc20721 </w:instrText>
      </w:r>
      <w:r>
        <w:fldChar w:fldCharType="separate"/>
      </w:r>
      <w:r>
        <w:t>80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_Toc15018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2.55.2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_Toc15018 </w:instrText>
      </w:r>
      <w:r>
        <w:fldChar w:fldCharType="separate"/>
      </w:r>
      <w:r>
        <w:t>80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_Toc4679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2.55.3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_Toc4679 </w:instrText>
      </w:r>
      <w:r>
        <w:fldChar w:fldCharType="separate"/>
      </w:r>
      <w:r>
        <w:t>81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_Toc18567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2.55.4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_Toc18567 </w:instrText>
      </w:r>
      <w:r>
        <w:fldChar w:fldCharType="separate"/>
      </w:r>
      <w:r>
        <w:t>81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_Toc15407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2.55.5 Notice</w:t>
      </w:r>
      <w:r>
        <w:tab/>
      </w:r>
      <w:r>
        <w:fldChar w:fldCharType="begin"/>
      </w:r>
      <w:r>
        <w:instrText xml:space="preserve"> PAGEREF _Toc15407 </w:instrText>
      </w:r>
      <w:r>
        <w:fldChar w:fldCharType="separate"/>
      </w:r>
      <w:r>
        <w:t>81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_Toc29931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2.56 </w:t>
      </w:r>
      <w:r>
        <w:rPr>
          <w:rFonts w:hint="eastAsia"/>
        </w:rPr>
        <w:t>CChex_GetBasicConfigInfo3</w:t>
      </w:r>
      <w:r>
        <w:tab/>
      </w:r>
      <w:r>
        <w:fldChar w:fldCharType="begin"/>
      </w:r>
      <w:r>
        <w:instrText xml:space="preserve"> PAGEREF _Toc29931 </w:instrText>
      </w:r>
      <w:r>
        <w:fldChar w:fldCharType="separate"/>
      </w:r>
      <w:r>
        <w:t>81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_Toc19145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2.56.1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_Toc19145 </w:instrText>
      </w:r>
      <w:r>
        <w:fldChar w:fldCharType="separate"/>
      </w:r>
      <w:r>
        <w:t>81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_Toc22381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2.56.2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_Toc22381 </w:instrText>
      </w:r>
      <w:r>
        <w:fldChar w:fldCharType="separate"/>
      </w:r>
      <w:r>
        <w:t>81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_Toc7032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2.56.3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_Toc7032 </w:instrText>
      </w:r>
      <w:r>
        <w:fldChar w:fldCharType="separate"/>
      </w:r>
      <w:r>
        <w:t>82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_Toc4960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2.56.4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_Toc4960 </w:instrText>
      </w:r>
      <w:r>
        <w:fldChar w:fldCharType="separate"/>
      </w:r>
      <w:r>
        <w:t>82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_Toc6590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2.56.5 Notice</w:t>
      </w:r>
      <w:r>
        <w:tab/>
      </w:r>
      <w:r>
        <w:fldChar w:fldCharType="begin"/>
      </w:r>
      <w:r>
        <w:instrText xml:space="preserve"> PAGEREF _Toc6590 </w:instrText>
      </w:r>
      <w:r>
        <w:fldChar w:fldCharType="separate"/>
      </w:r>
      <w:r>
        <w:t>82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_Toc19924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2.57 </w:t>
      </w:r>
      <w:r>
        <w:rPr>
          <w:rFonts w:hint="eastAsia"/>
        </w:rPr>
        <w:t>CChex_SetBasicConfigInfo3</w:t>
      </w:r>
      <w:r>
        <w:tab/>
      </w:r>
      <w:r>
        <w:fldChar w:fldCharType="begin"/>
      </w:r>
      <w:r>
        <w:instrText xml:space="preserve"> PAGEREF _Toc19924 </w:instrText>
      </w:r>
      <w:r>
        <w:fldChar w:fldCharType="separate"/>
      </w:r>
      <w:r>
        <w:t>83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_Toc26549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2.57.1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_Toc26549 </w:instrText>
      </w:r>
      <w:r>
        <w:fldChar w:fldCharType="separate"/>
      </w:r>
      <w:r>
        <w:t>83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_Toc5274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2.57.2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_Toc5274 </w:instrText>
      </w:r>
      <w:r>
        <w:fldChar w:fldCharType="separate"/>
      </w:r>
      <w:r>
        <w:t>83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_Toc1920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2.57.3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_Toc1920 </w:instrText>
      </w:r>
      <w:r>
        <w:fldChar w:fldCharType="separate"/>
      </w:r>
      <w:r>
        <w:t>83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_Toc18042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2.57.4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_Toc18042 </w:instrText>
      </w:r>
      <w:r>
        <w:fldChar w:fldCharType="separate"/>
      </w:r>
      <w:r>
        <w:t>84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_Toc30006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2.57.5 Notice</w:t>
      </w:r>
      <w:r>
        <w:tab/>
      </w:r>
      <w:r>
        <w:fldChar w:fldCharType="begin"/>
      </w:r>
      <w:r>
        <w:instrText xml:space="preserve"> PAGEREF _Toc30006 </w:instrText>
      </w:r>
      <w:r>
        <w:fldChar w:fldCharType="separate"/>
      </w:r>
      <w:r>
        <w:t>84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_Toc19960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2.58 </w:t>
      </w:r>
      <w:r>
        <w:rPr>
          <w:rFonts w:hint="eastAsia"/>
        </w:rPr>
        <w:t>CChex_ConnectionAuthentication</w:t>
      </w:r>
      <w:r>
        <w:tab/>
      </w:r>
      <w:r>
        <w:fldChar w:fldCharType="begin"/>
      </w:r>
      <w:r>
        <w:instrText xml:space="preserve"> PAGEREF _Toc19960 </w:instrText>
      </w:r>
      <w:r>
        <w:fldChar w:fldCharType="separate"/>
      </w:r>
      <w:r>
        <w:t>84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_Toc23811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2.58.1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_Toc23811 </w:instrText>
      </w:r>
      <w:r>
        <w:fldChar w:fldCharType="separate"/>
      </w:r>
      <w:r>
        <w:t>84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_Toc19288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2.58.2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_Toc19288 </w:instrText>
      </w:r>
      <w:r>
        <w:fldChar w:fldCharType="separate"/>
      </w:r>
      <w:r>
        <w:t>84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_Toc14245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2.58.3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_Toc14245 </w:instrText>
      </w:r>
      <w:r>
        <w:fldChar w:fldCharType="separate"/>
      </w:r>
      <w:r>
        <w:t>84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_Toc28619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2.58.4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_Toc28619 </w:instrText>
      </w:r>
      <w:r>
        <w:fldChar w:fldCharType="separate"/>
      </w:r>
      <w:r>
        <w:t>85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_Toc10086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2.58.5 Notice</w:t>
      </w:r>
      <w:r>
        <w:tab/>
      </w:r>
      <w:r>
        <w:fldChar w:fldCharType="begin"/>
      </w:r>
      <w:r>
        <w:instrText xml:space="preserve"> PAGEREF _Toc10086 </w:instrText>
      </w:r>
      <w:r>
        <w:fldChar w:fldCharType="separate"/>
      </w:r>
      <w:r>
        <w:t>85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_Toc6880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2.59 </w:t>
      </w:r>
      <w:r>
        <w:rPr>
          <w:rFonts w:hint="eastAsia"/>
        </w:rPr>
        <w:t>CChex_GetRecordNumByEmployeeIdAndTime</w:t>
      </w:r>
      <w:r>
        <w:tab/>
      </w:r>
      <w:r>
        <w:fldChar w:fldCharType="begin"/>
      </w:r>
      <w:r>
        <w:instrText xml:space="preserve"> PAGEREF _Toc6880 </w:instrText>
      </w:r>
      <w:r>
        <w:fldChar w:fldCharType="separate"/>
      </w:r>
      <w:r>
        <w:t>85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_Toc573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2.59.1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_Toc573 </w:instrText>
      </w:r>
      <w:r>
        <w:fldChar w:fldCharType="separate"/>
      </w:r>
      <w:r>
        <w:t>85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_Toc5303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2.59.2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_Toc5303 </w:instrText>
      </w:r>
      <w:r>
        <w:fldChar w:fldCharType="separate"/>
      </w:r>
      <w:r>
        <w:t>85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_Toc6600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2.59.3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_Toc6600 </w:instrText>
      </w:r>
      <w:r>
        <w:fldChar w:fldCharType="separate"/>
      </w:r>
      <w:r>
        <w:t>86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_Toc21124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2.59.4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_Toc21124 </w:instrText>
      </w:r>
      <w:r>
        <w:fldChar w:fldCharType="separate"/>
      </w:r>
      <w:r>
        <w:t>86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_Toc6199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2.59.5 Notice</w:t>
      </w:r>
      <w:r>
        <w:tab/>
      </w:r>
      <w:r>
        <w:fldChar w:fldCharType="begin"/>
      </w:r>
      <w:r>
        <w:instrText xml:space="preserve"> PAGEREF _Toc6199 </w:instrText>
      </w:r>
      <w:r>
        <w:fldChar w:fldCharType="separate"/>
      </w:r>
      <w:r>
        <w:t>86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_Toc24669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2.60 </w:t>
      </w:r>
      <w:r>
        <w:rPr>
          <w:rFonts w:hint="eastAsia"/>
        </w:rPr>
        <w:t>CChex_DownloadRecordByEmployeeIdAndTime</w:t>
      </w:r>
      <w:r>
        <w:tab/>
      </w:r>
      <w:r>
        <w:fldChar w:fldCharType="begin"/>
      </w:r>
      <w:r>
        <w:instrText xml:space="preserve"> PAGEREF _Toc24669 </w:instrText>
      </w:r>
      <w:r>
        <w:fldChar w:fldCharType="separate"/>
      </w:r>
      <w:r>
        <w:t>86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_Toc16733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2.60.1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_Toc16733 </w:instrText>
      </w:r>
      <w:r>
        <w:fldChar w:fldCharType="separate"/>
      </w:r>
      <w:r>
        <w:t>86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_Toc8823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2.60.2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_Toc8823 </w:instrText>
      </w:r>
      <w:r>
        <w:fldChar w:fldCharType="separate"/>
      </w:r>
      <w:r>
        <w:t>86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_Toc8581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>2.60.3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_Toc8581 </w:instrText>
      </w:r>
      <w:r>
        <w:fldChar w:fldCharType="separate"/>
      </w:r>
      <w:r>
        <w:t>87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_Toc28982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2.60.4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_Toc28982 </w:instrText>
      </w:r>
      <w:r>
        <w:fldChar w:fldCharType="separate"/>
      </w:r>
      <w:r>
        <w:t>87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_Toc16321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2.60.5 Notice</w:t>
      </w:r>
      <w:r>
        <w:tab/>
      </w:r>
      <w:r>
        <w:fldChar w:fldCharType="begin"/>
      </w:r>
      <w:r>
        <w:instrText xml:space="preserve"> PAGEREF _Toc16321 </w:instrText>
      </w:r>
      <w:r>
        <w:fldChar w:fldCharType="separate"/>
      </w:r>
      <w:r>
        <w:t>87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_Toc28343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2.61 </w:t>
      </w:r>
      <w:r>
        <w:rPr>
          <w:rFonts w:hint="eastAsia"/>
        </w:rPr>
        <w:t>Send attendance records in real time</w:t>
      </w:r>
      <w:r>
        <w:tab/>
      </w:r>
      <w:r>
        <w:fldChar w:fldCharType="begin"/>
      </w:r>
      <w:r>
        <w:instrText xml:space="preserve"> PAGEREF _Toc28343 </w:instrText>
      </w:r>
      <w:r>
        <w:fldChar w:fldCharType="separate"/>
      </w:r>
      <w:r>
        <w:t>87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_Toc22467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2.61.1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_Toc22467 </w:instrText>
      </w:r>
      <w:r>
        <w:fldChar w:fldCharType="separate"/>
      </w:r>
      <w:r>
        <w:t>87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_Toc10690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2.61.2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_Toc10690 </w:instrText>
      </w:r>
      <w:r>
        <w:fldChar w:fldCharType="separate"/>
      </w:r>
      <w:r>
        <w:t>88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_Toc32652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2.61.3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_Toc32652 </w:instrText>
      </w:r>
      <w:r>
        <w:fldChar w:fldCharType="separate"/>
      </w:r>
      <w:r>
        <w:t>88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_Toc331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>2.61.4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_Toc331 </w:instrText>
      </w:r>
      <w:r>
        <w:fldChar w:fldCharType="separate"/>
      </w:r>
      <w:r>
        <w:t>88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_Toc32619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2.61.5 Notice</w:t>
      </w:r>
      <w:r>
        <w:tab/>
      </w:r>
      <w:r>
        <w:fldChar w:fldCharType="begin"/>
      </w:r>
      <w:r>
        <w:instrText xml:space="preserve"> PAGEREF _Toc32619 </w:instrText>
      </w:r>
      <w:r>
        <w:fldChar w:fldCharType="separate"/>
      </w:r>
      <w:r>
        <w:t>88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_Toc5347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2.62 </w:t>
      </w:r>
      <w:r>
        <w:rPr>
          <w:rFonts w:hint="eastAsia"/>
        </w:rPr>
        <w:t>CChex_GetRecordInfo</w:t>
      </w:r>
      <w:r>
        <w:tab/>
      </w:r>
      <w:r>
        <w:fldChar w:fldCharType="begin"/>
      </w:r>
      <w:r>
        <w:instrText xml:space="preserve"> PAGEREF _Toc5347 </w:instrText>
      </w:r>
      <w:r>
        <w:fldChar w:fldCharType="separate"/>
      </w:r>
      <w:r>
        <w:t>88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_Toc5926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2.62.1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_Toc5926 </w:instrText>
      </w:r>
      <w:r>
        <w:fldChar w:fldCharType="separate"/>
      </w:r>
      <w:r>
        <w:t>88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_Toc12745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2.62.2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_Toc12745 </w:instrText>
      </w:r>
      <w:r>
        <w:fldChar w:fldCharType="separate"/>
      </w:r>
      <w:r>
        <w:t>89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2.62.3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_Toc328 </w:instrText>
      </w:r>
      <w:r>
        <w:fldChar w:fldCharType="separate"/>
      </w:r>
      <w:r>
        <w:t>89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_Toc27011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2.62.4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_Toc27011 </w:instrText>
      </w:r>
      <w:r>
        <w:fldChar w:fldCharType="separate"/>
      </w:r>
      <w:r>
        <w:t>89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_Toc19933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2.62.5 Notice</w:t>
      </w:r>
      <w:r>
        <w:tab/>
      </w:r>
      <w:r>
        <w:fldChar w:fldCharType="begin"/>
      </w:r>
      <w:r>
        <w:instrText xml:space="preserve"> PAGEREF _Toc19933 </w:instrText>
      </w:r>
      <w:r>
        <w:fldChar w:fldCharType="separate"/>
      </w:r>
      <w:r>
        <w:t>89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_Toc9756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2.63 </w:t>
      </w:r>
      <w:r>
        <w:rPr>
          <w:rFonts w:hint="eastAsia"/>
        </w:rPr>
        <w:t>CChex_DownloadAll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Records</w:t>
      </w:r>
      <w:r>
        <w:tab/>
      </w:r>
      <w:r>
        <w:fldChar w:fldCharType="begin"/>
      </w:r>
      <w:r>
        <w:instrText xml:space="preserve"> PAGEREF _Toc9756 </w:instrText>
      </w:r>
      <w:r>
        <w:fldChar w:fldCharType="separate"/>
      </w:r>
      <w:r>
        <w:t>89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_Toc14381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2.63.1 </w:t>
      </w:r>
      <w:r>
        <w:rPr>
          <w:rFonts w:hint="eastAsia"/>
          <w:lang w:eastAsia="zh-CN"/>
        </w:rPr>
        <w:t>Description function</w:t>
      </w:r>
      <w:r>
        <w:tab/>
      </w:r>
      <w:r>
        <w:fldChar w:fldCharType="begin"/>
      </w:r>
      <w:r>
        <w:instrText xml:space="preserve"> PAGEREF _Toc14381 </w:instrText>
      </w:r>
      <w:r>
        <w:fldChar w:fldCharType="separate"/>
      </w:r>
      <w:r>
        <w:t>89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_Toc29053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>2.63.2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_Toc29053 </w:instrText>
      </w:r>
      <w:r>
        <w:fldChar w:fldCharType="separate"/>
      </w:r>
      <w:r>
        <w:t>90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_Toc30516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2.63.3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_Toc30516 </w:instrText>
      </w:r>
      <w:r>
        <w:fldChar w:fldCharType="separate"/>
      </w:r>
      <w:r>
        <w:t>90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_Toc18150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2.63.4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_Toc18150 </w:instrText>
      </w:r>
      <w:r>
        <w:fldChar w:fldCharType="separate"/>
      </w:r>
      <w:r>
        <w:t>90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_Toc22459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2.63.5 Notice</w:t>
      </w:r>
      <w:r>
        <w:tab/>
      </w:r>
      <w:r>
        <w:fldChar w:fldCharType="begin"/>
      </w:r>
      <w:r>
        <w:instrText xml:space="preserve"> PAGEREF _Toc22459 </w:instrText>
      </w:r>
      <w:r>
        <w:fldChar w:fldCharType="separate"/>
      </w:r>
      <w:r>
        <w:t>90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_Toc6270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2.64 Upload user information</w:t>
      </w:r>
      <w:r>
        <w:tab/>
      </w:r>
      <w:r>
        <w:fldChar w:fldCharType="begin"/>
      </w:r>
      <w:r>
        <w:instrText xml:space="preserve"> PAGEREF _Toc6270 </w:instrText>
      </w:r>
      <w:r>
        <w:fldChar w:fldCharType="separate"/>
      </w:r>
      <w:r>
        <w:t>90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_Toc3806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2.64.2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_Toc3806 </w:instrText>
      </w:r>
      <w:r>
        <w:fldChar w:fldCharType="separate"/>
      </w:r>
      <w:r>
        <w:t>91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_Toc2671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2.64.3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_Toc2671 </w:instrText>
      </w:r>
      <w:r>
        <w:fldChar w:fldCharType="separate"/>
      </w:r>
      <w:r>
        <w:t>93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_Toc8604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2.64.4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_Toc8604 </w:instrText>
      </w:r>
      <w:r>
        <w:fldChar w:fldCharType="separate"/>
      </w:r>
      <w:r>
        <w:t>93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_Toc3244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2.64.5 Notice</w:t>
      </w:r>
      <w:r>
        <w:tab/>
      </w:r>
      <w:r>
        <w:fldChar w:fldCharType="begin"/>
      </w:r>
      <w:r>
        <w:instrText xml:space="preserve"> PAGEREF _Toc3244 </w:instrText>
      </w:r>
      <w:r>
        <w:fldChar w:fldCharType="separate"/>
      </w:r>
      <w:r>
        <w:t>94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_Toc3878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2.65  </w:t>
      </w:r>
      <w:r>
        <w:rPr>
          <w:rFonts w:hint="eastAsia"/>
        </w:rPr>
        <w:t>Chex_</w:t>
      </w:r>
      <w:r>
        <w:rPr>
          <w:rFonts w:hint="eastAsia"/>
          <w:lang w:val="en-US" w:eastAsia="zh-CN"/>
        </w:rPr>
        <w:t>GetBasicConfigInfo5</w:t>
      </w:r>
      <w:r>
        <w:tab/>
      </w:r>
      <w:r>
        <w:fldChar w:fldCharType="begin"/>
      </w:r>
      <w:r>
        <w:instrText xml:space="preserve"> PAGEREF _Toc3878 </w:instrText>
      </w:r>
      <w:r>
        <w:fldChar w:fldCharType="separate"/>
      </w:r>
      <w:r>
        <w:t>94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_Toc31844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2.65.1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_Toc31844 </w:instrText>
      </w:r>
      <w:r>
        <w:fldChar w:fldCharType="separate"/>
      </w:r>
      <w:r>
        <w:t>94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_Toc22424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2.65.2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_Toc22424 </w:instrText>
      </w:r>
      <w:r>
        <w:fldChar w:fldCharType="separate"/>
      </w:r>
      <w:r>
        <w:t>94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_Toc6756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2.65.3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_Toc6756 </w:instrText>
      </w:r>
      <w:r>
        <w:fldChar w:fldCharType="separate"/>
      </w:r>
      <w:r>
        <w:t>94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_Toc23866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2.65.4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_Toc23866 </w:instrText>
      </w:r>
      <w:r>
        <w:fldChar w:fldCharType="separate"/>
      </w:r>
      <w:r>
        <w:t>94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_Toc6585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 xml:space="preserve">2.65.5 </w:t>
      </w:r>
      <w:r>
        <w:rPr>
          <w:rFonts w:hint="eastAsia"/>
          <w:lang w:val="en-US" w:eastAsia="zh-CN"/>
        </w:rPr>
        <w:t>Notice</w:t>
      </w:r>
      <w:r>
        <w:tab/>
      </w:r>
      <w:r>
        <w:fldChar w:fldCharType="begin"/>
      </w:r>
      <w:r>
        <w:instrText xml:space="preserve"> PAGEREF _Toc6585 </w:instrText>
      </w:r>
      <w:r>
        <w:fldChar w:fldCharType="separate"/>
      </w:r>
      <w:r>
        <w:t>94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_Toc8486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2.66 </w:t>
      </w:r>
      <w:r>
        <w:rPr>
          <w:rFonts w:hint="eastAsia"/>
        </w:rPr>
        <w:t>CChex_</w:t>
      </w:r>
      <w:r>
        <w:rPr>
          <w:rFonts w:hint="eastAsia"/>
          <w:lang w:val="en-US" w:eastAsia="zh-CN"/>
        </w:rPr>
        <w:t>SetBasicConfigInfo 5</w:t>
      </w:r>
      <w:r>
        <w:tab/>
      </w:r>
      <w:r>
        <w:fldChar w:fldCharType="begin"/>
      </w:r>
      <w:r>
        <w:instrText xml:space="preserve"> PAGEREF _Toc8486 </w:instrText>
      </w:r>
      <w:r>
        <w:fldChar w:fldCharType="separate"/>
      </w:r>
      <w:r>
        <w:t>95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_Toc12371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2.66.1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_Toc12371 </w:instrText>
      </w:r>
      <w:r>
        <w:fldChar w:fldCharType="separate"/>
      </w:r>
      <w:r>
        <w:t>95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_Toc15841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2.66.2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_Toc15841 </w:instrText>
      </w:r>
      <w:r>
        <w:fldChar w:fldCharType="separate"/>
      </w:r>
      <w:r>
        <w:t>95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_Toc8619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2.66.3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_Toc8619 </w:instrText>
      </w:r>
      <w:r>
        <w:fldChar w:fldCharType="separate"/>
      </w:r>
      <w:r>
        <w:t>95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_Toc22493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2.66.4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_Toc22493 </w:instrText>
      </w:r>
      <w:r>
        <w:fldChar w:fldCharType="separate"/>
      </w:r>
      <w:r>
        <w:t>95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_Toc15299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2.66.5 Notice</w:t>
      </w:r>
      <w:r>
        <w:tab/>
      </w:r>
      <w:r>
        <w:fldChar w:fldCharType="begin"/>
      </w:r>
      <w:r>
        <w:instrText xml:space="preserve"> PAGEREF _Toc15299 </w:instrText>
      </w:r>
      <w:r>
        <w:fldChar w:fldCharType="separate"/>
      </w:r>
      <w:r>
        <w:t>95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_Toc15115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2.67 </w:t>
      </w:r>
      <w:r>
        <w:rPr>
          <w:rFonts w:hint="eastAsia"/>
        </w:rPr>
        <w:t>CChex</w:t>
      </w:r>
      <w:r>
        <w:rPr>
          <w:rFonts w:hint="eastAsia"/>
          <w:lang w:val="en-US" w:eastAsia="zh-CN"/>
        </w:rPr>
        <w:t>_GetCardNo</w:t>
      </w:r>
      <w:r>
        <w:tab/>
      </w:r>
      <w:r>
        <w:fldChar w:fldCharType="begin"/>
      </w:r>
      <w:r>
        <w:instrText xml:space="preserve"> PAGEREF _Toc15115 </w:instrText>
      </w:r>
      <w:r>
        <w:fldChar w:fldCharType="separate"/>
      </w:r>
      <w:r>
        <w:t>96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_Toc16630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2.67.1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_Toc16630 </w:instrText>
      </w:r>
      <w:r>
        <w:fldChar w:fldCharType="separate"/>
      </w:r>
      <w:r>
        <w:t>96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_Toc21978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2.67.2</w:t>
      </w: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_Toc21978 </w:instrText>
      </w:r>
      <w:r>
        <w:fldChar w:fldCharType="separate"/>
      </w:r>
      <w:r>
        <w:t>96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_Toc19824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2.67.3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_Toc19824 </w:instrText>
      </w:r>
      <w:r>
        <w:fldChar w:fldCharType="separate"/>
      </w:r>
      <w:r>
        <w:t>96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_Toc1371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2.67.4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_Toc1371 </w:instrText>
      </w:r>
      <w:r>
        <w:fldChar w:fldCharType="separate"/>
      </w:r>
      <w:r>
        <w:t>96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_Toc32073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2.67.5 Notice</w:t>
      </w:r>
      <w:r>
        <w:tab/>
      </w:r>
      <w:r>
        <w:fldChar w:fldCharType="begin"/>
      </w:r>
      <w:r>
        <w:instrText xml:space="preserve"> PAGEREF _Toc32073 </w:instrText>
      </w:r>
      <w:r>
        <w:fldChar w:fldCharType="separate"/>
      </w:r>
      <w:r>
        <w:t>96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_Toc867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2.68 CChex_SetDevCurrentStatus</w:t>
      </w:r>
      <w:r>
        <w:tab/>
      </w:r>
      <w:r>
        <w:fldChar w:fldCharType="begin"/>
      </w:r>
      <w:r>
        <w:instrText xml:space="preserve"> PAGEREF _Toc867 </w:instrText>
      </w:r>
      <w:r>
        <w:fldChar w:fldCharType="separate"/>
      </w:r>
      <w:r>
        <w:t>97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2.68.1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_Toc151 </w:instrText>
      </w:r>
      <w:r>
        <w:fldChar w:fldCharType="separate"/>
      </w:r>
      <w:r>
        <w:t>97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_Toc3810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2.68.2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_Toc3810 </w:instrText>
      </w:r>
      <w:r>
        <w:fldChar w:fldCharType="separate"/>
      </w:r>
      <w:r>
        <w:t>97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_Toc29943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2.68.3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_Toc29943 </w:instrText>
      </w:r>
      <w:r>
        <w:fldChar w:fldCharType="separate"/>
      </w:r>
      <w:r>
        <w:t>97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_Toc26569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2.68.4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_Toc26569 </w:instrText>
      </w:r>
      <w:r>
        <w:fldChar w:fldCharType="separate"/>
      </w:r>
      <w:r>
        <w:t>97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_Toc22609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2.68.5 Notice</w:t>
      </w:r>
      <w:r>
        <w:tab/>
      </w:r>
      <w:r>
        <w:fldChar w:fldCharType="begin"/>
      </w:r>
      <w:r>
        <w:instrText xml:space="preserve"> PAGEREF _Toc22609 </w:instrText>
      </w:r>
      <w:r>
        <w:fldChar w:fldCharType="separate"/>
      </w:r>
      <w:r>
        <w:t>97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_Toc17198 </w:instrText>
      </w:r>
      <w:r>
        <w:rPr>
          <w:bCs/>
          <w:szCs w:val="24"/>
        </w:rPr>
        <w:fldChar w:fldCharType="separate"/>
      </w:r>
      <w:r>
        <w:rPr>
          <w:rFonts w:hint="eastAsia"/>
          <w:szCs w:val="22"/>
          <w:lang w:val="en-US" w:eastAsia="zh-CN"/>
        </w:rPr>
        <w:t>2.69 CChex_GetServiceURL</w:t>
      </w:r>
      <w:r>
        <w:tab/>
      </w:r>
      <w:r>
        <w:fldChar w:fldCharType="begin"/>
      </w:r>
      <w:r>
        <w:instrText xml:space="preserve"> PAGEREF _Toc17198 </w:instrText>
      </w:r>
      <w:r>
        <w:fldChar w:fldCharType="separate"/>
      </w:r>
      <w:r>
        <w:t>98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_Toc18159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2.69.1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_Toc18159 </w:instrText>
      </w:r>
      <w:r>
        <w:fldChar w:fldCharType="separate"/>
      </w:r>
      <w:r>
        <w:t>98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_Toc16787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2.69.2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_Toc16787 </w:instrText>
      </w:r>
      <w:r>
        <w:fldChar w:fldCharType="separate"/>
      </w:r>
      <w:r>
        <w:t>98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_Toc1823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2.69.3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_Toc1823 </w:instrText>
      </w:r>
      <w:r>
        <w:fldChar w:fldCharType="separate"/>
      </w:r>
      <w:r>
        <w:t>98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2.69.4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_Toc131 </w:instrText>
      </w:r>
      <w:r>
        <w:fldChar w:fldCharType="separate"/>
      </w:r>
      <w:r>
        <w:t>98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_Toc14062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2.69.5 Notice</w:t>
      </w:r>
      <w:r>
        <w:tab/>
      </w:r>
      <w:r>
        <w:fldChar w:fldCharType="begin"/>
      </w:r>
      <w:r>
        <w:instrText xml:space="preserve"> PAGEREF _Toc14062 </w:instrText>
      </w:r>
      <w:r>
        <w:fldChar w:fldCharType="separate"/>
      </w:r>
      <w:r>
        <w:t>98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_Toc27096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2.70 CChex_SetServiceURL</w:t>
      </w:r>
      <w:r>
        <w:tab/>
      </w:r>
      <w:r>
        <w:fldChar w:fldCharType="begin"/>
      </w:r>
      <w:r>
        <w:instrText xml:space="preserve"> PAGEREF _Toc27096 </w:instrText>
      </w:r>
      <w:r>
        <w:fldChar w:fldCharType="separate"/>
      </w:r>
      <w:r>
        <w:t>99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_Toc21702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2.70.1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_Toc21702 </w:instrText>
      </w:r>
      <w:r>
        <w:fldChar w:fldCharType="separate"/>
      </w:r>
      <w:r>
        <w:t>99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_Toc13928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2.70.2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_Toc13928 </w:instrText>
      </w:r>
      <w:r>
        <w:fldChar w:fldCharType="separate"/>
      </w:r>
      <w:r>
        <w:t>99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_Toc25075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2.70.3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_Toc25075 </w:instrText>
      </w:r>
      <w:r>
        <w:fldChar w:fldCharType="separate"/>
      </w:r>
      <w:r>
        <w:t>99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_Toc1773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2.70.4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_Toc1773 </w:instrText>
      </w:r>
      <w:r>
        <w:fldChar w:fldCharType="separate"/>
      </w:r>
      <w:r>
        <w:t>99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_Toc5725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2.70.15 Notice</w:t>
      </w:r>
      <w:r>
        <w:tab/>
      </w:r>
      <w:r>
        <w:fldChar w:fldCharType="begin"/>
      </w:r>
      <w:r>
        <w:instrText xml:space="preserve"> PAGEREF _Toc5725 </w:instrText>
      </w:r>
      <w:r>
        <w:fldChar w:fldCharType="separate"/>
      </w:r>
      <w:r>
        <w:t>99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_Toc19813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2.71 CChex_UploadFile</w:t>
      </w:r>
      <w:r>
        <w:tab/>
      </w:r>
      <w:r>
        <w:fldChar w:fldCharType="begin"/>
      </w:r>
      <w:r>
        <w:instrText xml:space="preserve"> PAGEREF _Toc19813 </w:instrText>
      </w:r>
      <w:r>
        <w:fldChar w:fldCharType="separate"/>
      </w:r>
      <w:r>
        <w:t>99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_Toc5876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2.71.1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_Toc5876 </w:instrText>
      </w:r>
      <w:r>
        <w:fldChar w:fldCharType="separate"/>
      </w:r>
      <w:r>
        <w:t>100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_Toc21057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2.71.2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_Toc21057 </w:instrText>
      </w:r>
      <w:r>
        <w:fldChar w:fldCharType="separate"/>
      </w:r>
      <w:r>
        <w:t>100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_Toc27812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2.71.3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_Toc27812 </w:instrText>
      </w:r>
      <w:r>
        <w:fldChar w:fldCharType="separate"/>
      </w:r>
      <w:r>
        <w:t>100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_Toc15372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2.71.4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_Toc15372 </w:instrText>
      </w:r>
      <w:r>
        <w:fldChar w:fldCharType="separate"/>
      </w:r>
      <w:r>
        <w:t>100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_Toc10191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2.71.5 Notice</w:t>
      </w:r>
      <w:r>
        <w:tab/>
      </w:r>
      <w:r>
        <w:fldChar w:fldCharType="begin"/>
      </w:r>
      <w:r>
        <w:instrText xml:space="preserve"> PAGEREF _Toc10191 </w:instrText>
      </w:r>
      <w:r>
        <w:fldChar w:fldCharType="separate"/>
      </w:r>
      <w:r>
        <w:t>101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_Toc30084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2.72 CChex_UpdateDevStatus</w:t>
      </w:r>
      <w:r>
        <w:tab/>
      </w:r>
      <w:r>
        <w:fldChar w:fldCharType="begin"/>
      </w:r>
      <w:r>
        <w:instrText xml:space="preserve"> PAGEREF _Toc30084 </w:instrText>
      </w:r>
      <w:r>
        <w:fldChar w:fldCharType="separate"/>
      </w:r>
      <w:r>
        <w:t>101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_Toc15511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2.72.1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_Toc15511 </w:instrText>
      </w:r>
      <w:r>
        <w:fldChar w:fldCharType="separate"/>
      </w:r>
      <w:r>
        <w:t>101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_Toc27958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2.72.2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_Toc27958 </w:instrText>
      </w:r>
      <w:r>
        <w:fldChar w:fldCharType="separate"/>
      </w:r>
      <w:r>
        <w:t>101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_Toc18051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2.72.3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_Toc18051 </w:instrText>
      </w:r>
      <w:r>
        <w:fldChar w:fldCharType="separate"/>
      </w:r>
      <w:r>
        <w:t>101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_Toc17167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2.72.4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_Toc17167 </w:instrText>
      </w:r>
      <w:r>
        <w:fldChar w:fldCharType="separate"/>
      </w:r>
      <w:r>
        <w:t>101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_Toc5699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2.72.5 Notice</w:t>
      </w:r>
      <w:r>
        <w:tab/>
      </w:r>
      <w:r>
        <w:fldChar w:fldCharType="begin"/>
      </w:r>
      <w:r>
        <w:instrText xml:space="preserve"> PAGEREF _Toc5699 </w:instrText>
      </w:r>
      <w:r>
        <w:fldChar w:fldCharType="separate"/>
      </w:r>
      <w:r>
        <w:t>101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_Toc23439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2.73 CChex_GetStatusSwitch</w:t>
      </w:r>
      <w:r>
        <w:tab/>
      </w:r>
      <w:r>
        <w:fldChar w:fldCharType="begin"/>
      </w:r>
      <w:r>
        <w:instrText xml:space="preserve"> PAGEREF _Toc23439 </w:instrText>
      </w:r>
      <w:r>
        <w:fldChar w:fldCharType="separate"/>
      </w:r>
      <w:r>
        <w:t>102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_Toc17056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2.73.1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_Toc17056 </w:instrText>
      </w:r>
      <w:r>
        <w:fldChar w:fldCharType="separate"/>
      </w:r>
      <w:r>
        <w:t>102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_Toc19840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2.73.2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_Toc19840 </w:instrText>
      </w:r>
      <w:r>
        <w:fldChar w:fldCharType="separate"/>
      </w:r>
      <w:r>
        <w:t>102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_Toc32217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2.73.3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_Toc32217 </w:instrText>
      </w:r>
      <w:r>
        <w:fldChar w:fldCharType="separate"/>
      </w:r>
      <w:r>
        <w:t>102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_Toc1621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2.73.4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_Toc1621 </w:instrText>
      </w:r>
      <w:r>
        <w:fldChar w:fldCharType="separate"/>
      </w:r>
      <w:r>
        <w:t>103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_Toc15100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2.73.5 Notice</w:t>
      </w:r>
      <w:r>
        <w:tab/>
      </w:r>
      <w:r>
        <w:fldChar w:fldCharType="begin"/>
      </w:r>
      <w:r>
        <w:instrText xml:space="preserve"> PAGEREF _Toc15100 </w:instrText>
      </w:r>
      <w:r>
        <w:fldChar w:fldCharType="separate"/>
      </w:r>
      <w:r>
        <w:t>103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_Toc8868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2.74 CChex_SetStatusSwitch</w:t>
      </w:r>
      <w:r>
        <w:tab/>
      </w:r>
      <w:r>
        <w:fldChar w:fldCharType="begin"/>
      </w:r>
      <w:r>
        <w:instrText xml:space="preserve"> PAGEREF _Toc8868 </w:instrText>
      </w:r>
      <w:r>
        <w:fldChar w:fldCharType="separate"/>
      </w:r>
      <w:r>
        <w:t>103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_Toc19201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2.74.1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_Toc19201 </w:instrText>
      </w:r>
      <w:r>
        <w:fldChar w:fldCharType="separate"/>
      </w:r>
      <w:r>
        <w:t>103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_Toc9052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2.74.2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_Toc9052 </w:instrText>
      </w:r>
      <w:r>
        <w:fldChar w:fldCharType="separate"/>
      </w:r>
      <w:r>
        <w:t>103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_Toc6056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2.74.3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_Toc6056 </w:instrText>
      </w:r>
      <w:r>
        <w:fldChar w:fldCharType="separate"/>
      </w:r>
      <w:r>
        <w:t>104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_Toc11675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2.74.4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_Toc11675 </w:instrText>
      </w:r>
      <w:r>
        <w:fldChar w:fldCharType="separate"/>
      </w:r>
      <w:r>
        <w:t>104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_Toc4720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2.74.5 Notice</w:t>
      </w:r>
      <w:r>
        <w:tab/>
      </w:r>
      <w:r>
        <w:fldChar w:fldCharType="begin"/>
      </w:r>
      <w:r>
        <w:instrText xml:space="preserve"> PAGEREF _Toc4720 </w:instrText>
      </w:r>
      <w:r>
        <w:fldChar w:fldCharType="separate"/>
      </w:r>
      <w:r>
        <w:t>104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_Toc12886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2.75 CChex_GetStatusSwitch_EXT</w:t>
      </w:r>
      <w:r>
        <w:tab/>
      </w:r>
      <w:r>
        <w:fldChar w:fldCharType="begin"/>
      </w:r>
      <w:r>
        <w:instrText xml:space="preserve"> PAGEREF _Toc12886 </w:instrText>
      </w:r>
      <w:r>
        <w:fldChar w:fldCharType="separate"/>
      </w:r>
      <w:r>
        <w:t>104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_Toc24610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2.75.1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_Toc24610 </w:instrText>
      </w:r>
      <w:r>
        <w:fldChar w:fldCharType="separate"/>
      </w:r>
      <w:r>
        <w:t>104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_Toc1078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2.75.2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_Toc1078 </w:instrText>
      </w:r>
      <w:r>
        <w:fldChar w:fldCharType="separate"/>
      </w:r>
      <w:r>
        <w:t>104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_Toc19901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2.75.3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_Toc19901 </w:instrText>
      </w:r>
      <w:r>
        <w:fldChar w:fldCharType="separate"/>
      </w:r>
      <w:r>
        <w:t>104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_Toc21841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2.75.4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_Toc21841 </w:instrText>
      </w:r>
      <w:r>
        <w:fldChar w:fldCharType="separate"/>
      </w:r>
      <w:r>
        <w:t>105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_Toc16844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2.75.5 Notice</w:t>
      </w:r>
      <w:r>
        <w:tab/>
      </w:r>
      <w:r>
        <w:fldChar w:fldCharType="begin"/>
      </w:r>
      <w:r>
        <w:instrText xml:space="preserve"> PAGEREF _Toc16844 </w:instrText>
      </w:r>
      <w:r>
        <w:fldChar w:fldCharType="separate"/>
      </w:r>
      <w:r>
        <w:t>105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_Toc9124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2.76 CChex_SetStatusSwitch_EXT</w:t>
      </w:r>
      <w:r>
        <w:tab/>
      </w:r>
      <w:r>
        <w:fldChar w:fldCharType="begin"/>
      </w:r>
      <w:r>
        <w:instrText xml:space="preserve"> PAGEREF _Toc9124 </w:instrText>
      </w:r>
      <w:r>
        <w:fldChar w:fldCharType="separate"/>
      </w:r>
      <w:r>
        <w:t>105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_Toc13680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2.76.1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_Toc13680 </w:instrText>
      </w:r>
      <w:r>
        <w:fldChar w:fldCharType="separate"/>
      </w:r>
      <w:r>
        <w:t>105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_Toc4737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2.76.2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_Toc4737 </w:instrText>
      </w:r>
      <w:r>
        <w:fldChar w:fldCharType="separate"/>
      </w:r>
      <w:r>
        <w:t>105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_Toc23197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2.76.3 </w:t>
      </w:r>
      <w:r>
        <w:rPr>
          <w:rFonts w:hint="eastAsia"/>
          <w:szCs w:val="22"/>
          <w:lang w:eastAsia="zh-CN"/>
        </w:rPr>
        <w:t>Response</w:t>
      </w:r>
      <w:r>
        <w:tab/>
      </w:r>
      <w:r>
        <w:fldChar w:fldCharType="begin"/>
      </w:r>
      <w:r>
        <w:instrText xml:space="preserve"> PAGEREF _Toc23197 </w:instrText>
      </w:r>
      <w:r>
        <w:fldChar w:fldCharType="separate"/>
      </w:r>
      <w:r>
        <w:t>106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_Toc24654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2.76.4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_Toc24654 </w:instrText>
      </w:r>
      <w:r>
        <w:fldChar w:fldCharType="separate"/>
      </w:r>
      <w:r>
        <w:t>106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_Toc349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2.76.5 Notice</w:t>
      </w:r>
      <w:r>
        <w:tab/>
      </w:r>
      <w:r>
        <w:fldChar w:fldCharType="begin"/>
      </w:r>
      <w:r>
        <w:instrText xml:space="preserve"> PAGEREF _Toc349 </w:instrText>
      </w:r>
      <w:r>
        <w:fldChar w:fldCharType="separate"/>
      </w:r>
      <w:r>
        <w:t>106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_Toc25408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2.77 CChex_Get_</w:t>
      </w:r>
      <w:r>
        <w:rPr>
          <w:rFonts w:hint="eastAsia" w:ascii="Arial" w:hAnsi="Arial"/>
          <w:szCs w:val="22"/>
          <w:lang w:val="en-US" w:eastAsia="zh-CN"/>
        </w:rPr>
        <w:t>Service_Port</w:t>
      </w:r>
      <w:r>
        <w:tab/>
      </w:r>
      <w:r>
        <w:fldChar w:fldCharType="begin"/>
      </w:r>
      <w:r>
        <w:instrText xml:space="preserve"> PAGEREF _Toc25408 </w:instrText>
      </w:r>
      <w:r>
        <w:fldChar w:fldCharType="separate"/>
      </w:r>
      <w:r>
        <w:t>106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_Toc7191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2.77.1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_Toc7191 </w:instrText>
      </w:r>
      <w:r>
        <w:fldChar w:fldCharType="separate"/>
      </w:r>
      <w:r>
        <w:t>106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_Toc3327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2.77.2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_Toc3327 </w:instrText>
      </w:r>
      <w:r>
        <w:fldChar w:fldCharType="separate"/>
      </w:r>
      <w:r>
        <w:t>107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_Toc816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2.77.3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_Toc816 </w:instrText>
      </w:r>
      <w:r>
        <w:fldChar w:fldCharType="separate"/>
      </w:r>
      <w:r>
        <w:t>107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_Toc13395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2.78 CChex_SetSdkConfig</w:t>
      </w:r>
      <w:r>
        <w:tab/>
      </w:r>
      <w:r>
        <w:fldChar w:fldCharType="begin"/>
      </w:r>
      <w:r>
        <w:instrText xml:space="preserve"> PAGEREF _Toc13395 </w:instrText>
      </w:r>
      <w:r>
        <w:fldChar w:fldCharType="separate"/>
      </w:r>
      <w:r>
        <w:t>107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_Toc23161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2.78.1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_Toc23161 </w:instrText>
      </w:r>
      <w:r>
        <w:fldChar w:fldCharType="separate"/>
      </w:r>
      <w:r>
        <w:t>107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_Toc7496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2.78.2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_Toc7496 </w:instrText>
      </w:r>
      <w:r>
        <w:fldChar w:fldCharType="separate"/>
      </w:r>
      <w:r>
        <w:t>107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_Toc20296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2.78.3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_Toc20296 </w:instrText>
      </w:r>
      <w:r>
        <w:fldChar w:fldCharType="separate"/>
      </w:r>
      <w:r>
        <w:t>107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_Toc15215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2.79 CChex_UploadRecord</w:t>
      </w:r>
      <w:r>
        <w:tab/>
      </w:r>
      <w:r>
        <w:fldChar w:fldCharType="begin"/>
      </w:r>
      <w:r>
        <w:instrText xml:space="preserve"> PAGEREF _Toc15215 </w:instrText>
      </w:r>
      <w:r>
        <w:fldChar w:fldCharType="separate"/>
      </w:r>
      <w:r>
        <w:t>108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_Toc23605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2.79.1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_Toc23605 </w:instrText>
      </w:r>
      <w:r>
        <w:fldChar w:fldCharType="separate"/>
      </w:r>
      <w:r>
        <w:t>108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_Toc18211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2.79.2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_Toc18211 </w:instrText>
      </w:r>
      <w:r>
        <w:fldChar w:fldCharType="separate"/>
      </w:r>
      <w:r>
        <w:t>108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_Toc17915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2.79.3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_Toc17915 </w:instrText>
      </w:r>
      <w:r>
        <w:fldChar w:fldCharType="separate"/>
      </w:r>
      <w:r>
        <w:t>108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_Toc32164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2.79.4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_Toc32164 </w:instrText>
      </w:r>
      <w:r>
        <w:fldChar w:fldCharType="separate"/>
      </w:r>
      <w:r>
        <w:t>108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_Toc26582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2.79.5 Notice</w:t>
      </w:r>
      <w:r>
        <w:tab/>
      </w:r>
      <w:r>
        <w:fldChar w:fldCharType="begin"/>
      </w:r>
      <w:r>
        <w:instrText xml:space="preserve"> PAGEREF _Toc26582 </w:instrText>
      </w:r>
      <w:r>
        <w:fldChar w:fldCharType="separate"/>
      </w:r>
      <w:r>
        <w:t>109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_Toc7660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2.80 CChex_UploadRecord_VER_4_NEWID</w:t>
      </w:r>
      <w:r>
        <w:tab/>
      </w:r>
      <w:r>
        <w:fldChar w:fldCharType="begin"/>
      </w:r>
      <w:r>
        <w:instrText xml:space="preserve"> PAGEREF _Toc7660 </w:instrText>
      </w:r>
      <w:r>
        <w:fldChar w:fldCharType="separate"/>
      </w:r>
      <w:r>
        <w:t>109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_Toc25880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2.80.1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_Toc25880 </w:instrText>
      </w:r>
      <w:r>
        <w:fldChar w:fldCharType="separate"/>
      </w:r>
      <w:r>
        <w:t>109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_Toc15609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2.80.2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_Toc15609 </w:instrText>
      </w:r>
      <w:r>
        <w:fldChar w:fldCharType="separate"/>
      </w:r>
      <w:r>
        <w:t>109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_Toc12314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2.80.3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_Toc12314 </w:instrText>
      </w:r>
      <w:r>
        <w:fldChar w:fldCharType="separate"/>
      </w:r>
      <w:r>
        <w:t>109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_Toc7578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2.80.4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_Toc7578 </w:instrText>
      </w:r>
      <w:r>
        <w:fldChar w:fldCharType="separate"/>
      </w:r>
      <w:r>
        <w:t>110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_Toc6879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2.80.5 Notice</w:t>
      </w:r>
      <w:r>
        <w:tab/>
      </w:r>
      <w:r>
        <w:fldChar w:fldCharType="begin"/>
      </w:r>
      <w:r>
        <w:instrText xml:space="preserve"> PAGEREF _Toc6879 </w:instrText>
      </w:r>
      <w:r>
        <w:fldChar w:fldCharType="separate"/>
      </w:r>
      <w:r>
        <w:t>110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_Toc17012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2.81 CChex_GetOnePersonInfo</w:t>
      </w:r>
      <w:r>
        <w:tab/>
      </w:r>
      <w:r>
        <w:fldChar w:fldCharType="begin"/>
      </w:r>
      <w:r>
        <w:instrText xml:space="preserve"> PAGEREF _Toc17012 </w:instrText>
      </w:r>
      <w:r>
        <w:fldChar w:fldCharType="separate"/>
      </w:r>
      <w:r>
        <w:t>110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_Toc23421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CChex_GetOnePersonInfo_VER_4_NEWID</w:t>
      </w:r>
      <w:r>
        <w:tab/>
      </w:r>
      <w:r>
        <w:fldChar w:fldCharType="begin"/>
      </w:r>
      <w:r>
        <w:instrText xml:space="preserve"> PAGEREF _Toc23421 </w:instrText>
      </w:r>
      <w:r>
        <w:fldChar w:fldCharType="separate"/>
      </w:r>
      <w:r>
        <w:t>110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_Toc22330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2.81.1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_Toc22330 </w:instrText>
      </w:r>
      <w:r>
        <w:fldChar w:fldCharType="separate"/>
      </w:r>
      <w:r>
        <w:t>110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_Toc27881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2.81.2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_Toc27881 </w:instrText>
      </w:r>
      <w:r>
        <w:fldChar w:fldCharType="separate"/>
      </w:r>
      <w:r>
        <w:t>110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_Toc14552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2.81.3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_Toc14552 </w:instrText>
      </w:r>
      <w:r>
        <w:fldChar w:fldCharType="separate"/>
      </w:r>
      <w:r>
        <w:t>111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_Toc30469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2.81.4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_Toc30469 </w:instrText>
      </w:r>
      <w:r>
        <w:fldChar w:fldCharType="separate"/>
      </w:r>
      <w:r>
        <w:t>113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_Toc15303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2.81.5 Notice</w:t>
      </w:r>
      <w:r>
        <w:tab/>
      </w:r>
      <w:r>
        <w:fldChar w:fldCharType="begin"/>
      </w:r>
      <w:r>
        <w:instrText xml:space="preserve"> PAGEREF _Toc15303 </w:instrText>
      </w:r>
      <w:r>
        <w:fldChar w:fldCharType="separate"/>
      </w:r>
      <w:r>
        <w:t>113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2.82 CChex_GetMachineId</w:t>
      </w:r>
      <w:r>
        <w:tab/>
      </w:r>
      <w:r>
        <w:fldChar w:fldCharType="begin"/>
      </w:r>
      <w:r>
        <w:instrText xml:space="preserve"> PAGEREF _Toc21 </w:instrText>
      </w:r>
      <w:r>
        <w:fldChar w:fldCharType="separate"/>
      </w:r>
      <w:r>
        <w:t>113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_Toc2590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2.82.1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_Toc2590 </w:instrText>
      </w:r>
      <w:r>
        <w:fldChar w:fldCharType="separate"/>
      </w:r>
      <w:r>
        <w:t>113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_Toc31510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2.82.2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_Toc31510 </w:instrText>
      </w:r>
      <w:r>
        <w:fldChar w:fldCharType="separate"/>
      </w:r>
      <w:r>
        <w:t>114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_Toc32549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2.82.3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_Toc32549 </w:instrText>
      </w:r>
      <w:r>
        <w:fldChar w:fldCharType="separate"/>
      </w:r>
      <w:r>
        <w:t>114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_Toc21611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2.82.4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_Toc21611 </w:instrText>
      </w:r>
      <w:r>
        <w:fldChar w:fldCharType="separate"/>
      </w:r>
      <w:r>
        <w:t>114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_Toc15509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2.82.5 Notice</w:t>
      </w:r>
      <w:r>
        <w:tab/>
      </w:r>
      <w:r>
        <w:fldChar w:fldCharType="begin"/>
      </w:r>
      <w:r>
        <w:instrText xml:space="preserve"> PAGEREF _Toc15509 </w:instrText>
      </w:r>
      <w:r>
        <w:fldChar w:fldCharType="separate"/>
      </w:r>
      <w:r>
        <w:t>114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_Toc21685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2.83 CChex_SetMachineId</w:t>
      </w:r>
      <w:r>
        <w:tab/>
      </w:r>
      <w:r>
        <w:fldChar w:fldCharType="begin"/>
      </w:r>
      <w:r>
        <w:instrText xml:space="preserve"> PAGEREF _Toc21685 </w:instrText>
      </w:r>
      <w:r>
        <w:fldChar w:fldCharType="separate"/>
      </w:r>
      <w:r>
        <w:t>114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_Toc24810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2.83.1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_Toc24810 </w:instrText>
      </w:r>
      <w:r>
        <w:fldChar w:fldCharType="separate"/>
      </w:r>
      <w:r>
        <w:t>114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_Toc11072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2.83.2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_Toc11072 </w:instrText>
      </w:r>
      <w:r>
        <w:fldChar w:fldCharType="separate"/>
      </w:r>
      <w:r>
        <w:t>114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_Toc31054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2.83.3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_Toc31054 </w:instrText>
      </w:r>
      <w:r>
        <w:fldChar w:fldCharType="separate"/>
      </w:r>
      <w:r>
        <w:t>115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_Toc23079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2.83.4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_Toc23079 </w:instrText>
      </w:r>
      <w:r>
        <w:fldChar w:fldCharType="separate"/>
      </w:r>
      <w:r>
        <w:t>115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_Toc8194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2.83.5 Notice</w:t>
      </w:r>
      <w:r>
        <w:tab/>
      </w:r>
      <w:r>
        <w:fldChar w:fldCharType="begin"/>
      </w:r>
      <w:r>
        <w:instrText xml:space="preserve"> PAGEREF _Toc8194 </w:instrText>
      </w:r>
      <w:r>
        <w:fldChar w:fldCharType="separate"/>
      </w:r>
      <w:r>
        <w:t>115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_Toc30960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2.84 CChex_ManageLogRecord</w:t>
      </w:r>
      <w:r>
        <w:tab/>
      </w:r>
      <w:r>
        <w:fldChar w:fldCharType="begin"/>
      </w:r>
      <w:r>
        <w:instrText xml:space="preserve"> PAGEREF _Toc30960 </w:instrText>
      </w:r>
      <w:r>
        <w:fldChar w:fldCharType="separate"/>
      </w:r>
      <w:r>
        <w:t>115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_Toc915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2.84.1 </w:t>
      </w:r>
      <w:r>
        <w:rPr>
          <w:rFonts w:hint="eastAsia"/>
          <w:lang w:eastAsia="zh-CN"/>
        </w:rPr>
        <w:t>Function</w:t>
      </w:r>
      <w:r>
        <w:tab/>
      </w:r>
      <w:r>
        <w:fldChar w:fldCharType="begin"/>
      </w:r>
      <w:r>
        <w:instrText xml:space="preserve"> PAGEREF _Toc915 </w:instrText>
      </w:r>
      <w:r>
        <w:fldChar w:fldCharType="separate"/>
      </w:r>
      <w:r>
        <w:t>115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_Toc9359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2.84.2 </w:t>
      </w:r>
      <w:r>
        <w:rPr>
          <w:rFonts w:hint="eastAsia"/>
          <w:szCs w:val="22"/>
          <w:lang w:eastAsia="zh-CN"/>
        </w:rPr>
        <w:t>Request</w:t>
      </w:r>
      <w:r>
        <w:tab/>
      </w:r>
      <w:r>
        <w:fldChar w:fldCharType="begin"/>
      </w:r>
      <w:r>
        <w:instrText xml:space="preserve"> PAGEREF _Toc9359 </w:instrText>
      </w:r>
      <w:r>
        <w:fldChar w:fldCharType="separate"/>
      </w:r>
      <w:r>
        <w:t>115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_Toc15199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2.84.3 </w:t>
      </w:r>
      <w:r>
        <w:rPr>
          <w:rFonts w:hint="eastAsia"/>
          <w:szCs w:val="22"/>
          <w:lang w:eastAsia="zh-CN"/>
        </w:rPr>
        <w:t>Respond</w:t>
      </w:r>
      <w:r>
        <w:tab/>
      </w:r>
      <w:r>
        <w:fldChar w:fldCharType="begin"/>
      </w:r>
      <w:r>
        <w:instrText xml:space="preserve"> PAGEREF _Toc15199 </w:instrText>
      </w:r>
      <w:r>
        <w:fldChar w:fldCharType="separate"/>
      </w:r>
      <w:r>
        <w:t>116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_Toc5208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2.84.4 </w:t>
      </w:r>
      <w:r>
        <w:rPr>
          <w:rFonts w:hint="eastAsia"/>
          <w:szCs w:val="22"/>
          <w:lang w:eastAsia="zh-CN"/>
        </w:rPr>
        <w:t>Sample</w:t>
      </w:r>
      <w:r>
        <w:tab/>
      </w:r>
      <w:r>
        <w:fldChar w:fldCharType="begin"/>
      </w:r>
      <w:r>
        <w:instrText xml:space="preserve"> PAGEREF _Toc5208 </w:instrText>
      </w:r>
      <w:r>
        <w:fldChar w:fldCharType="separate"/>
      </w:r>
      <w:r>
        <w:t>117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_Toc20774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2.84.5 Notice</w:t>
      </w:r>
      <w:r>
        <w:tab/>
      </w:r>
      <w:r>
        <w:fldChar w:fldCharType="begin"/>
      </w:r>
      <w:r>
        <w:instrText xml:space="preserve"> PAGEREF _Toc20774 </w:instrText>
      </w:r>
      <w:r>
        <w:fldChar w:fldCharType="separate"/>
      </w:r>
      <w:r>
        <w:t>117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24"/>
        <w:tabs>
          <w:tab w:val="right" w:leader="dot" w:pos="9071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_Toc9147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3 Return value</w:t>
      </w:r>
      <w:r>
        <w:tab/>
      </w:r>
      <w:r>
        <w:fldChar w:fldCharType="begin"/>
      </w:r>
      <w:r>
        <w:instrText xml:space="preserve"> PAGEREF _Toc9147 </w:instrText>
      </w:r>
      <w:r>
        <w:fldChar w:fldCharType="separate"/>
      </w:r>
      <w:r>
        <w:t>117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sectPr>
          <w:type w:val="oddPage"/>
          <w:pgSz w:w="11906" w:h="16838"/>
          <w:pgMar w:top="1440" w:right="1134" w:bottom="1440" w:left="1134" w:header="851" w:footer="992" w:gutter="567"/>
          <w:pgNumType w:fmt="decimal"/>
          <w:cols w:space="720" w:num="1"/>
          <w:docGrid w:type="lines" w:linePitch="312" w:charSpace="0"/>
        </w:sectPr>
      </w:pPr>
      <w:r>
        <w:rPr>
          <w:bCs/>
          <w:szCs w:val="24"/>
        </w:rPr>
        <w:fldChar w:fldCharType="end"/>
      </w:r>
      <w:bookmarkEnd w:id="1"/>
      <w:bookmarkStart w:id="2" w:name="_Toc134156468"/>
      <w:bookmarkStart w:id="3" w:name="_Hlt6913681"/>
    </w:p>
    <w:bookmarkEnd w:id="2"/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bookmarkStart w:id="4" w:name="_Toc29969"/>
      <w:r>
        <w:rPr>
          <w:rFonts w:hint="eastAsia"/>
          <w:lang w:eastAsia="zh-CN"/>
        </w:rPr>
        <w:t>Overview</w:t>
      </w:r>
      <w:bookmarkEnd w:id="4"/>
    </w:p>
    <w:p>
      <w:pPr>
        <w:pStyle w:val="4"/>
        <w:rPr>
          <w:rFonts w:hint="eastAsia"/>
        </w:rPr>
      </w:pPr>
      <w:bookmarkStart w:id="5" w:name="_Toc16885"/>
      <w:r>
        <w:rPr>
          <w:rFonts w:hint="eastAsia"/>
          <w:lang w:val="en-US" w:eastAsia="zh-CN"/>
        </w:rPr>
        <w:t>Introduction</w:t>
      </w:r>
      <w:bookmarkEnd w:id="5"/>
    </w:p>
    <w:p>
      <w:pPr>
        <w:ind w:firstLine="240" w:firstLineChars="100"/>
        <w:rPr>
          <w:rFonts w:ascii="Arial Unicode MS" w:hAnsi="Arial Unicode MS" w:eastAsia="Arial Unicode MS" w:cs="Arial Unicode MS"/>
          <w:b/>
          <w:sz w:val="32"/>
        </w:rPr>
      </w:pPr>
      <w:r>
        <w:rPr>
          <w:rFonts w:ascii="Arial Unicode MS" w:hAnsi="Arial Unicode MS" w:eastAsia="Arial Unicode MS" w:cs="Arial Unicode MS"/>
        </w:rPr>
        <w:t xml:space="preserve">This 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API </w:t>
      </w:r>
      <w:r>
        <w:rPr>
          <w:rFonts w:ascii="Arial Unicode MS" w:hAnsi="Arial Unicode MS" w:eastAsia="Arial Unicode MS" w:cs="Arial Unicode MS"/>
        </w:rPr>
        <w:t>document mainly defines the development interface of the Anviz SDK, which provides reference for developers to connect and operate related devices.</w:t>
      </w:r>
    </w:p>
    <w:p>
      <w:pPr>
        <w:ind w:firstLine="240" w:firstLineChars="10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This document is mainly related to the software development engineers, software testing engineers and project managers.</w:t>
      </w:r>
    </w:p>
    <w:p>
      <w:pPr>
        <w:pStyle w:val="4"/>
        <w:rPr>
          <w:rFonts w:hint="eastAsia"/>
        </w:rPr>
      </w:pPr>
      <w:bookmarkStart w:id="6" w:name="_Toc487728281"/>
      <w:bookmarkStart w:id="7" w:name="_Toc6100"/>
      <w:r>
        <w:rPr>
          <w:rFonts w:ascii="Arial Unicode MS" w:hAnsi="Arial Unicode MS" w:eastAsia="Arial Unicode MS" w:cs="Arial Unicode MS"/>
        </w:rPr>
        <w:t>Overview of functions</w:t>
      </w:r>
      <w:bookmarkEnd w:id="6"/>
      <w:bookmarkEnd w:id="7"/>
    </w:p>
    <w:p>
      <w:pPr>
        <w:pStyle w:val="3"/>
        <w:rPr>
          <w:rFonts w:hint="eastAsia" w:ascii="微软雅黑" w:hAnsi="微软雅黑" w:eastAsia="微软雅黑"/>
          <w:i/>
          <w:iCs/>
          <w:color w:val="0000FF"/>
          <w:szCs w:val="21"/>
          <w:lang w:eastAsia="zh-CN" w:bidi="en-US"/>
        </w:rPr>
      </w:pPr>
      <w:r>
        <w:rPr>
          <w:rFonts w:hint="eastAsia" w:ascii="微软雅黑" w:hAnsi="微软雅黑" w:eastAsia="微软雅黑"/>
          <w:szCs w:val="21"/>
          <w:lang w:eastAsia="zh-CN" w:bidi="en-US"/>
        </w:rPr>
        <w:t xml:space="preserve">This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API document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 mainly provides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some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 interfaces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of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 the client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/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server to the PC end,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getting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the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 parameters of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the time attendance/access control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,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 xml:space="preserve">and 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setting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the configuration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 a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 xml:space="preserve">nd 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parameters of the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 xml:space="preserve">time </w:t>
      </w:r>
      <w:r>
        <w:rPr>
          <w:rFonts w:hint="eastAsia" w:ascii="微软雅黑" w:hAnsi="微软雅黑" w:eastAsia="微软雅黑"/>
          <w:szCs w:val="21"/>
          <w:lang w:eastAsia="zh-CN" w:bidi="en-US"/>
        </w:rPr>
        <w:t>attendance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/access control device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. In order to 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support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 multiple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devices</w:t>
      </w:r>
      <w:r>
        <w:rPr>
          <w:rFonts w:hint="eastAsia" w:ascii="微软雅黑" w:hAnsi="微软雅黑" w:eastAsia="微软雅黑"/>
          <w:szCs w:val="21"/>
          <w:lang w:eastAsia="zh-CN" w:bidi="en-US"/>
        </w:rPr>
        <w:t xml:space="preserve">, the interfaces between queries and settings exist </w:t>
      </w:r>
      <w:r>
        <w:rPr>
          <w:rFonts w:hint="eastAsia" w:ascii="微软雅黑" w:hAnsi="微软雅黑" w:eastAsia="微软雅黑"/>
          <w:szCs w:val="21"/>
          <w:lang w:val="en-US" w:eastAsia="zh-CN" w:bidi="en-US"/>
        </w:rPr>
        <w:t>a</w:t>
      </w:r>
      <w:r>
        <w:rPr>
          <w:rFonts w:hint="eastAsia" w:ascii="微软雅黑" w:hAnsi="微软雅黑" w:eastAsia="微软雅黑"/>
          <w:szCs w:val="21"/>
          <w:lang w:eastAsia="zh-CN" w:bidi="en-US"/>
        </w:rPr>
        <w:t>synchronously. SDK is compiled into the form of a dynamic library.</w:t>
      </w:r>
    </w:p>
    <w:p>
      <w:pPr>
        <w:pStyle w:val="4"/>
        <w:rPr>
          <w:rFonts w:hint="eastAsia"/>
        </w:rPr>
      </w:pPr>
      <w:bookmarkStart w:id="8" w:name="_Toc16961"/>
      <w:r>
        <w:rPr>
          <w:rFonts w:hint="eastAsia"/>
          <w:lang w:val="en-US" w:eastAsia="zh-CN"/>
        </w:rPr>
        <w:t>System logic structure</w:t>
      </w:r>
      <w:bookmarkEnd w:id="8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3096260</wp:posOffset>
                </wp:positionV>
                <wp:extent cx="75565" cy="238125"/>
                <wp:effectExtent l="12700" t="12700" r="26035" b="1587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635" y="4077335"/>
                          <a:ext cx="75565" cy="238125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41.55pt;margin-top:243.8pt;height:18.75pt;width:5.95pt;z-index:251660288;v-text-anchor:middle;mso-width-relative:page;mso-height-relative:page;" fillcolor="#FFFFFF" filled="t" stroked="t" coordsize="21600,21600" o:gfxdata="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P8iSHdAAAACwEAAA8AAAAAAAAAAQAgAAAAIgAAAGRycy9kb3ducmV2Lnht&#10;bFBLAQIUABQAAAAIAIdO4kBVM+hDZgIAAK8EAAAOAAAAAAAAAAEAIAAAACwBAABkcnMvZTJvRG9j&#10;LnhtbFBLBQYAAAAABgAGAFkBAAAEBgAAAAA=&#10;" adj="18173,5400">
                <v:fill on="t" focussize="0,0"/>
                <v:stroke weight="2pt" color="#F79646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2439035</wp:posOffset>
                </wp:positionV>
                <wp:extent cx="85725" cy="247650"/>
                <wp:effectExtent l="12700" t="12700" r="15875" b="25400"/>
                <wp:wrapNone/>
                <wp:docPr id="2" name="上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635" y="3420110"/>
                          <a:ext cx="85725" cy="247650"/>
                        </a:xfrm>
                        <a:prstGeom prst="upArrow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 1" o:spid="_x0000_s1026" o:spt="68" type="#_x0000_t68" style="position:absolute;left:0pt;margin-left:340.05pt;margin-top:192.05pt;height:19.5pt;width:6.75pt;z-index:251659264;v-text-anchor:middle;mso-width-relative:page;mso-height-relative:page;" fillcolor="#FFFFFF" filled="t" stroked="t" coordsize="21600,21600" o:gfxdata="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kmTwjaAAAACwEAAA8AAAAAAAAAAQAgAAAAIgAAAGRycy9kb3ducmV2LnhtbFBLAQIU&#10;ABQAAAAIAIdO4kDcSLS2YwIAAK0EAAAOAAAAAAAAAAEAIAAAACkBAABkcnMvZTJvRG9jLnhtbFBL&#10;BQYAAAAABgAGAFkBAAD+BQAAAAA=&#10;" adj="3738,5400">
                <v:fill on="t" focussize="0,0"/>
                <v:stroke weight="2pt" color="#F79646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4615180"/>
                <wp:effectExtent l="0" t="0" r="0" b="0"/>
                <wp:docPr id="1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" name="矩形 8"/>
                        <wps:cNvSpPr/>
                        <wps:spPr>
                          <a:xfrm>
                            <a:off x="303530" y="293370"/>
                            <a:ext cx="12763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827655" y="284480"/>
                            <a:ext cx="12763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865880" y="969645"/>
                            <a:ext cx="932815" cy="39052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CChex_Init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875405" y="1551305"/>
                            <a:ext cx="922655" cy="36195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CChex_Start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3884930" y="3970655"/>
                            <a:ext cx="922655" cy="381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CChex_St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  <w:t>op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3065780" y="1703705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160905" y="15417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693795" y="2046605"/>
                            <a:ext cx="1341755" cy="381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CChex_GetNetConfig</w:t>
                              </w:r>
                            </w:p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694430" y="3342005"/>
                            <a:ext cx="1350645" cy="39052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etNetConfig</w:t>
                              </w:r>
                            </w:p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3694430" y="2694305"/>
                            <a:ext cx="1322070" cy="38036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  <w:t>CChex_Update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084830" y="1812290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2122170" y="989330"/>
                            <a:ext cx="94361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SDK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3494405" y="1212215"/>
                            <a:ext cx="9525" cy="32861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779905" y="570230"/>
                            <a:ext cx="0" cy="39147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446405" y="15513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H="1">
                            <a:off x="1351280" y="1665605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1360805" y="1798955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2170430" y="33420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  <w:t>SetNetwork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455930" y="20466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2170430" y="20370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  <w:t>GetNetwork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474980" y="33420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3122930" y="2227580"/>
                            <a:ext cx="54292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1379855" y="218948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2170430" y="26847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  <w:t>Result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103880" y="3551555"/>
                            <a:ext cx="54292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1389380" y="356108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9" name="肘形连接符 39"/>
                        <wps:cNvCnPr/>
                        <wps:spPr>
                          <a:xfrm>
                            <a:off x="1388110" y="2246630"/>
                            <a:ext cx="791845" cy="638175"/>
                          </a:xfrm>
                          <a:prstGeom prst="bentConnector3">
                            <a:avLst>
                              <a:gd name="adj1" fmla="val 560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0" name="肘形连接符 40"/>
                        <wps:cNvCnPr/>
                        <wps:spPr>
                          <a:xfrm flipV="1">
                            <a:off x="1407160" y="2970530"/>
                            <a:ext cx="755015" cy="533400"/>
                          </a:xfrm>
                          <a:prstGeom prst="bentConnector3">
                            <a:avLst>
                              <a:gd name="adj1" fmla="val 55088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V="1">
                            <a:off x="3141980" y="2879090"/>
                            <a:ext cx="514350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2179955" y="39516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sz w:val="19"/>
                                  <w:lang w:val="en-US" w:eastAsia="zh-CN"/>
                                </w:rPr>
                                <w:t>Stop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新宋体" w:hAnsi="新宋体" w:eastAsia="新宋体"/>
                                  <w:sz w:val="19"/>
                                </w:rPr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H="1">
                            <a:off x="3084830" y="411353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3113405" y="4227830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363.4pt;width:415.3pt;" coordsize="5274310,4615180" editas="canvas" o:gfxdata="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">
                <o:lock v:ext="edit" aspectratio="f"/>
                <v:shape id="画布 2" o:spid="_x0000_s1026" style="position:absolute;left:0;top:0;height:4615180;width:5274310;" filled="f" stroked="f" coordsize="21600,21600" o:gfxdata="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03530;top:293370;height:485775;width:1276350;v-text-anchor:middle;" fillcolor="#FFFFFF" filled="t" stroked="t" coordsize="21600,21600" o:gfxdata="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XAzIdUAAAAFAQAADwAAAAAAAAABACAAAAAiAAAAZHJzL2Rvd25yZXYueG1sUEsBAhQAFAAAAAgA&#10;h07iQMO27GthAgAAsgQAAA4AAAAAAAAAAQAgAAAAJAEAAGRycy9lMm9Eb2MueG1sUEsFBgAAAAAG&#10;AAYAWQEAAPcF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Device</w:t>
                        </w:r>
                      </w:p>
                    </w:txbxContent>
                  </v:textbox>
                </v:rect>
                <v:rect id="_x0000_s1026" o:spid="_x0000_s1026" o:spt="1" style="position:absolute;left:2827655;top:284480;height:485775;width:1276350;v-text-anchor:middle;" fillcolor="#FFFFFF" filled="t" stroked="t" coordsize="21600,21600" o:gfxdata="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XAz&#10;IdUAAAAFAQAADwAAAAAAAAABACAAAAAiAAAAZHJzL2Rvd25yZXYueG1sUEsBAhQAFAAAAAgAh07i&#10;QG/kJ7FeAgAAswQAAA4AAAAAAAAAAQAgAAAAJAEAAGRycy9lMm9Eb2MueG1sUEsFBgAAAAAGAAYA&#10;WQEAAPQF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PC</w:t>
                        </w:r>
                      </w:p>
                    </w:txbxContent>
                  </v:textbox>
                </v:rect>
                <v:roundrect id="_x0000_s1026" o:spid="_x0000_s1026" o:spt="2" style="position:absolute;left:3865880;top:969645;height:390525;width:93281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BkYKDXAAAABQEAAA8AAAAAAAAAAQAgAAAAIgAAAGRycy9k&#10;b3ducmV2LnhtbFBLAQIUABQAAAAIAIdO4kAzTmRxdQIAAL8EAAAOAAAAAAAAAAEAIAAAACYBAABk&#10;cnMvZTJvRG9jLnhtbFBLBQYAAAAABgAGAFkBAAAN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CChex_Init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3875405;top:1551305;height:36195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wZGCg1wAAAAUBAAAPAAAAAAAAAAEAIAAAACIAAABkcnMv&#10;ZG93bnJldi54bWxQSwECFAAUAAAACACHTuJAOOWytnYCAADABAAADgAAAAAAAAABACAAAAAmAQAA&#10;ZHJzL2Uyb0RvYy54bWxQSwUGAAAAAAYABgBZAQAADgYAAAAA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CChex_Start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3884930;top:3970655;height:3810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GRgoNcAAAAFAQAADwAAAAAAAAABACAAAAAiAAAAZHJzL2Rv&#10;d25yZXYueG1sUEsBAhQAFAAAAAgAh07iQCzZXzp0AgAAwAQAAA4AAAAAAAAAAQAgAAAAJgEAAGRy&#10;cy9lMm9Eb2MueG1sUEsFBgAAAAAGAAYAWQEAAAwG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CChex_St</w:t>
                        </w:r>
                        <w:r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  <w:t>op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26" o:spid="_x0000_s1026" o:spt="32" type="#_x0000_t32" style="position:absolute;left:3065780;top:1703705;flip:x;height:3810;width:79057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5WTr3XAAAABQEAAA8A&#10;AAAAAAAAAQAgAAAAIgAAAGRycy9kb3ducmV2LnhtbFBLAQIUABQAAAAIAIdO4kBnKQMsGAIAANoD&#10;AAAOAAAAAAAAAAEAIAAAACYBAABkcnMvZTJvRG9jLnhtbFBLBQYAAAAABgAGAFkBAACwBQAAAAA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roundrect id="_x0000_s1026" o:spid="_x0000_s1026" o:spt="2" style="position:absolute;left:2160905;top:1541780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BkYKDXAAAABQEAAA8AAAAAAAAAAQAgAAAAIgAAAGRycy9k&#10;b3ducmV2LnhtbFBLAQIUABQAAAAIAIdO4kAUIQLPdQIAAMAEAAAOAAAAAAAAAAEAIAAAACYBAABk&#10;cnMvZTJvRG9jLnhtbFBLBQYAAAAABgAGAFkBAAAN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  <w:t>Start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3693795;top:2046605;height:381000;width:13417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GRgoNcAAAAFAQAADwAAAAAAAAABACAAAAAiAAAAZHJz&#10;L2Rvd25yZXYueG1sUEsBAhQAFAAAAAgAh07iQJxTqOV3AgAAwQQAAA4AAAAAAAAAAQAgAAAAJgEA&#10;AGRycy9lMm9Eb2MueG1sUEsFBgAAAAAGAAYAWQEAAA8G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CChex_GetNetConfig</w:t>
                        </w:r>
                      </w:p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3694430;top:3342005;height:390525;width:135064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wZGCg1wAAAAUBAAAPAAAAAAAAAAEAIAAAACIAAABkcnMv&#10;ZG93bnJldi54bWxQSwECFAAUAAAACACHTuJAH1I/j3YCAADBBAAADgAAAAAAAAABACAAAAAmAQAA&#10;ZHJzL2Uyb0RvYy54bWxQSwUGAAAAAAYABgBZAQAADgYAAAAA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</w:t>
                        </w:r>
                        <w:r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etNetConfig</w:t>
                        </w:r>
                      </w:p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3694430;top:2694305;height:380365;width:1322070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BkYKDXAAAABQEAAA8AAAAAAAAAAQAgAAAAIgAAAGRycy9k&#10;b3ducmV2LnhtbFBLAQIUABQAAAAIAIdO4kCrcnSWdQIAAMEEAAAOAAAAAAAAAAEAIAAAACYBAABk&#10;cnMvZTJvRG9jLnhtbFBLBQYAAAAABgAGAFkBAAAN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</w:rPr>
                          <w:t>CChex_Update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26" o:spid="_x0000_s1026" o:spt="32" type="#_x0000_t32" style="position:absolute;left:3084830;top:1812290;height:0;width:790575;" filled="f" stroked="t" coordsize="21600,21600" o:gfxdata="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wEn/XVAAAABQEAAA8AAAAAAAAAAQAgAAAA&#10;IgAAAGRycy9kb3ducmV2LnhtbFBLAQIUABQAAAAIAIdO4kCGMHxqDgIAAM0DAAAOAAAAAAAAAAEA&#10;IAAAACQBAABkcnMvZTJvRG9jLnhtbFBLBQYAAAAABgAGAFkBAACkBQAAAAA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rect id="_x0000_s1026" o:spid="_x0000_s1026" o:spt="1" style="position:absolute;left:2122170;top:989330;height:371475;width:943610;v-text-anchor:middle;" fillcolor="#FFFFFF" filled="t" stroked="t" coordsize="21600,21600" o:gfxdata="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XAzIdUAAAAFAQAADwAAAAAAAAABACAAAAAiAAAAZHJzL2Rvd25yZXYueG1sUEsBAhQAFAAAAAgA&#10;h07iQMwPc2BhAgAAtAQAAA4AAAAAAAAAAQAgAAAAJAEAAGRycy9lMm9Eb2MueG1sUEsFBgAAAAAG&#10;AAYAWQEAAPcF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SDK</w:t>
                        </w:r>
                      </w:p>
                    </w:txbxContent>
                  </v:textbox>
                </v:rect>
                <v:line id="_x0000_s1026" o:spid="_x0000_s1026" o:spt="20" style="position:absolute;left:3494405;top:1212215;flip:x;height:3286125;width:9525;" filled="f" stroked="t" coordsize="21600,21600" o:gfxdata="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tN60TVAAAABQEAAA8AAAAAAAAAAQAgAAAAIgAAAGRycy9kb3ducmV2LnhtbFBLAQIUABQA&#10;AAAIAIdO4kA+S+zW8wEAAK4DAAAOAAAAAAAAAAEAIAAAACQBAABkcnMvZTJvRG9jLnhtbFBLBQYA&#10;AAAABgAGAFkBAACJBQAAAAA=&#10;">
                  <v:fill on="f" focussize="0,0"/>
                  <v:stroke color="#457BBA" joinstyle="round"/>
                  <v:imagedata o:title=""/>
                  <o:lock v:ext="edit" aspectratio="f"/>
                </v:line>
                <v:line id="_x0000_s1026" o:spid="_x0000_s1026" o:spt="20" style="position:absolute;left:1779905;top:570230;height:3914775;width:0;" filled="f" stroked="t" coordsize="21600,21600" o:gfxdata="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uw&#10;/pPVAAAABQEAAA8AAAAAAAAAAQAgAAAAIgAAAGRycy9kb3ducmV2LnhtbFBLAQIUABQAAAAIAIdO&#10;4kA6yxvM7QEAAKADAAAOAAAAAAAAAAEAIAAAACQBAABkcnMvZTJvRG9jLnhtbFBLBQYAAAAABgAG&#10;AFkBAACDBQAAAAA=&#10;">
                  <v:fill on="f" focussize="0,0"/>
                  <v:stroke color="#457BBA" joinstyle="round"/>
                  <v:imagedata o:title=""/>
                  <o:lock v:ext="edit" aspectratio="f"/>
                </v:line>
                <v:roundrect id="_x0000_s1026" o:spid="_x0000_s1026" o:spt="2" style="position:absolute;left:446405;top:1551305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BkYKDXAAAABQEAAA8AAAAAAAAAAQAgAAAAIgAAAGRycy9k&#10;b3ducmV2LnhtbFBLAQIUABQAAAAIAIdO4kDp3dI9dQIAAL8EAAAOAAAAAAAAAAEAIAAAACYBAABk&#10;cnMvZTJvRG9jLnhtbFBLBQYAAAAABgAGAFkBAAAN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26" o:spid="_x0000_s1026" o:spt="32" type="#_x0000_t32" style="position:absolute;left:1351280;top:1665605;flip:x;height:3810;width:79057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5WTr3XAAAABQEAAA8A&#10;AAAAAAAAAQAgAAAAIgAAAGRycy9kb3ducmV2LnhtbFBLAQIUABQAAAAIAIdO4kCwC7rjGAIAANoD&#10;AAAOAAAAAAAAAAEAIAAAACYBAABkcnMvZTJvRG9jLnhtbFBLBQYAAAAABgAGAFkBAACwBQAAAAA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360805;top:1798955;height:0;width:790575;" filled="f" stroked="t" coordsize="21600,21600" o:gfxdata="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wEn/XVAAAABQEAAA8AAAAAAAAAAQAgAAAA&#10;IgAAAGRycy9kb3ducmV2LnhtbFBLAQIUABQAAAAIAIdO4kBeSXRyDgIAAM0DAAAOAAAAAAAAAAEA&#10;IAAAACQBAABkcnMvZTJvRG9jLnhtbFBLBQYAAAAABgAGAFkBAACkBQAAAAA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roundrect id="_x0000_s1026" o:spid="_x0000_s1026" o:spt="2" style="position:absolute;left:2170430;top:3342005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wZGCg1wAAAAUBAAAPAAAAAAAAAAEAIAAAACIAAABkcnMv&#10;ZG93bnJldi54bWxQSwECFAAUAAAACACHTuJAAyqDFHYCAADABAAADgAAAAAAAAABACAAAAAmAQAA&#10;ZHJzL2Uyb0RvYy54bWxQSwUGAAAAAAYABgBZAQAADgYAAAAA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  <w:t>SetNetwork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455930;top:2046605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BkYKDXAAAABQEAAA8AAAAAAAAAAQAgAAAAIgAAAGRycy9k&#10;b3ducmV2LnhtbFBLAQIUABQAAAAIAIdO4kA2zeg8dQIAAL8EAAAOAAAAAAAAAAEAIAAAACYBAABk&#10;cnMvZTJvRG9jLnhtbFBLBQYAAAAABgAGAFkBAAAN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2170430;top:2037080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BkYKDXAAAABQEAAA8AAAAAAAAAAQAgAAAAIgAAAGRycy9k&#10;b3ducmV2LnhtbFBLAQIUABQAAAAIAIdO4kCYxUPldQIAAMAEAAAOAAAAAAAAAAEAIAAAACYBAABk&#10;cnMvZTJvRG9jLnhtbFBLBQYAAAAABgAGAFkBAAANBgAAAAA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  <w:t>GetNetwork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474980;top:3342005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wZGCg1wAAAAUBAAAPAAAAAAAAAAEAIAAAACIAAABkcnMv&#10;ZG93bnJldi54bWxQSwECFAAUAAAACACHTuJA1+gQ03YCAAC/BAAADgAAAAAAAAABACAAAAAmAQAA&#10;ZHJzL2Uyb0RvYy54bWxQSwUGAAAAAAYABgBZAQAADgYAAAAA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26" o:spid="_x0000_s1026" o:spt="32" type="#_x0000_t32" style="position:absolute;left:3122930;top:2227580;flip:x;height:3810;width:54292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lZOvdcAAAAFAQAADwAA&#10;AAAAAAABACAAAAAiAAAAZHJzL2Rvd25yZXYueG1sUEsBAhQAFAAAAAgAh07iQIGoqxwXAgAA2gMA&#10;AA4AAAAAAAAAAQAgAAAAJgEAAGRycy9lMm9Eb2MueG1sUEsFBgAAAAAGAAYAWQEAAK8FAAAAAA=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379855;top:2189480;flip:x;height:3810;width:79057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lZOvdcAAAAFAQAADwAA&#10;AAAAAAABACAAAAAiAAAAZHJzL2Rvd25yZXYueG1sUEsBAhQAFAAAAAgAh07iQPdCJbgXAgAA2gMA&#10;AA4AAAAAAAAAAQAgAAAAJgEAAGRycy9lMm9Eb2MueG1sUEsFBgAAAAAGAAYAWQEAAK8FAAAAAA=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roundrect id="_x0000_s1026" o:spid="_x0000_s1026" o:spt="2" style="position:absolute;left:2170430;top:2684780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GRgoNcAAAAFAQAADwAAAAAAAAABACAAAAAiAAAAZHJz&#10;L2Rvd25yZXYueG1sUEsBAhQAFAAAAAgAh07iQPl/QnV3AgAAwAQAAA4AAAAAAAAAAQAgAAAAJgEA&#10;AGRycy9lMm9Eb2MueG1sUEsFBgAAAAAGAAYAWQEAAA8GAAAAAA==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  <w:t>Result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26" o:spid="_x0000_s1026" o:spt="32" type="#_x0000_t32" style="position:absolute;left:3103880;top:3551555;flip:x;height:3810;width:54292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lZOvdcAAAAFAQAADwAA&#10;AAAAAAABACAAAAAiAAAAZHJzL2Rvd25yZXYueG1sUEsBAhQAFAAAAAgAh07iQGnul6UXAgAA2gMA&#10;AA4AAAAAAAAAAQAgAAAAJgEAAGRycy9lMm9Eb2MueG1sUEsFBgAAAAAGAAYAWQEAAK8FAAAAAA=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389380;top:3561080;flip:x;height:3810;width:79057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Vk691wAAAAUBAAAPAAAA&#10;AAAAAAEAIAAAACIAAABkcnMvZG93bnJldi54bWxQSwECFAAUAAAACACHTuJAMpgUjhYCAADaAwAA&#10;DgAAAAAAAAABACAAAAAmAQAAZHJzL2Uyb0RvYy54bWxQSwUGAAAAAAYABgBZAQAArgUAAAAA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_x0000_s1026" o:spid="_x0000_s1026" o:spt="34" type="#_x0000_t34" style="position:absolute;left:1388110;top:2246630;height:638175;width:791845;" filled="f" stroked="t" coordsize="21600,21600" o:gfxdata="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fJe52AAAAAUBAAAPAAAAAAAAAAEAIAAAACIAAABkcnMvZG93bnJldi54bWxQSwECFAAUAAAACACH&#10;TuJAKR2J8SQCAAD1AwAADgAAAAAAAAABACAAAAAnAQAAZHJzL2Uyb0RvYy54bWxQSwUGAAAAAAYA&#10;BgBZAQAAvQUAAAAA&#10;" adj="12108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_x0000_s1026" o:spid="_x0000_s1026" o:spt="34" type="#_x0000_t34" style="position:absolute;left:1407160;top:2970530;flip:y;height:533400;width:755015;" filled="f" stroked="t" coordsize="21600,21600" o:gfxdata="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EwcY9QAAAAFAQAADwAAAAAAAAABACAAAAAiAAAAZHJzL2Rvd25yZXYueG1sUEsBAhQAFAAAAAgA&#10;h07iQGjNgEEpAgAA/wMAAA4AAAAAAAAAAQAgAAAAIwEAAGRycy9lMm9Eb2MueG1sUEsFBgAAAAAG&#10;AAYAWQEAAL4FAAAAAA==&#10;" adj="11899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141980;top:2879090;flip:y;height:9525;width:514350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5WTr3XAAAABQEAAA8AAAAA&#10;AAAAAQAgAAAAIgAAAGRycy9kb3ducmV2LnhtbFBLAQIUABQAAAAIAIdO4kD9z+QIFQIAANoDAAAO&#10;AAAAAAAAAAEAIAAAACYBAABkcnMvZTJvRG9jLnhtbFBLBQYAAAAABgAGAFkBAACtBQAAAAA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roundrect id="_x0000_s1026" o:spid="_x0000_s1026" o:spt="2" style="position:absolute;left:2179955;top:3951605;height:419100;width:922655;v-text-anchor:middle;" fillcolor="#FFFFFF" filled="t" stroked="t" coordsize="21600,21600" arcsize="0.166666666666667" o:gfxdata="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wZGCg1wAAAAUBAAAPAAAAAAAAAAEAIAAAACIAAABkcnMv&#10;ZG93bnJldi54bWxQSwECFAAUAAAACACHTuJA2SosKnYCAADABAAADgAAAAAAAAABACAAAAAmAQAA&#10;ZHJzL2Uyb0RvYy54bWxQSwUGAAAAAAYABgBZAQAADgYAAAAA&#10;">
                  <v:fill on="t" focussize="0,0"/>
                  <v:stroke weight="2pt" color="#F79646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sz w:val="19"/>
                            <w:lang w:val="en-US" w:eastAsia="zh-CN"/>
                          </w:rPr>
                          <w:t>Stop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新宋体" w:hAnsi="新宋体" w:eastAsia="新宋体"/>
                            <w:sz w:val="19"/>
                          </w:rPr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26" o:spid="_x0000_s1026" o:spt="32" type="#_x0000_t32" style="position:absolute;left:3084830;top:4113530;flip:x;height:3810;width:790575;" filled="f" stroked="t" coordsize="21600,21600" o:gfxdata="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5WTr3XAAAABQEAAA8A&#10;AAAAAAAAAQAgAAAAIgAAAGRycy9kb3ducmV2LnhtbFBLAQIUABQAAAAIAIdO4kBc9rWSGAIAANoD&#10;AAAOAAAAAAAAAAEAIAAAACYBAABkcnMvZTJvRG9jLnhtbFBLBQYAAAAABgAGAFkBAACwBQAAAAA=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113405;top:4227830;height:0;width:790575;" filled="f" stroked="t" coordsize="21600,21600" o:gfxdata="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MBJ/11QAAAAUBAAAPAAAAAAAAAAEAIAAAACIA&#10;AABkcnMvZG93bnJldi54bWxQSwECFAAUAAAACACHTuJAyL2KbAwCAADNAwAADgAAAAAAAAABACAA&#10;AAAkAQAAZHJzL2Uyb0RvYy54bWxQSwUGAAAAAAYABgBZAQAAogUAAAAA&#10;">
                  <v:fill on="f" focussize="0,0"/>
                  <v:stroke color="#457BBA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</w:t>
      </w:r>
    </w:p>
    <w:p>
      <w:pPr>
        <w:pStyle w:val="3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2989"/>
      <w:r>
        <w:rPr>
          <w:rFonts w:hint="eastAsia"/>
          <w:lang w:val="en-US" w:eastAsia="zh-CN"/>
        </w:rPr>
        <w:t>Brief introduction of interface functions</w:t>
      </w:r>
      <w:bookmarkEnd w:id="9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/>
          <w:i w:val="0"/>
          <w:iCs w:val="0"/>
          <w:color w:val="0000FF"/>
          <w:lang w:val="en-US" w:eastAsia="zh-CN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bookmarkStart w:id="10" w:name="OLE_LINK3"/>
      <w:r>
        <w:rPr>
          <w:rFonts w:hint="eastAsia" w:ascii="新宋体" w:hAnsi="新宋体" w:eastAsia="新宋体"/>
          <w:color w:val="auto"/>
          <w:sz w:val="19"/>
        </w:rPr>
        <w:t>CChex_Version</w:t>
      </w:r>
      <w:bookmarkEnd w:id="10"/>
      <w:r>
        <w:rPr>
          <w:rFonts w:hint="eastAsia" w:ascii="新宋体" w:hAnsi="新宋体" w:eastAsia="新宋体"/>
          <w:color w:val="auto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/>
          <w:i w:val="0"/>
          <w:iCs w:val="0"/>
          <w:color w:val="0000FF"/>
          <w:lang w:val="en-US" w:eastAsia="zh-CN"/>
        </w:rPr>
        <w:t xml:space="preserve">     </w:t>
      </w:r>
      <w:bookmarkStart w:id="11" w:name="OLE_LINK4"/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CChex_Init();</w:t>
      </w:r>
      <w:bookmarkEnd w:id="11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/>
          <w:i w:val="0"/>
          <w:iCs w:val="0"/>
          <w:color w:val="0000FF"/>
          <w:lang w:val="en-US" w:eastAsia="zh-CN"/>
        </w:rPr>
        <w:t xml:space="preserve">     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CChex_Start();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CChex_Stop(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CChex_Update(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[] DevIdx,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[] Type, 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Buff,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CChex_GetNetConfig(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CChex_SetNetConfig(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CCHEX_NETCFG_INFO_STRU</w:t>
      </w:r>
      <w:r>
        <w:rPr>
          <w:rFonts w:hint="eastAsia" w:ascii="新宋体" w:hAnsi="新宋体" w:eastAsia="新宋体"/>
          <w:color w:val="auto"/>
          <w:sz w:val="19"/>
        </w:rPr>
        <w:t xml:space="preserve"> Config);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CChex_MsgGetByIdx(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Idx);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CChex_MsgDelByIdx(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Idx);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CChex_MsgAddNew(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CChex_MsgGetAllHead(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CChex_RebootDevice(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CChex_SetTime(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Year,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Month,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Day,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Hour,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Min,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CChex_GetSNConfig(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CChex_DownloadAllRecords(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CChex_DeleteRecordInfo(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CCHEX_DEL_RECORD_INFO_STRU</w:t>
      </w:r>
      <w:r>
        <w:rPr>
          <w:rFonts w:hint="eastAsia" w:ascii="新宋体" w:hAnsi="新宋体" w:eastAsia="新宋体"/>
          <w:color w:val="auto"/>
          <w:sz w:val="19"/>
        </w:rPr>
        <w:t xml:space="preserve"> Config);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CChex_GetBasicConfigInfo(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CChex_SetBasicConfigInfo(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CCHEX_SET_BASIC_CFG_INFO_STRU</w:t>
      </w:r>
      <w:r>
        <w:rPr>
          <w:rFonts w:hint="eastAsia" w:ascii="新宋体" w:hAnsi="新宋体" w:eastAsia="新宋体"/>
          <w:color w:val="auto"/>
          <w:sz w:val="19"/>
        </w:rPr>
        <w:t xml:space="preserve"> Config);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CChex_ListPersonInfo(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CChex_ModifyPersonInfo(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CCHEX_RET_PERSON_INFO_STRU</w:t>
      </w:r>
      <w:r>
        <w:rPr>
          <w:rFonts w:hint="eastAsia" w:ascii="新宋体" w:hAnsi="新宋体" w:eastAsia="新宋体"/>
          <w:color w:val="auto"/>
          <w:sz w:val="19"/>
        </w:rPr>
        <w:t xml:space="preserve"> personlist,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person_num);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bookmarkStart w:id="12" w:name="OLE_LINK7"/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CChex_DeletePersonInfo(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CCHEX_DEL_PERSON_INFO_STRU</w:t>
      </w:r>
      <w:r>
        <w:rPr>
          <w:rFonts w:hint="eastAsia" w:ascii="新宋体" w:hAnsi="新宋体" w:eastAsia="新宋体"/>
          <w:color w:val="auto"/>
          <w:sz w:val="19"/>
        </w:rPr>
        <w:t xml:space="preserve"> Config);</w:t>
      </w:r>
      <w:bookmarkEnd w:id="12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bookmarkStart w:id="13" w:name="OLE_LINK9"/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CChex_DownloadFingerPrint(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FingerIdx);</w:t>
      </w:r>
      <w:bookmarkEnd w:id="13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CChex_UploadFingerPrint(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FingerIdx</w:t>
      </w:r>
      <w:bookmarkStart w:id="14" w:name="OLE_LINK12"/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FingerData,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DataLen</w:t>
      </w:r>
      <w:bookmarkEnd w:id="14"/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//(24)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CChex_InitUserArea(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CChex_InitSystem(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CChex_GetBasicConfigInfo2(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CChex_SetBasicConfigInfo2(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CCHEX_GET_BASIC_CFG_INFO2_STRU_EXT_INF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CChex_GetPeriodTime(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SerialNumbe);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CChex_SetPeriodTime(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CCHEX_SET_PERIOD_TIME_STRU_EXT_INF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CChex_GetTeamInfo(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TeamNumbe);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CChex_SetTeamInfo(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CCHEX_SET_TEAM_INFO_STRU_EXT_INF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CCHex_AddFingerprintOnline(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CCHEX_ADD_FINGERPRINT_ONLINE_STRU_EXT_INF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CCHex_ForcedUnlock(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CCHEX_FORCED_UNLOCK_STRU_EXT_INF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CCHex_Udp_Search_Dev(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CCHex_Udp_Set_Dev_Config(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CCHEX_UDP_SET_DEV_CONFIG_STRU_EXT_INF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CCHex_ClientConnect(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Ip,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Port);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CCHex_ClientDisconnect(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</w:pP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15" w:name="_Toc15842"/>
      <w:r>
        <w:rPr>
          <w:rFonts w:hint="eastAsia"/>
          <w:lang w:val="en-US" w:eastAsia="zh-CN"/>
        </w:rPr>
        <w:t>Message Type</w:t>
      </w:r>
      <w:bookmarkEnd w:id="15"/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CChex_Update(anviz_handle, dev_idx, Type, pBuff, len);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eastAsia="zh-CN"/>
        </w:rPr>
        <w:t>You need to loop the query to see if there is an asynchronous return, and if you have a different Type of data parsing, get the data you want.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MsgType</w:t>
      </w:r>
      <w:r>
        <w:rPr>
          <w:rFonts w:hint="eastAsia" w:ascii="新宋体" w:hAnsi="新宋体" w:eastAsia="新宋体"/>
          <w:color w:val="auto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CCHEX_RET_RECORD_INFO_TYPE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CCHEX_RET_DEV_LOGIN_TYPE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 xml:space="preserve">CCHEX_RET_DEV_LOGOUT_TYPE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CCHEX_RET_DLFINGERPRT_TYPE = 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CCHEX_RET_ULFINGERPRT_TYPE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CCHEX_RET_MODIFY_PERSON_INFO_TYPE =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CCHEX_RET_LIST_PERSON_INFO_TYPE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CCHEX_RET_MSGGETBYIDX_INFO_TYPE = 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CCHEX_RET_MSGGETBYIDX_UNICODE_INFO_TYPE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CCHEX_RET_MSGADDNEW_INFO_TYPE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CCHEX_RET_MSGADDNEW_UNICODE_INFO_TYPE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CCHEX_RET_MSGDELBYIDX_INFO_TYPE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// 15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CCHEX_RET_MSGGETALLHEAD_INFO_TYPE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CCHEX_RET_REBOOT_TYPE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CCHEX_RET_DEV_STATUS_TYPE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CCHEX_RET_MSGGETALLHEADUNICODE_INFO_TYPE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CCHEX_RET_SETTIME_TYPE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//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CCHEX_RET_UPLOADFILE_TYPE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CCHEX_RET_GETNETCFG_TYPE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</w:t>
      </w:r>
      <w:r>
        <w:rPr>
          <w:rFonts w:hint="eastAsia" w:ascii="新宋体" w:hAnsi="新宋体" w:eastAsia="新宋体"/>
          <w:color w:val="auto"/>
          <w:sz w:val="19"/>
        </w:rPr>
        <w:t>CCHEX_RET_SETNETCFG_TYPE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, CCHEX_RET_GET_SN_TYPE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//24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, CCHEX_RET_GET_BASIC_CFG_TYPE = 29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, CCHEX_RET_SET_BASIC_CFG_TYPE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, CCHEX_RET_DEL_PERSON_INFO_TYPE = 31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, CCHEX_RET_DEL_RECORD_OR_FLAG_INFO_TYPE = 33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,CCHEX_RET_GET_BASIC_CFG2_TYPE = 37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,CCHEX_RET_SET_BASIC_CFG2_TYPE = 38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,CCHEX_RET_GETTIME_TYPE = 39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,CCHEX_RET_INIT_USER_AREA_TYPE = 40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,CCHEX_RET_INIT_SYSTEM_TYPE = 41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,CCHEX_RET_GET_PERIOD_TIME_TYPE = 42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,CCHEX_RET_SET_PERIOD_TIME_TYPE = 43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,CCHEX_RET_GET_TEAM_INFO_TYPE = 44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,CCHEX_RET_SET_TEAM_INFO_TYPE = 45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,CCHEX_RET_ADD_FINGERPRINT_ONLINE_TYPE = 46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,CCHEX_RET_FORCED_UNLOCK_TYPE = 47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,CCHEX_RET_UDP_SEARCH_DEV_TYPE = 48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,CCHEX_RET_UDP_SET_DEV_CONFIG_TYPE = 49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,CCHEX_RET_GET_INFOMATION_CODE_TYPE = 50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,CCHEX_RET_SET_INFOMATION_CODE_TYPE = 51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,CCHEX_RET_GET_BELL_INFO_TYPE = 52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,CCHEX_RET_SET_BELL_INFO_TYPE = 53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,CCHEX_RET_LIVE_SEND_ATTENDANCE_TYPE = 54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,CCHEX_RET_GET_USER_ATTENDANCE_STATUS_TYPE = 55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,CCHEX_RET_SET_USER_ATTENDANCE_STATUS_TYPE = 56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,CCHEX_RET_CLEAR_ADMINISTRAT_FLAG_TYPE = 57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,CCHEX_RET_GET_SPECIAL_STATUS_TYPE = 58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,CCHEX_RET_GET_ADMIN_CARD_PWD_TYPE = 59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,CCHEX_RET_SET_ADMIN_CARD_PWD_TYPE = 60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,CCHEX_RET_GET_DST_PARAM_TYPE = 61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,CCHEX_RET_SET_DST_PARAM_TYPE = 62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,CCHEX_RET_GET_DEV_EXT_INFO_TYPE = 63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,CCHEX_RET_SET_DEV_EXT_INFO_TYPE = 64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,CCHEX_RET_GET_BASIC_CFG3_TYPE = 65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,CCHEX_RET_SET_BASIC_CFG3_TYPE = 66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,CCHEX_RET_CONNECTION_AUTHENTICATION_TYPE = 67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,CCHEX_RET_GET_RECORD_NUMBER_TYPE = 68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,CCHEX_RET_GET_RECORD_BY_EMPLOYEE_TIME_TYPE = 69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19"/>
        </w:rPr>
        <w:t>CCHEX_RET_GET_RECORD_INFO_STATUS_TYPE = 70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19"/>
        </w:rPr>
        <w:t>CCHEX_RET_GET_NEW_RECORD_INFO_TYPE = 71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19"/>
        </w:rPr>
        <w:t>CCHEX_RET_ULEMPLOYEE2W2_INFO_TYPE           = 72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CCHEX_RET_GET_BASIC_CFG5_TYPE               = 73,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CCHEX_RET_SET_BASIC_CFG5_TYPE               = 74,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CCHEX_RET_GET_CARD_ID_TYPE                  = 75,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CCHEX_RET_SET_DEV_CURRENT_STATUS_TYPE       = 76,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CCHEX_RET_GET_URL_TYPE                      = 77,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CCHEX_RET_SET_URL_TYPE                      = 78,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CCHEX_RET_GET_STATUS_SWITCH_TYPE            = 79,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CCHEX_RET_SET_STATUS_SWITCH_TYPE            = 80,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CCHEX_RET_GET_STATUS_SWITCH_EXT_TYPE        = 81,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CCHEX_RET_SET_STATUS_SWITCH_EXT_TYPE        = 82,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CCHEX_RET_UPDATEFILE_STATUS_TYPE            = 83,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,CCHEX_RET_CLINECT_CONNECT_TYPE = 200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,CCHEX_RET_CLINECT_DISCONNECT_TYPE = 201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998"/>
      <w:bookmarkStart w:id="17" w:name="_Toc15158"/>
      <w:r>
        <w:rPr>
          <w:rFonts w:hint="eastAsia"/>
          <w:lang w:val="en-US" w:eastAsia="zh-CN"/>
        </w:rPr>
        <w:t>Setup label and print setup Description</w:t>
      </w:r>
      <w:bookmarkEnd w:id="16"/>
      <w:r>
        <w:rPr>
          <w:rFonts w:hint="eastAsia"/>
          <w:lang w:val="en-US" w:eastAsia="zh-CN"/>
        </w:rPr>
        <w:t xml:space="preserve"> </w:t>
      </w:r>
      <w:bookmarkEnd w:id="17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Generic version: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Default Setup: After download new records mark as:0(NO)  Print LOG:0(NO)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W2 Version：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Default Setup: After download new records mark as:1(Yes)  Print LOG:0(NO)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Customize(S) Version：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Default Setup: After download new records mark as:1(Yes)  Print LOG:0(NO)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Customize（F）Version：：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Default Setup: After download new records mark as:0(NO)  Print LOG:0(NO)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Change Configuration path: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1：Defining the configuration file：tc-b_new_sdk.ini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[LogFile]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LogFile = 1             1：yes 0：no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[SetRecordFlag]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SetRecordFlag = 1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1：yes 0：no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[Debug]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Debug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2:Call the function interface：void CChex_SetSdkConfig(void *CchexHandle,int SetRecordflag,int SetLogFile);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Parameter：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int SetRecordflag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1：yes 0：no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int SetLogFile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1：yes 0：no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Priority level: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High： Call the function interface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High： Defining the configuration file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Low：  Defining Setup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Notice：When without any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Call the function interface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and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Defining the configuration file as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Defining Setup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”</w:t>
      </w:r>
    </w:p>
    <w:p>
      <w:pPr>
        <w:pStyle w:val="3"/>
        <w:rPr>
          <w:rFonts w:hint="eastAsia"/>
          <w:lang w:val="en-US" w:eastAsia="zh-CN"/>
        </w:rPr>
      </w:pPr>
    </w:p>
    <w:bookmarkEnd w:id="3"/>
    <w:p>
      <w:pPr>
        <w:pStyle w:val="2"/>
        <w:keepNext/>
        <w:keepLines/>
        <w:pageBreakBefore/>
        <w:widowControl w:val="0"/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240" w:lineRule="auto"/>
        <w:ind w:left="431" w:leftChars="0" w:right="0" w:rightChars="0" w:hanging="431" w:firstLineChars="0"/>
        <w:jc w:val="both"/>
        <w:textAlignment w:val="auto"/>
        <w:outlineLvl w:val="0"/>
        <w:rPr>
          <w:rFonts w:hint="eastAsia"/>
        </w:rPr>
      </w:pPr>
      <w:bookmarkStart w:id="18" w:name="_Toc17348"/>
      <w:r>
        <w:rPr>
          <w:rFonts w:hint="eastAsia"/>
          <w:lang w:val="en-US" w:eastAsia="zh-CN"/>
        </w:rPr>
        <w:t>Description interface</w:t>
      </w:r>
      <w:bookmarkEnd w:id="18"/>
    </w:p>
    <w:p>
      <w:pPr>
        <w:pStyle w:val="4"/>
        <w:rPr>
          <w:rFonts w:hint="eastAsia"/>
        </w:rPr>
      </w:pPr>
      <w:bookmarkStart w:id="19" w:name="_Toc21599"/>
      <w:r>
        <w:rPr>
          <w:rFonts w:hint="eastAsia"/>
        </w:rPr>
        <w:t>CChex_Version</w:t>
      </w:r>
      <w:bookmarkEnd w:id="19"/>
    </w:p>
    <w:p>
      <w:pPr>
        <w:pStyle w:val="5"/>
        <w:rPr>
          <w:rFonts w:hint="eastAsia"/>
        </w:rPr>
      </w:pPr>
      <w:bookmarkStart w:id="20" w:name="_Toc24603"/>
      <w:r>
        <w:rPr>
          <w:rFonts w:hint="eastAsia"/>
          <w:lang w:eastAsia="zh-CN"/>
        </w:rPr>
        <w:t>Description functions</w:t>
      </w:r>
      <w:bookmarkEnd w:id="20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Query SDK Version.</w:t>
      </w:r>
    </w:p>
    <w:p>
      <w:pPr>
        <w:pStyle w:val="5"/>
        <w:rPr>
          <w:rFonts w:hint="eastAsia"/>
          <w:b/>
          <w:szCs w:val="22"/>
        </w:rPr>
      </w:pPr>
      <w:bookmarkStart w:id="21" w:name="_Toc14763"/>
      <w:r>
        <w:rPr>
          <w:rFonts w:hint="eastAsia"/>
          <w:b/>
          <w:szCs w:val="22"/>
          <w:lang w:eastAsia="zh-CN"/>
        </w:rPr>
        <w:t>Request</w:t>
      </w:r>
      <w:bookmarkEnd w:id="21"/>
    </w:p>
    <w:p>
      <w:pPr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CChex_Version()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/>
          <w:lang w:eastAsia="zh-CN"/>
        </w:rPr>
        <w:t>None</w:t>
      </w:r>
    </w:p>
    <w:p>
      <w:pPr>
        <w:pStyle w:val="5"/>
        <w:rPr>
          <w:rFonts w:hint="eastAsia"/>
          <w:b/>
          <w:szCs w:val="22"/>
        </w:rPr>
      </w:pPr>
      <w:bookmarkStart w:id="22" w:name="_Toc22111"/>
      <w:r>
        <w:rPr>
          <w:rFonts w:hint="eastAsia"/>
          <w:b/>
          <w:szCs w:val="22"/>
          <w:lang w:eastAsia="zh-CN"/>
        </w:rPr>
        <w:t>Response</w:t>
      </w:r>
      <w:bookmarkEnd w:id="22"/>
    </w:p>
    <w:p>
      <w:pPr>
        <w:ind w:left="1080" w:hanging="1080" w:hangingChars="450"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SDK version, Returns the version number of an integer number.</w:t>
      </w:r>
    </w:p>
    <w:p>
      <w:pPr>
        <w:pStyle w:val="5"/>
        <w:rPr>
          <w:rFonts w:hint="eastAsia"/>
        </w:rPr>
      </w:pPr>
      <w:bookmarkStart w:id="23" w:name="_Toc25864"/>
      <w:r>
        <w:rPr>
          <w:rFonts w:hint="eastAsia"/>
          <w:b/>
          <w:szCs w:val="22"/>
          <w:lang w:eastAsia="zh-CN"/>
        </w:rPr>
        <w:t>Sample</w:t>
      </w:r>
      <w:bookmarkEnd w:id="23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sdk_ver = </w:t>
      </w:r>
      <w:r>
        <w:rPr>
          <w:rFonts w:hint="eastAsia" w:ascii="新宋体" w:hAnsi="新宋体" w:eastAsia="新宋体"/>
          <w:color w:val="auto"/>
          <w:sz w:val="19"/>
        </w:rPr>
        <w:t>CChex_Version()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4" w:name="_Toc10223"/>
      <w:bookmarkStart w:id="25" w:name="OLE_LINK5"/>
      <w:r>
        <w:rPr>
          <w:rFonts w:hint="eastAsia"/>
          <w:lang w:val="en-US" w:eastAsia="zh-CN"/>
        </w:rPr>
        <w:t>Notice</w:t>
      </w:r>
      <w:bookmarkEnd w:id="24"/>
    </w:p>
    <w:bookmarkEnd w:id="25"/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26" w:name="_Toc31499"/>
      <w:r>
        <w:rPr>
          <w:rFonts w:hint="eastAsia"/>
        </w:rPr>
        <w:t>CChex_Init</w:t>
      </w:r>
      <w:bookmarkEnd w:id="26"/>
    </w:p>
    <w:p>
      <w:pPr>
        <w:pStyle w:val="5"/>
        <w:rPr>
          <w:rFonts w:hint="eastAsia"/>
        </w:rPr>
      </w:pPr>
      <w:bookmarkStart w:id="27" w:name="_Toc13551"/>
      <w:r>
        <w:rPr>
          <w:rFonts w:hint="eastAsia"/>
          <w:lang w:eastAsia="zh-CN"/>
        </w:rPr>
        <w:t>Description functions</w:t>
      </w:r>
      <w:bookmarkEnd w:id="27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 The SDK function initializes and initializes the socket application interface.</w:t>
      </w:r>
    </w:p>
    <w:p>
      <w:pPr>
        <w:pStyle w:val="5"/>
        <w:rPr>
          <w:rFonts w:hint="eastAsia"/>
          <w:b/>
          <w:szCs w:val="22"/>
        </w:rPr>
      </w:pPr>
      <w:bookmarkStart w:id="28" w:name="_Toc6532"/>
      <w:r>
        <w:rPr>
          <w:rFonts w:hint="eastAsia"/>
          <w:b/>
          <w:szCs w:val="22"/>
          <w:lang w:eastAsia="zh-CN"/>
        </w:rPr>
        <w:t>Request</w:t>
      </w:r>
      <w:bookmarkEnd w:id="28"/>
    </w:p>
    <w:p>
      <w:pPr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CChex_Init()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/>
          <w:lang w:eastAsia="zh-CN"/>
        </w:rPr>
        <w:t>None</w:t>
      </w:r>
    </w:p>
    <w:p>
      <w:pPr>
        <w:pStyle w:val="5"/>
        <w:rPr>
          <w:rFonts w:hint="eastAsia"/>
          <w:b/>
          <w:szCs w:val="22"/>
        </w:rPr>
      </w:pPr>
      <w:bookmarkStart w:id="29" w:name="_Toc28978"/>
      <w:r>
        <w:rPr>
          <w:rFonts w:hint="eastAsia"/>
          <w:b/>
          <w:szCs w:val="22"/>
          <w:lang w:eastAsia="zh-CN"/>
        </w:rPr>
        <w:t>Response</w:t>
      </w:r>
      <w:bookmarkEnd w:id="29"/>
    </w:p>
    <w:p>
      <w:pPr>
        <w:ind w:left="1080" w:hanging="1080" w:hangingChars="450"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None</w:t>
      </w:r>
    </w:p>
    <w:p>
      <w:pPr>
        <w:pStyle w:val="5"/>
        <w:rPr>
          <w:rFonts w:hint="eastAsia"/>
        </w:rPr>
      </w:pPr>
      <w:bookmarkStart w:id="30" w:name="_Toc25941"/>
      <w:r>
        <w:rPr>
          <w:rFonts w:hint="eastAsia"/>
          <w:b/>
          <w:szCs w:val="22"/>
          <w:lang w:eastAsia="zh-CN"/>
        </w:rPr>
        <w:t>Sample</w:t>
      </w:r>
      <w:bookmarkEnd w:id="30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Init</w:t>
      </w:r>
      <w:r>
        <w:rPr>
          <w:rFonts w:hint="eastAsia" w:ascii="新宋体" w:hAnsi="新宋体" w:eastAsia="新宋体"/>
          <w:color w:val="auto"/>
          <w:sz w:val="19"/>
        </w:rPr>
        <w:t>()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31" w:name="_Toc13593"/>
      <w:r>
        <w:rPr>
          <w:rFonts w:hint="eastAsia"/>
          <w:lang w:val="en-US" w:eastAsia="zh-CN"/>
        </w:rPr>
        <w:t>Notice</w:t>
      </w:r>
      <w:bookmarkEnd w:id="3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32" w:name="_Toc10293"/>
      <w:r>
        <w:rPr>
          <w:rFonts w:hint="eastAsia"/>
        </w:rPr>
        <w:t>CChex_Start</w:t>
      </w:r>
      <w:bookmarkEnd w:id="32"/>
    </w:p>
    <w:p>
      <w:pPr>
        <w:pStyle w:val="5"/>
        <w:rPr>
          <w:rFonts w:hint="eastAsia"/>
        </w:rPr>
      </w:pPr>
      <w:bookmarkStart w:id="33" w:name="_Toc13015"/>
      <w:r>
        <w:rPr>
          <w:rFonts w:hint="eastAsia"/>
          <w:lang w:eastAsia="zh-CN"/>
        </w:rPr>
        <w:t>Description functions</w:t>
      </w:r>
      <w:bookmarkEnd w:id="33"/>
    </w:p>
    <w:p>
      <w:pPr>
        <w:snapToGrid w:val="0"/>
        <w:spacing w:line="312" w:lineRule="auto"/>
        <w:rPr>
          <w:rFonts w:hint="eastAsia"/>
          <w:lang w:val="en-US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 Start the SDK, allocate space, and establish communication with the Anviz device.</w:t>
      </w:r>
    </w:p>
    <w:p>
      <w:pPr>
        <w:pStyle w:val="5"/>
        <w:rPr>
          <w:rFonts w:hint="eastAsia"/>
          <w:b/>
          <w:szCs w:val="22"/>
        </w:rPr>
      </w:pPr>
      <w:bookmarkStart w:id="34" w:name="_Toc1409"/>
      <w:r>
        <w:rPr>
          <w:rFonts w:hint="eastAsia"/>
          <w:b/>
          <w:szCs w:val="22"/>
          <w:lang w:eastAsia="zh-CN"/>
        </w:rPr>
        <w:t>Request</w:t>
      </w:r>
      <w:bookmarkEnd w:id="34"/>
    </w:p>
    <w:p>
      <w:pPr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CChex_Start()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/>
          <w:lang w:eastAsia="zh-CN"/>
        </w:rPr>
        <w:t>None</w:t>
      </w:r>
    </w:p>
    <w:p>
      <w:pPr>
        <w:pStyle w:val="5"/>
        <w:rPr>
          <w:rFonts w:hint="eastAsia"/>
          <w:b/>
          <w:szCs w:val="22"/>
        </w:rPr>
      </w:pPr>
      <w:bookmarkStart w:id="35" w:name="_Toc6785"/>
      <w:r>
        <w:rPr>
          <w:rFonts w:hint="eastAsia"/>
          <w:b/>
          <w:szCs w:val="22"/>
          <w:lang w:eastAsia="zh-CN"/>
        </w:rPr>
        <w:t>Response</w:t>
      </w:r>
      <w:bookmarkEnd w:id="35"/>
    </w:p>
    <w:p>
      <w:pPr>
        <w:ind w:left="1080" w:hanging="1080" w:hangingChars="450"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Return the handle of SDK.</w:t>
      </w:r>
    </w:p>
    <w:p>
      <w:pPr>
        <w:pStyle w:val="5"/>
        <w:rPr>
          <w:rFonts w:hint="eastAsia"/>
        </w:rPr>
      </w:pPr>
      <w:bookmarkStart w:id="36" w:name="_Toc18045"/>
      <w:r>
        <w:rPr>
          <w:rFonts w:hint="eastAsia"/>
          <w:b/>
          <w:szCs w:val="22"/>
          <w:lang w:eastAsia="zh-CN"/>
        </w:rPr>
        <w:t>Sample</w:t>
      </w:r>
      <w:bookmarkEnd w:id="36"/>
    </w:p>
    <w:p>
      <w:pPr>
        <w:pStyle w:val="3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sdk_handle = </w:t>
      </w:r>
      <w:r>
        <w:rPr>
          <w:rFonts w:hint="eastAsia" w:ascii="新宋体" w:hAnsi="新宋体" w:eastAsia="新宋体"/>
          <w:color w:val="auto"/>
          <w:sz w:val="19"/>
        </w:rPr>
        <w:t>CChex_Start()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3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if (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sdk_handle != null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)</w:t>
      </w:r>
    </w:p>
    <w:p>
      <w:pPr>
        <w:pStyle w:val="3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auto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 xml:space="preserve">"Startup 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OK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pStyle w:val="3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｝ else</w:t>
      </w:r>
    </w:p>
    <w:p>
      <w:pPr>
        <w:pStyle w:val="3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{</w:t>
      </w:r>
    </w:p>
    <w:p>
      <w:pPr>
        <w:spacing w:beforeLines="0" w:afterLines="0"/>
        <w:ind w:firstLine="950" w:firstLineChars="5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auto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"Startup errors,Please restart the program."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pStyle w:val="3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bookmarkStart w:id="37" w:name="_Toc3010"/>
      <w:r>
        <w:rPr>
          <w:rFonts w:hint="eastAsia"/>
          <w:lang w:val="en-US" w:eastAsia="zh-CN"/>
        </w:rPr>
        <w:t>Notice</w:t>
      </w:r>
      <w:bookmarkEnd w:id="37"/>
    </w:p>
    <w:p>
      <w:pPr>
        <w:pStyle w:val="3"/>
        <w:numPr>
          <w:ilvl w:val="0"/>
          <w:numId w:val="8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CChex_Init is initialized before run.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4"/>
        <w:rPr>
          <w:rFonts w:hint="eastAsia"/>
        </w:rPr>
      </w:pPr>
      <w:bookmarkStart w:id="38" w:name="_Toc440"/>
      <w:r>
        <w:rPr>
          <w:rFonts w:hint="eastAsia"/>
        </w:rPr>
        <w:t>CChex_Stop</w:t>
      </w:r>
      <w:bookmarkEnd w:id="38"/>
    </w:p>
    <w:p>
      <w:pPr>
        <w:pStyle w:val="5"/>
        <w:rPr>
          <w:rFonts w:hint="eastAsia"/>
        </w:rPr>
      </w:pPr>
      <w:bookmarkStart w:id="39" w:name="_Toc10812"/>
      <w:r>
        <w:rPr>
          <w:rFonts w:hint="eastAsia"/>
          <w:lang w:eastAsia="zh-CN"/>
        </w:rPr>
        <w:t>Description functions</w:t>
      </w:r>
      <w:bookmarkEnd w:id="39"/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eastAsia="zh-CN"/>
        </w:rPr>
        <w:t>Stop the SDK, release the space, close the socket chain and so on.</w:t>
      </w:r>
    </w:p>
    <w:p>
      <w:pPr>
        <w:pStyle w:val="5"/>
        <w:rPr>
          <w:rFonts w:hint="eastAsia"/>
          <w:b/>
          <w:szCs w:val="22"/>
        </w:rPr>
      </w:pPr>
      <w:bookmarkStart w:id="40" w:name="_Toc15980"/>
      <w:r>
        <w:rPr>
          <w:rFonts w:hint="eastAsia"/>
          <w:b/>
          <w:szCs w:val="22"/>
          <w:lang w:eastAsia="zh-CN"/>
        </w:rPr>
        <w:t>Request</w:t>
      </w:r>
      <w:bookmarkEnd w:id="40"/>
    </w:p>
    <w:p>
      <w:pPr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CChex_Stop(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CchexHandle)</w:t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19"/>
        </w:rPr>
        <w:t>CChex_S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tart successfully create the handle</w:t>
      </w:r>
    </w:p>
    <w:p>
      <w:pPr>
        <w:pStyle w:val="5"/>
        <w:rPr>
          <w:rFonts w:hint="eastAsia"/>
          <w:b/>
          <w:szCs w:val="22"/>
        </w:rPr>
      </w:pPr>
      <w:bookmarkStart w:id="41" w:name="_Toc4567"/>
      <w:r>
        <w:rPr>
          <w:rFonts w:hint="eastAsia"/>
          <w:b/>
          <w:szCs w:val="22"/>
          <w:lang w:eastAsia="zh-CN"/>
        </w:rPr>
        <w:t>Response</w:t>
      </w:r>
      <w:bookmarkEnd w:id="41"/>
    </w:p>
    <w:p>
      <w:pPr>
        <w:ind w:left="1080" w:hanging="1080" w:hangingChars="450"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eastAsia="zh-CN"/>
        </w:rPr>
        <w:t>None</w:t>
      </w:r>
    </w:p>
    <w:p>
      <w:pPr>
        <w:pStyle w:val="5"/>
        <w:rPr>
          <w:rFonts w:hint="eastAsia"/>
        </w:rPr>
      </w:pPr>
      <w:bookmarkStart w:id="42" w:name="_Toc31766"/>
      <w:r>
        <w:rPr>
          <w:rFonts w:hint="eastAsia"/>
          <w:b/>
          <w:szCs w:val="22"/>
          <w:lang w:eastAsia="zh-CN"/>
        </w:rPr>
        <w:t>Sample</w:t>
      </w:r>
      <w:bookmarkEnd w:id="42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stop</w:t>
      </w:r>
      <w:r>
        <w:rPr>
          <w:rFonts w:hint="eastAsia" w:ascii="新宋体" w:hAnsi="新宋体" w:eastAsia="新宋体"/>
          <w:color w:val="auto"/>
          <w:sz w:val="19"/>
        </w:rPr>
        <w:t>()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43" w:name="_Toc4743"/>
      <w:r>
        <w:rPr>
          <w:rFonts w:hint="eastAsia"/>
          <w:lang w:val="en-US" w:eastAsia="zh-CN"/>
        </w:rPr>
        <w:t>Notice</w:t>
      </w:r>
      <w:bookmarkEnd w:id="43"/>
    </w:p>
    <w:p>
      <w:pPr>
        <w:pStyle w:val="3"/>
        <w:numPr>
          <w:ilvl w:val="0"/>
          <w:numId w:val="9"/>
        </w:numPr>
        <w:ind w:firstLine="420" w:firstLineChars="20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rPr>
          <w:rFonts w:hint="eastAsia"/>
        </w:rPr>
      </w:pPr>
      <w:bookmarkStart w:id="44" w:name="_Toc1947"/>
      <w:r>
        <w:rPr>
          <w:rFonts w:hint="eastAsia"/>
        </w:rPr>
        <w:t>CChex_Update</w:t>
      </w:r>
      <w:bookmarkEnd w:id="44"/>
    </w:p>
    <w:p>
      <w:pPr>
        <w:pStyle w:val="5"/>
        <w:rPr>
          <w:rFonts w:hint="eastAsia"/>
        </w:rPr>
      </w:pPr>
      <w:bookmarkStart w:id="45" w:name="_Toc5975"/>
      <w:r>
        <w:rPr>
          <w:rFonts w:hint="eastAsia"/>
          <w:lang w:eastAsia="zh-CN"/>
        </w:rPr>
        <w:t>Description functions</w:t>
      </w:r>
      <w:bookmarkEnd w:id="45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eastAsia="zh-CN"/>
        </w:rPr>
        <w:t xml:space="preserve">The Return value </w:t>
      </w:r>
      <w:r>
        <w:rPr>
          <w:rFonts w:hint="eastAsia"/>
          <w:lang w:val="en-US" w:eastAsia="zh-CN"/>
        </w:rPr>
        <w:t>get</w:t>
      </w:r>
      <w:r>
        <w:rPr>
          <w:rFonts w:hint="eastAsia"/>
          <w:lang w:eastAsia="zh-CN"/>
        </w:rPr>
        <w:t xml:space="preserve"> or set asynchronously.</w:t>
      </w:r>
      <w:r>
        <w:rPr>
          <w:rFonts w:hint="eastAsia"/>
        </w:rPr>
        <w:t>。</w:t>
      </w:r>
    </w:p>
    <w:p>
      <w:pPr>
        <w:pStyle w:val="5"/>
        <w:rPr>
          <w:rFonts w:hint="eastAsia"/>
          <w:b/>
          <w:szCs w:val="22"/>
        </w:rPr>
      </w:pPr>
      <w:bookmarkStart w:id="46" w:name="_Toc4782"/>
      <w:r>
        <w:rPr>
          <w:rFonts w:hint="eastAsia"/>
          <w:b/>
          <w:szCs w:val="22"/>
          <w:lang w:eastAsia="zh-CN"/>
        </w:rPr>
        <w:t>Request</w:t>
      </w:r>
      <w:bookmarkEnd w:id="46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CChex_Update(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[] DevIdx,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[] Type, 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Buff,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Len);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/>
          <w:color w:val="FF0000"/>
        </w:rPr>
        <w:t>【</w:t>
      </w:r>
      <w:r>
        <w:rPr>
          <w:rFonts w:hint="eastAsia"/>
          <w:color w:val="FF0000"/>
          <w:lang w:eastAsia="zh-CN"/>
        </w:rPr>
        <w:t>Parameter</w:t>
      </w:r>
      <w:r>
        <w:rPr>
          <w:rFonts w:hint="eastAsia"/>
          <w:color w:val="FF0000"/>
        </w:rPr>
        <w:t>】</w:t>
      </w:r>
      <w:r>
        <w:rPr>
          <w:rFonts w:hint="eastAsia" w:ascii="新宋体" w:hAnsi="新宋体" w:eastAsia="新宋体"/>
          <w:color w:val="FF0000"/>
          <w:sz w:val="19"/>
        </w:rPr>
        <w:t>CchexHandle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CChex_S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tart successfully create the handle，Input[Parameter]；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</w:rPr>
        <w:t>DevIdx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,Device index returned asynchronously,Output[Parameter]；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           Buff,Returned data section,Output [Parameter]；</w:t>
      </w:r>
    </w:p>
    <w:p>
      <w:pPr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           Len,Returns the length of the data section,Input[Parameter]；</w:t>
      </w:r>
    </w:p>
    <w:p>
      <w:pPr>
        <w:pStyle w:val="5"/>
        <w:rPr>
          <w:rFonts w:hint="eastAsia"/>
          <w:b/>
          <w:szCs w:val="22"/>
        </w:rPr>
      </w:pPr>
      <w:bookmarkStart w:id="47" w:name="_Toc31417"/>
      <w:r>
        <w:rPr>
          <w:rFonts w:hint="eastAsia"/>
          <w:b/>
          <w:szCs w:val="22"/>
          <w:lang w:eastAsia="zh-CN"/>
        </w:rPr>
        <w:t>Response</w:t>
      </w:r>
      <w:bookmarkEnd w:id="47"/>
    </w:p>
    <w:p>
      <w:pPr>
        <w:ind w:left="1080" w:hanging="1080" w:hangingChars="450"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&gt; 0：Successful asynchronous ; Return value == 0：Invalid Return value；&lt; 0：buffer space is not enough，based on Return value, then re-apply the space.</w:t>
      </w:r>
    </w:p>
    <w:p>
      <w:pPr>
        <w:pStyle w:val="5"/>
        <w:rPr>
          <w:rFonts w:hint="eastAsia"/>
        </w:rPr>
      </w:pPr>
      <w:bookmarkStart w:id="48" w:name="_Toc26455"/>
      <w:r>
        <w:rPr>
          <w:rFonts w:hint="eastAsia"/>
          <w:b/>
          <w:szCs w:val="22"/>
          <w:lang w:eastAsia="zh-CN"/>
        </w:rPr>
        <w:t>Sample</w:t>
      </w:r>
      <w:bookmarkEnd w:id="48"/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eastAsia="宋体"/>
          <w:lang w:val="en-US" w:eastAsia="zh-CN"/>
        </w:rPr>
        <w:t xml:space="preserve">    int ret = </w:t>
      </w:r>
      <w:r>
        <w:rPr>
          <w:rFonts w:hint="eastAsia" w:ascii="新宋体" w:hAnsi="新宋体" w:eastAsia="新宋体"/>
          <w:sz w:val="19"/>
        </w:rPr>
        <w:t>CChex_Update(anviz_handle, dev_idx, Type, pBuff, len);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if (ret &gt; 0)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switch(Type)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{</w:t>
      </w:r>
    </w:p>
    <w:p>
      <w:pPr>
        <w:spacing w:beforeLines="0" w:afterLines="0"/>
        <w:jc w:val="left"/>
        <w:rPr>
          <w:rFonts w:hint="eastAsia" w:eastAsia="宋体"/>
          <w:color w:val="00B05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case </w:t>
      </w:r>
      <w:r>
        <w:rPr>
          <w:rFonts w:hint="eastAsia" w:ascii="新宋体" w:hAnsi="新宋体" w:eastAsia="新宋体"/>
          <w:sz w:val="19"/>
        </w:rPr>
        <w:t>CCHEX_RET_DEV_LOGIN_TYPE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color w:val="00B050"/>
          <w:lang w:val="en-US" w:eastAsia="zh-CN"/>
        </w:rPr>
        <w:t>// Connect the Anviz device successfully and return the Device ID, Device IP address, Software version, Device type and software version, etc.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break;</w:t>
      </w:r>
    </w:p>
    <w:p>
      <w:pPr>
        <w:spacing w:beforeLines="0" w:afterLines="0"/>
        <w:jc w:val="left"/>
        <w:rPr>
          <w:rFonts w:hint="eastAsia" w:eastAsia="宋体"/>
          <w:color w:val="00B05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case </w:t>
      </w:r>
      <w:r>
        <w:rPr>
          <w:rFonts w:hint="eastAsia" w:ascii="新宋体" w:hAnsi="新宋体" w:eastAsia="新宋体"/>
          <w:sz w:val="19"/>
        </w:rPr>
        <w:t>CCHEX_RET_GET_BASIC_CFG_TYPE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: 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 xml:space="preserve">// </w:t>
      </w:r>
      <w:r>
        <w:rPr>
          <w:rFonts w:hint="eastAsia" w:eastAsia="宋体"/>
          <w:color w:val="00B050"/>
          <w:lang w:val="en-US" w:eastAsia="zh-CN"/>
        </w:rPr>
        <w:t>Some basic information about the Anviz device, such as administrator password, firmware version, volume, etc.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break;</w:t>
      </w:r>
    </w:p>
    <w:p>
      <w:pPr>
        <w:spacing w:beforeLines="0" w:afterLines="0"/>
        <w:jc w:val="left"/>
        <w:rPr>
          <w:rFonts w:hint="eastAsia" w:eastAsia="宋体"/>
          <w:color w:val="00B05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case </w:t>
      </w:r>
      <w:r>
        <w:rPr>
          <w:rFonts w:hint="eastAsia" w:ascii="新宋体" w:hAnsi="新宋体" w:eastAsia="新宋体"/>
          <w:sz w:val="19"/>
        </w:rPr>
        <w:t>CCHEX_RET_DEV_STATUS_TYPE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color w:val="00B050"/>
          <w:lang w:val="en-US" w:eastAsia="zh-CN"/>
        </w:rPr>
        <w:t>// Total number of employees, total number of fingerprints, total number of passwords, total number of cards, total attendance records, total new attendance record.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default: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break;</w:t>
      </w:r>
    </w:p>
    <w:p>
      <w:pPr>
        <w:pStyle w:val="3"/>
        <w:ind w:firstLine="999" w:firstLineChars="47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}else if (ret == 0)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// invalid data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}else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// Buff is not enough, 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bookmarkStart w:id="49" w:name="_Toc23148"/>
      <w:r>
        <w:rPr>
          <w:rFonts w:hint="eastAsia"/>
          <w:lang w:val="en-US" w:eastAsia="zh-CN"/>
        </w:rPr>
        <w:t>Notice</w:t>
      </w:r>
      <w:bookmarkEnd w:id="49"/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50" w:name="_Toc8398"/>
      <w:r>
        <w:rPr>
          <w:rFonts w:hint="eastAsia"/>
        </w:rPr>
        <w:t>CChex_GetNetConfig</w:t>
      </w:r>
      <w:bookmarkEnd w:id="50"/>
    </w:p>
    <w:p>
      <w:pPr>
        <w:pStyle w:val="5"/>
        <w:rPr>
          <w:rFonts w:hint="eastAsia"/>
        </w:rPr>
      </w:pPr>
      <w:bookmarkStart w:id="51" w:name="_Toc20342"/>
      <w:r>
        <w:rPr>
          <w:rFonts w:hint="eastAsia"/>
          <w:lang w:eastAsia="zh-CN"/>
        </w:rPr>
        <w:t>Description functions</w:t>
      </w:r>
      <w:bookmarkEnd w:id="51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Query Anviz device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network Configuration</w:t>
      </w:r>
    </w:p>
    <w:p>
      <w:pPr>
        <w:pStyle w:val="5"/>
        <w:rPr>
          <w:rFonts w:hint="eastAsia"/>
          <w:b/>
          <w:szCs w:val="22"/>
        </w:rPr>
      </w:pPr>
      <w:bookmarkStart w:id="52" w:name="_Toc23554"/>
      <w:r>
        <w:rPr>
          <w:rFonts w:hint="eastAsia"/>
          <w:b/>
          <w:szCs w:val="22"/>
          <w:lang w:eastAsia="zh-CN"/>
        </w:rPr>
        <w:t>Request</w:t>
      </w:r>
      <w:bookmarkEnd w:id="52"/>
    </w:p>
    <w:p>
      <w:pPr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CChex_GetNetConfig(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FF0000"/>
          <w:sz w:val="19"/>
        </w:rPr>
        <w:t>CChex_S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tart successfully create the handle，Input[Parameter]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</w:rPr>
        <w:t>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,search the device Input[Parameter]；</w:t>
      </w:r>
    </w:p>
    <w:p>
      <w:pPr>
        <w:rPr>
          <w:rFonts w:hint="eastAsia"/>
        </w:rPr>
      </w:pPr>
    </w:p>
    <w:p>
      <w:pPr>
        <w:pStyle w:val="5"/>
        <w:rPr>
          <w:rFonts w:hint="eastAsia"/>
          <w:b/>
          <w:szCs w:val="22"/>
        </w:rPr>
      </w:pPr>
      <w:bookmarkStart w:id="53" w:name="_Toc21250"/>
      <w:r>
        <w:rPr>
          <w:rFonts w:hint="eastAsia"/>
          <w:b/>
          <w:szCs w:val="22"/>
          <w:lang w:eastAsia="zh-CN"/>
        </w:rPr>
        <w:t>Response</w:t>
      </w:r>
      <w:bookmarkEnd w:id="53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  <w:lang w:val="en-US" w:eastAsia="zh-CN"/>
        </w:rPr>
        <w:t>；Minus：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Type return </w:t>
      </w:r>
      <w:r>
        <w:rPr>
          <w:rFonts w:hint="eastAsia" w:ascii="新宋体" w:hAnsi="新宋体" w:eastAsia="新宋体"/>
          <w:sz w:val="19"/>
        </w:rPr>
        <w:t>CCHEX_RET_GETNETCFG_TYPE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byte [4]IpAddr;// IP address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[4]IpMask;// Mask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[6]MacAddr;// MAC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[4]GwAddr;// Gateway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[4]ServAddr;// Sever IP address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RemoteEnable;//Standby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[2]Port;// Port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Mode;// Mode：0: Server，1:Client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DhcpEnable;// DHCP，0:Disable，1:Enable</w:t>
      </w:r>
    </w:p>
    <w:p>
      <w:pPr>
        <w:pStyle w:val="5"/>
        <w:rPr>
          <w:rFonts w:hint="eastAsia"/>
        </w:rPr>
      </w:pPr>
      <w:bookmarkStart w:id="54" w:name="_Toc9605"/>
      <w:r>
        <w:rPr>
          <w:rFonts w:hint="eastAsia"/>
          <w:b/>
          <w:szCs w:val="22"/>
          <w:lang w:eastAsia="zh-CN"/>
        </w:rPr>
        <w:t>Sample</w:t>
      </w:r>
      <w:bookmarkEnd w:id="54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 = </w:t>
      </w:r>
      <w:r>
        <w:rPr>
          <w:rFonts w:hint="eastAsia" w:ascii="新宋体" w:hAnsi="新宋体" w:eastAsia="新宋体"/>
          <w:color w:val="auto"/>
          <w:sz w:val="19"/>
        </w:rPr>
        <w:t>CChex_GetNetConfig()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55" w:name="_Toc7974"/>
      <w:r>
        <w:rPr>
          <w:rFonts w:hint="eastAsia"/>
          <w:lang w:val="en-US" w:eastAsia="zh-CN"/>
        </w:rPr>
        <w:t>Notice</w:t>
      </w:r>
      <w:bookmarkEnd w:id="55"/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56" w:name="_Toc22455"/>
      <w:r>
        <w:rPr>
          <w:rFonts w:hint="eastAsia"/>
        </w:rPr>
        <w:t>CChex_SetNetConfig</w:t>
      </w:r>
      <w:bookmarkEnd w:id="56"/>
    </w:p>
    <w:p>
      <w:pPr>
        <w:pStyle w:val="5"/>
        <w:rPr>
          <w:rFonts w:hint="eastAsia"/>
        </w:rPr>
      </w:pPr>
      <w:bookmarkStart w:id="57" w:name="_Toc4825"/>
      <w:r>
        <w:rPr>
          <w:rFonts w:hint="eastAsia"/>
          <w:lang w:eastAsia="zh-CN"/>
        </w:rPr>
        <w:t>Description functions</w:t>
      </w:r>
      <w:bookmarkEnd w:id="57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 xml:space="preserve">Set the network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  <w:lang w:val="en-US" w:eastAsia="zh-CN"/>
        </w:rPr>
        <w:t>configuration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 xml:space="preserve"> of the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  <w:lang w:val="en-US" w:eastAsia="zh-CN"/>
        </w:rPr>
        <w:t>Anviz device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.</w:t>
      </w:r>
    </w:p>
    <w:p>
      <w:pPr>
        <w:pStyle w:val="5"/>
        <w:rPr>
          <w:rFonts w:hint="eastAsia"/>
          <w:b/>
          <w:szCs w:val="22"/>
        </w:rPr>
      </w:pPr>
      <w:bookmarkStart w:id="58" w:name="_Toc29539"/>
      <w:r>
        <w:rPr>
          <w:rFonts w:hint="eastAsia"/>
          <w:b/>
          <w:szCs w:val="22"/>
          <w:lang w:eastAsia="zh-CN"/>
        </w:rPr>
        <w:t>Request</w:t>
      </w:r>
      <w:bookmarkEnd w:id="58"/>
    </w:p>
    <w:p>
      <w:pPr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CChex_SetNetConfig(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CCHEX_NETCFG_INFO_STRU</w:t>
      </w:r>
      <w:r>
        <w:rPr>
          <w:rFonts w:hint="eastAsia" w:ascii="新宋体" w:hAnsi="新宋体" w:eastAsia="新宋体"/>
          <w:color w:val="auto"/>
          <w:sz w:val="19"/>
        </w:rPr>
        <w:t xml:space="preserve"> Config);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19"/>
        </w:rPr>
        <w:t>CChex_S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tart 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</w:rPr>
        <w:t>Config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[4]IpAddr;// IP Address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[4]IpMask;// Mask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[6]MacAddr;// MAC address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[4]GwAddr;// Gateway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[4]ServAddr;// Server IP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RemoteEnable;//Standby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[2]Port;// Port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Mode;// Mode：0:Server，1:Client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DhcpEnable;// DHCP，0:Disable，1:Enable</w:t>
      </w:r>
    </w:p>
    <w:p>
      <w:pPr>
        <w:pStyle w:val="5"/>
        <w:rPr>
          <w:rFonts w:hint="eastAsia"/>
          <w:b/>
          <w:szCs w:val="22"/>
        </w:rPr>
      </w:pPr>
      <w:bookmarkStart w:id="59" w:name="_Toc6821"/>
      <w:r>
        <w:rPr>
          <w:rFonts w:hint="eastAsia"/>
          <w:b/>
          <w:szCs w:val="22"/>
          <w:lang w:eastAsia="zh-CN"/>
        </w:rPr>
        <w:t>Response</w:t>
      </w:r>
      <w:bookmarkEnd w:id="59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  <w:lang w:val="en-US" w:eastAsia="zh-CN"/>
        </w:rPr>
        <w:t>；Minus：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,Type return </w:t>
      </w:r>
      <w:r>
        <w:rPr>
          <w:rFonts w:hint="eastAsia" w:ascii="新宋体" w:hAnsi="新宋体" w:eastAsia="新宋体"/>
          <w:sz w:val="19"/>
        </w:rPr>
        <w:t>CCHEX_RET_SETNETCFG_TYPE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60" w:name="_Toc3629"/>
      <w:r>
        <w:rPr>
          <w:rFonts w:hint="eastAsia"/>
          <w:b/>
          <w:szCs w:val="22"/>
          <w:lang w:eastAsia="zh-CN"/>
        </w:rPr>
        <w:t>Sample</w:t>
      </w:r>
      <w:bookmarkEnd w:id="60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9"/>
        </w:rPr>
        <w:t xml:space="preserve">(anviz_handle, dev_idx,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dev_info)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61" w:name="_Toc27608"/>
      <w:r>
        <w:rPr>
          <w:rFonts w:hint="eastAsia"/>
          <w:lang w:val="en-US" w:eastAsia="zh-CN"/>
        </w:rPr>
        <w:t>Notice</w:t>
      </w:r>
      <w:bookmarkEnd w:id="61"/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62" w:name="_Toc3456"/>
      <w:r>
        <w:rPr>
          <w:rFonts w:hint="eastAsia"/>
        </w:rPr>
        <w:t>CChex_MsgGetByIdx</w:t>
      </w:r>
      <w:bookmarkEnd w:id="62"/>
    </w:p>
    <w:p>
      <w:pPr>
        <w:pStyle w:val="5"/>
        <w:rPr>
          <w:rFonts w:hint="eastAsia"/>
        </w:rPr>
      </w:pPr>
      <w:bookmarkStart w:id="63" w:name="_Toc3644"/>
      <w:r>
        <w:rPr>
          <w:rFonts w:hint="eastAsia"/>
          <w:lang w:eastAsia="zh-CN"/>
        </w:rPr>
        <w:t>Description functions</w:t>
      </w:r>
      <w:bookmarkEnd w:id="63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】Reads the</w:t>
      </w:r>
      <w:r>
        <w:rPr>
          <w:rFonts w:hint="eastAsia"/>
          <w:lang w:val="en-US" w:eastAsia="zh-CN"/>
        </w:rPr>
        <w:t xml:space="preserve"> designated short message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start date,</w:t>
      </w:r>
      <w:r>
        <w:rPr>
          <w:rFonts w:hint="eastAsia"/>
        </w:rPr>
        <w:t xml:space="preserve"> end date, and message content .</w:t>
      </w:r>
    </w:p>
    <w:p>
      <w:pPr>
        <w:pStyle w:val="5"/>
        <w:rPr>
          <w:rFonts w:hint="eastAsia"/>
          <w:b/>
          <w:szCs w:val="22"/>
        </w:rPr>
      </w:pPr>
      <w:bookmarkStart w:id="64" w:name="_Toc23006"/>
      <w:r>
        <w:rPr>
          <w:rFonts w:hint="eastAsia"/>
          <w:b/>
          <w:szCs w:val="22"/>
          <w:lang w:eastAsia="zh-CN"/>
        </w:rPr>
        <w:t>Request</w:t>
      </w:r>
      <w:bookmarkEnd w:id="64"/>
    </w:p>
    <w:p>
      <w:pPr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CChex_MsgGetByIdx(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19"/>
        </w:rPr>
        <w:t>CChex_S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tart 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Idx,Read the short message, Input[Parameter]；</w:t>
      </w:r>
    </w:p>
    <w:p>
      <w:pPr>
        <w:pStyle w:val="5"/>
        <w:rPr>
          <w:rFonts w:hint="eastAsia"/>
          <w:b/>
          <w:szCs w:val="22"/>
        </w:rPr>
      </w:pPr>
      <w:bookmarkStart w:id="65" w:name="_Toc20645"/>
      <w:r>
        <w:rPr>
          <w:rFonts w:hint="eastAsia"/>
          <w:b/>
          <w:szCs w:val="22"/>
          <w:lang w:eastAsia="zh-CN"/>
        </w:rPr>
        <w:t>Response</w:t>
      </w:r>
      <w:bookmarkEnd w:id="65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  <w:lang w:val="en-US" w:eastAsia="zh-CN"/>
        </w:rPr>
        <w:t>；Minus：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Type return </w:t>
      </w:r>
      <w:r>
        <w:rPr>
          <w:rFonts w:hint="eastAsia" w:ascii="新宋体" w:hAnsi="新宋体" w:eastAsia="新宋体"/>
          <w:sz w:val="19"/>
        </w:rPr>
        <w:t>CCHEX_RET_MSGGETBYIDX_UNICODE_INFO_TYPE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int 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The length of the following 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     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5</w:t>
      </w:r>
      <w:r>
        <w:rPr>
          <w:rFonts w:hint="eastAsia" w:ascii="新宋体" w:hAnsi="新宋体" w:eastAsia="新宋体"/>
          <w:color w:val="auto"/>
          <w:sz w:val="19"/>
        </w:rPr>
        <w:t>] 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// User ID，0 means public short message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StartYear;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Start time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StartMonth;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// Start time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StartDay;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Start time 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EndYear;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End time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EndMonth;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End time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EndDay;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End time Day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[48*2]content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Content of short message,UNICODE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bookmarkStart w:id="66" w:name="_Toc21951"/>
      <w:r>
        <w:rPr>
          <w:rFonts w:hint="eastAsia"/>
          <w:b/>
          <w:szCs w:val="22"/>
          <w:lang w:eastAsia="zh-CN"/>
        </w:rPr>
        <w:t>Sample</w:t>
      </w:r>
      <w:bookmarkEnd w:id="66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CChex_MsgGetByIdx(anviz_handle, dev_idx, msg_idx)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67" w:name="_Toc26321"/>
      <w:r>
        <w:rPr>
          <w:rFonts w:hint="eastAsia"/>
          <w:lang w:val="en-US" w:eastAsia="zh-CN"/>
        </w:rPr>
        <w:t>Notice</w:t>
      </w:r>
      <w:bookmarkEnd w:id="67"/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68" w:name="_Toc31848"/>
      <w:r>
        <w:rPr>
          <w:rFonts w:hint="eastAsia"/>
        </w:rPr>
        <w:t>CChex_MsgDelByIdx</w:t>
      </w:r>
      <w:bookmarkEnd w:id="68"/>
    </w:p>
    <w:p>
      <w:pPr>
        <w:pStyle w:val="5"/>
        <w:rPr>
          <w:rFonts w:hint="eastAsia"/>
        </w:rPr>
      </w:pPr>
      <w:bookmarkStart w:id="69" w:name="_Toc9074"/>
      <w:r>
        <w:rPr>
          <w:rFonts w:hint="eastAsia"/>
          <w:lang w:eastAsia="zh-CN"/>
        </w:rPr>
        <w:t>Description functions</w:t>
      </w:r>
      <w:bookmarkEnd w:id="69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Delete</w:t>
      </w:r>
      <w:r>
        <w:rPr>
          <w:rFonts w:hint="eastAsia"/>
        </w:rPr>
        <w:t xml:space="preserve"> the</w:t>
      </w:r>
      <w:r>
        <w:rPr>
          <w:rFonts w:hint="eastAsia"/>
          <w:lang w:val="en-US" w:eastAsia="zh-CN"/>
        </w:rPr>
        <w:t xml:space="preserve"> designated short message</w:t>
      </w:r>
    </w:p>
    <w:p>
      <w:pPr>
        <w:pStyle w:val="5"/>
        <w:rPr>
          <w:rFonts w:hint="eastAsia"/>
          <w:b/>
          <w:szCs w:val="22"/>
        </w:rPr>
      </w:pPr>
      <w:bookmarkStart w:id="70" w:name="_Toc28756"/>
      <w:r>
        <w:rPr>
          <w:rFonts w:hint="eastAsia"/>
          <w:b/>
          <w:szCs w:val="22"/>
          <w:lang w:eastAsia="zh-CN"/>
        </w:rPr>
        <w:t>Request</w:t>
      </w:r>
      <w:bookmarkEnd w:id="70"/>
    </w:p>
    <w:p>
      <w:pPr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CChex_MsgDelByIdx(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tart， 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Idx,Delete the designed short message,Input[Parameter]</w:t>
      </w:r>
    </w:p>
    <w:p>
      <w:pPr>
        <w:pStyle w:val="5"/>
        <w:rPr>
          <w:rFonts w:hint="eastAsia"/>
          <w:b/>
          <w:szCs w:val="22"/>
        </w:rPr>
      </w:pPr>
      <w:bookmarkStart w:id="71" w:name="_Toc5978"/>
      <w:r>
        <w:rPr>
          <w:rFonts w:hint="eastAsia"/>
          <w:b/>
          <w:szCs w:val="22"/>
          <w:lang w:eastAsia="zh-CN"/>
        </w:rPr>
        <w:t>Response</w:t>
      </w:r>
      <w:bookmarkEnd w:id="71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  <w:lang w:val="en-US" w:eastAsia="zh-CN"/>
        </w:rPr>
        <w:t>；Minus：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Type return </w:t>
      </w:r>
      <w:r>
        <w:rPr>
          <w:rFonts w:hint="eastAsia" w:ascii="新宋体" w:hAnsi="新宋体" w:eastAsia="新宋体"/>
          <w:sz w:val="19"/>
        </w:rPr>
        <w:t>CCHEX_RET_MSGDELBYIDX_INFO_TYPE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ind w:left="1080" w:hanging="1080" w:hangingChars="450"/>
        <w:jc w:val="left"/>
        <w:rPr>
          <w:rFonts w:hint="eastAsia"/>
        </w:rPr>
      </w:pPr>
    </w:p>
    <w:p>
      <w:pPr>
        <w:pStyle w:val="5"/>
        <w:rPr>
          <w:rFonts w:hint="eastAsia"/>
        </w:rPr>
      </w:pPr>
      <w:bookmarkStart w:id="72" w:name="_Toc15923"/>
      <w:r>
        <w:rPr>
          <w:rFonts w:hint="eastAsia"/>
          <w:b/>
          <w:szCs w:val="22"/>
          <w:lang w:eastAsia="zh-CN"/>
        </w:rPr>
        <w:t>Sample</w:t>
      </w:r>
      <w:bookmarkEnd w:id="72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int ret =</w:t>
      </w:r>
      <w:r>
        <w:rPr>
          <w:rFonts w:hint="eastAsia" w:ascii="新宋体" w:hAnsi="新宋体" w:eastAsia="新宋体"/>
          <w:sz w:val="19"/>
        </w:rPr>
        <w:t>CChex_MsgDelByIdx(anviz_handle, dev_idx, msg_idx)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73" w:name="_Toc26394"/>
      <w:r>
        <w:rPr>
          <w:rFonts w:hint="eastAsia"/>
          <w:lang w:val="en-US" w:eastAsia="zh-CN"/>
        </w:rPr>
        <w:t>Notice</w:t>
      </w:r>
      <w:bookmarkEnd w:id="73"/>
    </w:p>
    <w:p>
      <w:pPr>
        <w:pStyle w:val="3"/>
        <w:numPr>
          <w:ilvl w:val="0"/>
          <w:numId w:val="1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74" w:name="_Toc132"/>
      <w:r>
        <w:rPr>
          <w:rFonts w:hint="eastAsia"/>
        </w:rPr>
        <w:t>CChex_MsgAddNew</w:t>
      </w:r>
      <w:bookmarkEnd w:id="74"/>
    </w:p>
    <w:p>
      <w:pPr>
        <w:pStyle w:val="5"/>
        <w:rPr>
          <w:rFonts w:hint="eastAsia"/>
        </w:rPr>
      </w:pPr>
      <w:bookmarkStart w:id="75" w:name="_Toc29336"/>
      <w:r>
        <w:rPr>
          <w:rFonts w:hint="eastAsia"/>
          <w:lang w:eastAsia="zh-CN"/>
        </w:rPr>
        <w:t>Description functions</w:t>
      </w:r>
      <w:bookmarkEnd w:id="75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Add short message.</w:t>
      </w:r>
    </w:p>
    <w:p>
      <w:pPr>
        <w:pStyle w:val="5"/>
        <w:rPr>
          <w:rFonts w:hint="eastAsia"/>
          <w:b/>
          <w:szCs w:val="22"/>
        </w:rPr>
      </w:pPr>
      <w:bookmarkStart w:id="76" w:name="_Toc12628"/>
      <w:r>
        <w:rPr>
          <w:rFonts w:hint="eastAsia"/>
          <w:b/>
          <w:szCs w:val="22"/>
          <w:lang w:eastAsia="zh-CN"/>
        </w:rPr>
        <w:t>Request</w:t>
      </w:r>
      <w:bookmarkEnd w:id="76"/>
    </w:p>
    <w:p>
      <w:pPr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CChex_MsgAddNew(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Len);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tart，successfully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Data,Short message, Input[Parameter]；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5</w:t>
      </w:r>
      <w:r>
        <w:rPr>
          <w:rFonts w:hint="eastAsia" w:ascii="新宋体" w:hAnsi="新宋体" w:eastAsia="新宋体"/>
          <w:color w:val="auto"/>
          <w:sz w:val="19"/>
        </w:rPr>
        <w:t>] 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// User ID，0 means public short message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StartYear;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Start time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StartMonth;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// Start time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StartDay;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Start time 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EndYear;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End time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EndMonth;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End time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EndDay;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End time Day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[48*2]content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Content of short message,UNICODE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Len,the length of short message，Input[Parameter]；</w:t>
      </w:r>
    </w:p>
    <w:p>
      <w:pPr>
        <w:rPr>
          <w:rFonts w:hint="eastAsia"/>
        </w:rPr>
      </w:pPr>
    </w:p>
    <w:p>
      <w:pPr>
        <w:pStyle w:val="5"/>
        <w:rPr>
          <w:rFonts w:hint="eastAsia"/>
          <w:b/>
          <w:szCs w:val="22"/>
        </w:rPr>
      </w:pPr>
      <w:bookmarkStart w:id="77" w:name="_Toc1644"/>
      <w:r>
        <w:rPr>
          <w:rFonts w:hint="eastAsia"/>
          <w:b/>
          <w:szCs w:val="22"/>
          <w:lang w:eastAsia="zh-CN"/>
        </w:rPr>
        <w:t>Response</w:t>
      </w:r>
      <w:bookmarkEnd w:id="77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  <w:lang w:val="en-US" w:eastAsia="zh-CN"/>
        </w:rPr>
        <w:t>；Minus：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 Type return </w:t>
      </w:r>
      <w:r>
        <w:rPr>
          <w:rFonts w:hint="eastAsia" w:ascii="新宋体" w:hAnsi="新宋体" w:eastAsia="新宋体"/>
          <w:sz w:val="19"/>
        </w:rPr>
        <w:t>CCHEX_RET_MSGADDNEW_UNICODE_INFO_TYPE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ind w:left="1080" w:hanging="1080" w:hangingChars="450"/>
        <w:jc w:val="left"/>
        <w:rPr>
          <w:rFonts w:hint="eastAsia"/>
        </w:rPr>
      </w:pPr>
    </w:p>
    <w:p>
      <w:pPr>
        <w:pStyle w:val="5"/>
        <w:rPr>
          <w:rFonts w:hint="eastAsia"/>
        </w:rPr>
      </w:pPr>
      <w:bookmarkStart w:id="78" w:name="_Toc8876"/>
      <w:r>
        <w:rPr>
          <w:rFonts w:hint="eastAsia"/>
          <w:b/>
          <w:szCs w:val="22"/>
          <w:lang w:eastAsia="zh-CN"/>
        </w:rPr>
        <w:t>Sample</w:t>
      </w:r>
      <w:bookmarkEnd w:id="78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CChex_MsgAddNew(anviz_handle, dev_idx, send_buff, send_len)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79" w:name="_Toc19713"/>
      <w:r>
        <w:rPr>
          <w:rFonts w:hint="eastAsia"/>
          <w:lang w:val="en-US" w:eastAsia="zh-CN"/>
        </w:rPr>
        <w:t>Notice</w:t>
      </w:r>
      <w:bookmarkEnd w:id="79"/>
    </w:p>
    <w:p>
      <w:pPr>
        <w:pStyle w:val="3"/>
        <w:numPr>
          <w:ilvl w:val="0"/>
          <w:numId w:val="12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80" w:name="_Toc7089"/>
      <w:r>
        <w:rPr>
          <w:rFonts w:hint="eastAsia"/>
        </w:rPr>
        <w:t>CChex_MsgGetAllHead</w:t>
      </w:r>
      <w:bookmarkEnd w:id="80"/>
    </w:p>
    <w:p>
      <w:pPr>
        <w:pStyle w:val="5"/>
        <w:rPr>
          <w:rFonts w:hint="eastAsia"/>
        </w:rPr>
      </w:pPr>
      <w:bookmarkStart w:id="81" w:name="_Toc9670"/>
      <w:r>
        <w:rPr>
          <w:rFonts w:hint="eastAsia"/>
          <w:lang w:eastAsia="zh-CN"/>
        </w:rPr>
        <w:t>Description functions</w:t>
      </w:r>
      <w:bookmarkEnd w:id="81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Read all short message headers.</w:t>
      </w:r>
    </w:p>
    <w:p>
      <w:pPr>
        <w:pStyle w:val="5"/>
        <w:rPr>
          <w:rFonts w:hint="eastAsia"/>
          <w:b/>
          <w:szCs w:val="22"/>
        </w:rPr>
      </w:pPr>
      <w:bookmarkStart w:id="82" w:name="_Toc18309"/>
      <w:r>
        <w:rPr>
          <w:rFonts w:hint="eastAsia"/>
          <w:b/>
          <w:szCs w:val="22"/>
          <w:lang w:eastAsia="zh-CN"/>
        </w:rPr>
        <w:t>Request</w:t>
      </w:r>
      <w:bookmarkEnd w:id="82"/>
    </w:p>
    <w:p>
      <w:pPr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CChex_MsgGetAllHead(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rPr>
          <w:rFonts w:hint="eastAsia"/>
          <w:b/>
          <w:szCs w:val="22"/>
        </w:rPr>
      </w:pPr>
      <w:bookmarkStart w:id="83" w:name="_Toc31486"/>
      <w:r>
        <w:rPr>
          <w:rFonts w:hint="eastAsia"/>
          <w:b/>
          <w:szCs w:val="22"/>
          <w:lang w:eastAsia="zh-CN"/>
        </w:rPr>
        <w:t>Response</w:t>
      </w:r>
      <w:bookmarkEnd w:id="83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ind w:left="1680" w:hanging="1680" w:hangingChars="7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int 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All 50 SMS users, start and end time.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5</w:t>
      </w:r>
      <w:r>
        <w:rPr>
          <w:rFonts w:hint="eastAsia" w:ascii="新宋体" w:hAnsi="新宋体" w:eastAsia="新宋体"/>
          <w:color w:val="auto"/>
          <w:sz w:val="19"/>
        </w:rPr>
        <w:t>] 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// User ID，0 means public SMS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StartYear;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Start time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StartMonth;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// Start time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StartDay;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Start time 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EndYear;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End time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EndMonth;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End time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EndDay;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End time 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     ...Total 50 records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</w:rPr>
      </w:pPr>
      <w:bookmarkStart w:id="84" w:name="_Toc19558"/>
      <w:r>
        <w:rPr>
          <w:rFonts w:hint="eastAsia"/>
          <w:b/>
          <w:szCs w:val="22"/>
          <w:lang w:eastAsia="zh-CN"/>
        </w:rPr>
        <w:t>Sample</w:t>
      </w:r>
      <w:bookmarkEnd w:id="84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int ret =</w:t>
      </w:r>
      <w:r>
        <w:rPr>
          <w:rFonts w:hint="eastAsia" w:ascii="新宋体" w:hAnsi="新宋体" w:eastAsia="新宋体"/>
          <w:sz w:val="19"/>
        </w:rPr>
        <w:t>CChex_MsgGetAllHead(anviz_handle,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85" w:name="_Toc13031"/>
      <w:r>
        <w:rPr>
          <w:rFonts w:hint="eastAsia"/>
          <w:lang w:val="en-US" w:eastAsia="zh-CN"/>
        </w:rPr>
        <w:t>Notice</w:t>
      </w:r>
      <w:bookmarkEnd w:id="8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已经成功启动；</w:t>
      </w:r>
    </w:p>
    <w:p>
      <w:pPr>
        <w:pStyle w:val="4"/>
        <w:rPr>
          <w:rFonts w:hint="eastAsia"/>
        </w:rPr>
      </w:pPr>
      <w:bookmarkStart w:id="86" w:name="_Toc21670"/>
      <w:r>
        <w:rPr>
          <w:rFonts w:hint="eastAsia"/>
        </w:rPr>
        <w:t>CChex_RebootDevice</w:t>
      </w:r>
      <w:bookmarkEnd w:id="86"/>
    </w:p>
    <w:p>
      <w:pPr>
        <w:pStyle w:val="5"/>
        <w:rPr>
          <w:rFonts w:hint="eastAsia"/>
        </w:rPr>
      </w:pPr>
      <w:bookmarkStart w:id="87" w:name="_Toc32598"/>
      <w:r>
        <w:rPr>
          <w:rFonts w:hint="eastAsia"/>
          <w:lang w:eastAsia="zh-CN"/>
        </w:rPr>
        <w:t>Description functions</w:t>
      </w:r>
      <w:bookmarkEnd w:id="87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 xml:space="preserve">Restart the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  <w:lang w:val="en-US" w:eastAsia="zh-CN"/>
        </w:rPr>
        <w:t>Anviz device</w:t>
      </w:r>
    </w:p>
    <w:p>
      <w:pPr>
        <w:pStyle w:val="5"/>
        <w:rPr>
          <w:rFonts w:hint="eastAsia"/>
          <w:b/>
          <w:szCs w:val="22"/>
        </w:rPr>
      </w:pPr>
      <w:bookmarkStart w:id="88" w:name="_Toc24680"/>
      <w:r>
        <w:rPr>
          <w:rFonts w:hint="eastAsia"/>
          <w:b/>
          <w:szCs w:val="22"/>
          <w:lang w:eastAsia="zh-CN"/>
        </w:rPr>
        <w:t>Request</w:t>
      </w:r>
      <w:bookmarkEnd w:id="88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CChex_RebootDevice(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rPr>
          <w:rFonts w:hint="eastAsia"/>
          <w:b/>
          <w:szCs w:val="22"/>
        </w:rPr>
      </w:pPr>
      <w:bookmarkStart w:id="89" w:name="_Toc9982"/>
      <w:r>
        <w:rPr>
          <w:rFonts w:hint="eastAsia"/>
          <w:b/>
          <w:szCs w:val="22"/>
          <w:lang w:eastAsia="zh-CN"/>
        </w:rPr>
        <w:t>Response</w:t>
      </w:r>
      <w:bookmarkEnd w:id="89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ind w:left="1680" w:hanging="1680" w:hangingChars="7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90" w:name="_Toc11851"/>
      <w:r>
        <w:rPr>
          <w:rFonts w:hint="eastAsia"/>
          <w:b/>
          <w:szCs w:val="22"/>
          <w:lang w:eastAsia="zh-CN"/>
        </w:rPr>
        <w:t>Sample</w:t>
      </w:r>
      <w:bookmarkEnd w:id="90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CChex_RebootDevice(anviz_handle,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91" w:name="_Toc32234"/>
      <w:r>
        <w:rPr>
          <w:rFonts w:hint="eastAsia"/>
          <w:lang w:val="en-US" w:eastAsia="zh-CN"/>
        </w:rPr>
        <w:t>Notice</w:t>
      </w:r>
      <w:bookmarkEnd w:id="9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已经成功启动；</w:t>
      </w:r>
    </w:p>
    <w:p>
      <w:pPr>
        <w:pStyle w:val="4"/>
        <w:rPr>
          <w:rFonts w:hint="eastAsia"/>
        </w:rPr>
      </w:pPr>
      <w:bookmarkStart w:id="92" w:name="_Toc14952"/>
      <w:r>
        <w:rPr>
          <w:rFonts w:hint="eastAsia"/>
        </w:rPr>
        <w:t>CChex_SetTime</w:t>
      </w:r>
      <w:bookmarkEnd w:id="92"/>
    </w:p>
    <w:p>
      <w:pPr>
        <w:pStyle w:val="5"/>
        <w:rPr>
          <w:rFonts w:hint="eastAsia"/>
        </w:rPr>
      </w:pPr>
      <w:bookmarkStart w:id="93" w:name="_Toc12038"/>
      <w:r>
        <w:rPr>
          <w:rFonts w:hint="eastAsia"/>
          <w:lang w:eastAsia="zh-CN"/>
        </w:rPr>
        <w:t>Description functions</w:t>
      </w:r>
      <w:bookmarkEnd w:id="93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 date/time of the Anviz device</w:t>
      </w:r>
    </w:p>
    <w:p>
      <w:pPr>
        <w:pStyle w:val="5"/>
        <w:rPr>
          <w:rFonts w:hint="eastAsia"/>
          <w:b/>
          <w:szCs w:val="22"/>
        </w:rPr>
      </w:pPr>
      <w:bookmarkStart w:id="94" w:name="_Toc3668"/>
      <w:r>
        <w:rPr>
          <w:rFonts w:hint="eastAsia"/>
          <w:b/>
          <w:szCs w:val="22"/>
          <w:lang w:eastAsia="zh-CN"/>
        </w:rPr>
        <w:t>Request</w:t>
      </w:r>
      <w:bookmarkEnd w:id="94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CChex_SetTime(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Year,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Month,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Day,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Hour,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Min,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Sec);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</w:t>
      </w:r>
      <w:r>
        <w:rPr>
          <w:rFonts w:hint="eastAsia" w:ascii="新宋体" w:hAnsi="新宋体" w:eastAsia="新宋体"/>
          <w:color w:val="auto"/>
          <w:sz w:val="19"/>
        </w:rPr>
        <w:t>Year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auto"/>
          <w:sz w:val="19"/>
        </w:rPr>
        <w:t>Month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auto"/>
          <w:sz w:val="19"/>
        </w:rPr>
        <w:t>Day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auto"/>
          <w:sz w:val="19"/>
        </w:rPr>
        <w:t>Hour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auto"/>
          <w:sz w:val="19"/>
        </w:rPr>
        <w:t xml:space="preserve"> Min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auto"/>
          <w:sz w:val="19"/>
        </w:rPr>
        <w:t xml:space="preserve"> Sec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</w:t>
      </w:r>
    </w:p>
    <w:p>
      <w:pPr>
        <w:pStyle w:val="5"/>
        <w:rPr>
          <w:rFonts w:hint="eastAsia"/>
          <w:b/>
          <w:szCs w:val="22"/>
        </w:rPr>
      </w:pPr>
      <w:bookmarkStart w:id="95" w:name="_Toc18084"/>
      <w:r>
        <w:rPr>
          <w:rFonts w:hint="eastAsia"/>
          <w:b/>
          <w:szCs w:val="22"/>
          <w:lang w:eastAsia="zh-CN"/>
        </w:rPr>
        <w:t>Response</w:t>
      </w:r>
      <w:bookmarkEnd w:id="95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96" w:name="_Toc12795"/>
      <w:r>
        <w:rPr>
          <w:rFonts w:hint="eastAsia"/>
          <w:b/>
          <w:szCs w:val="22"/>
          <w:lang w:eastAsia="zh-CN"/>
        </w:rPr>
        <w:t>Sample</w:t>
      </w:r>
      <w:bookmarkEnd w:id="96"/>
    </w:p>
    <w:p>
      <w:pPr>
        <w:spacing w:beforeLines="0" w:afterLines="0"/>
        <w:ind w:firstLine="720" w:firstLineChars="3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9"/>
        </w:rPr>
        <w:t>CChex_SetTime(anviz_handle, dev_idx, 201</w:t>
      </w:r>
      <w:r>
        <w:rPr>
          <w:rFonts w:hint="eastAsia" w:ascii="新宋体" w:hAnsi="新宋体" w:eastAsia="新宋体"/>
          <w:sz w:val="19"/>
          <w:lang w:val="en-US" w:eastAsia="zh-CN"/>
        </w:rPr>
        <w:t>8</w:t>
      </w:r>
      <w:r>
        <w:rPr>
          <w:rFonts w:hint="eastAsia" w:ascii="新宋体" w:hAnsi="新宋体" w:eastAsia="新宋体"/>
          <w:sz w:val="19"/>
        </w:rPr>
        <w:t xml:space="preserve">, </w:t>
      </w:r>
      <w:r>
        <w:rPr>
          <w:rFonts w:hint="eastAsia" w:ascii="新宋体" w:hAnsi="新宋体" w:eastAsia="新宋体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sz w:val="19"/>
        </w:rPr>
        <w:t xml:space="preserve">, </w:t>
      </w:r>
      <w:r>
        <w:rPr>
          <w:rFonts w:hint="eastAsia" w:ascii="新宋体" w:hAnsi="新宋体" w:eastAsia="新宋体"/>
          <w:sz w:val="19"/>
          <w:lang w:val="en-US" w:eastAsia="zh-CN"/>
        </w:rPr>
        <w:t>25</w:t>
      </w:r>
      <w:r>
        <w:rPr>
          <w:rFonts w:hint="eastAsia" w:ascii="新宋体" w:hAnsi="新宋体" w:eastAsia="新宋体"/>
          <w:sz w:val="19"/>
        </w:rPr>
        <w:t>, 10, 10, 10)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97" w:name="_Toc11862"/>
      <w:r>
        <w:rPr>
          <w:rFonts w:hint="eastAsia"/>
          <w:lang w:val="en-US" w:eastAsia="zh-CN"/>
        </w:rPr>
        <w:t>Notice</w:t>
      </w:r>
      <w:bookmarkEnd w:id="9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已经成功启动；</w:t>
      </w:r>
    </w:p>
    <w:p>
      <w:pPr>
        <w:pStyle w:val="4"/>
        <w:rPr>
          <w:rFonts w:hint="eastAsia"/>
        </w:rPr>
      </w:pPr>
      <w:bookmarkStart w:id="98" w:name="_Toc19601"/>
      <w:r>
        <w:rPr>
          <w:rFonts w:hint="eastAsia"/>
        </w:rPr>
        <w:t>CChex_GetSNConfig</w:t>
      </w:r>
      <w:bookmarkEnd w:id="98"/>
    </w:p>
    <w:p>
      <w:pPr>
        <w:pStyle w:val="5"/>
        <w:rPr>
          <w:rFonts w:hint="eastAsia"/>
        </w:rPr>
      </w:pPr>
      <w:bookmarkStart w:id="99" w:name="_Toc3242"/>
      <w:r>
        <w:rPr>
          <w:rFonts w:hint="eastAsia"/>
          <w:lang w:eastAsia="zh-CN"/>
        </w:rPr>
        <w:t>Description functions</w:t>
      </w:r>
      <w:bookmarkEnd w:id="99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the SN of the Anviz device</w:t>
      </w:r>
    </w:p>
    <w:p>
      <w:pPr>
        <w:pStyle w:val="5"/>
        <w:rPr>
          <w:rFonts w:hint="eastAsia"/>
          <w:b/>
          <w:szCs w:val="22"/>
        </w:rPr>
      </w:pPr>
      <w:bookmarkStart w:id="100" w:name="_Toc15863"/>
      <w:r>
        <w:rPr>
          <w:rFonts w:hint="eastAsia"/>
          <w:b/>
          <w:szCs w:val="22"/>
          <w:lang w:eastAsia="zh-CN"/>
        </w:rPr>
        <w:t>Request</w:t>
      </w:r>
      <w:bookmarkEnd w:id="100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CChex_GetSNConfig(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handle，Input[Parameter]句柄，Input[Parameter]；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rPr>
          <w:rFonts w:hint="eastAsia"/>
          <w:b/>
          <w:szCs w:val="22"/>
        </w:rPr>
      </w:pPr>
      <w:bookmarkStart w:id="101" w:name="_Toc20340"/>
      <w:r>
        <w:rPr>
          <w:rFonts w:hint="eastAsia"/>
          <w:b/>
          <w:szCs w:val="22"/>
          <w:lang w:eastAsia="zh-CN"/>
        </w:rPr>
        <w:t>Response</w:t>
      </w:r>
      <w:bookmarkEnd w:id="101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ind w:left="1680" w:hanging="1680" w:hangingChars="7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16</w:t>
      </w:r>
      <w:r>
        <w:rPr>
          <w:rFonts w:hint="eastAsia" w:ascii="新宋体" w:hAnsi="新宋体" w:eastAsia="新宋体"/>
          <w:color w:val="auto"/>
          <w:sz w:val="19"/>
        </w:rPr>
        <w:t>] sn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SN，Each number, and it needs to convert into characters</w:t>
      </w:r>
    </w:p>
    <w:p>
      <w:pPr>
        <w:pStyle w:val="5"/>
        <w:rPr>
          <w:rFonts w:hint="eastAsia"/>
        </w:rPr>
      </w:pPr>
      <w:bookmarkStart w:id="102" w:name="_Toc31804"/>
      <w:r>
        <w:rPr>
          <w:rFonts w:hint="eastAsia"/>
          <w:b/>
          <w:szCs w:val="22"/>
          <w:lang w:eastAsia="zh-CN"/>
        </w:rPr>
        <w:t>Sample</w:t>
      </w:r>
      <w:bookmarkEnd w:id="102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CChex_GetSNConfig(anviz_handle,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03" w:name="_Toc7639"/>
      <w:r>
        <w:rPr>
          <w:rFonts w:hint="eastAsia"/>
          <w:lang w:val="en-US" w:eastAsia="zh-CN"/>
        </w:rPr>
        <w:t>Notice</w:t>
      </w:r>
      <w:bookmarkEnd w:id="10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4"/>
        <w:rPr>
          <w:rFonts w:hint="eastAsia"/>
        </w:rPr>
      </w:pPr>
      <w:bookmarkStart w:id="104" w:name="_Toc7712"/>
      <w:r>
        <w:rPr>
          <w:rFonts w:hint="eastAsia"/>
        </w:rPr>
        <w:t>CChex_DownloadAllRecords</w:t>
      </w:r>
      <w:bookmarkEnd w:id="104"/>
    </w:p>
    <w:p>
      <w:pPr>
        <w:pStyle w:val="5"/>
        <w:rPr>
          <w:rFonts w:hint="eastAsia"/>
        </w:rPr>
      </w:pPr>
      <w:bookmarkStart w:id="105" w:name="_Toc5931"/>
      <w:r>
        <w:rPr>
          <w:rFonts w:hint="eastAsia"/>
          <w:lang w:eastAsia="zh-CN"/>
        </w:rPr>
        <w:t>Description functions</w:t>
      </w:r>
      <w:bookmarkEnd w:id="105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color="auto" w:fill="FFFFFF"/>
        </w:rPr>
        <w:t>Download all attendance records.</w:t>
      </w:r>
    </w:p>
    <w:p>
      <w:pPr>
        <w:pStyle w:val="5"/>
        <w:rPr>
          <w:rFonts w:hint="eastAsia"/>
          <w:b/>
          <w:szCs w:val="22"/>
        </w:rPr>
      </w:pPr>
      <w:bookmarkStart w:id="106" w:name="_Toc711"/>
      <w:r>
        <w:rPr>
          <w:rFonts w:hint="eastAsia"/>
          <w:b/>
          <w:szCs w:val="22"/>
          <w:lang w:eastAsia="zh-CN"/>
        </w:rPr>
        <w:t>Request</w:t>
      </w:r>
      <w:bookmarkEnd w:id="106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CChex_DownloadAllRecords(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rPr>
          <w:rFonts w:hint="eastAsia"/>
          <w:b/>
          <w:szCs w:val="22"/>
        </w:rPr>
      </w:pPr>
      <w:bookmarkStart w:id="107" w:name="_Toc11883"/>
      <w:r>
        <w:rPr>
          <w:rFonts w:hint="eastAsia"/>
          <w:b/>
          <w:szCs w:val="22"/>
          <w:lang w:eastAsia="zh-CN"/>
        </w:rPr>
        <w:t>Response</w:t>
      </w:r>
      <w:bookmarkEnd w:id="107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ind w:left="1680" w:hanging="1680" w:hangingChars="7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>NewRecordFlag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New or not record?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5</w:t>
      </w:r>
      <w:r>
        <w:rPr>
          <w:rFonts w:hint="eastAsia" w:ascii="新宋体" w:hAnsi="新宋体" w:eastAsia="新宋体"/>
          <w:color w:val="auto"/>
          <w:sz w:val="19"/>
        </w:rPr>
        <w:t>] EmployeeId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ID，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4</w:t>
      </w:r>
      <w:r>
        <w:rPr>
          <w:rFonts w:hint="eastAsia" w:ascii="新宋体" w:hAnsi="新宋体" w:eastAsia="新宋体"/>
          <w:color w:val="auto"/>
          <w:sz w:val="19"/>
        </w:rPr>
        <w:t>] 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date/time，The number of seconds apart from 2000.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BackId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Backup ID，</w:t>
      </w:r>
      <w:bookmarkStart w:id="108" w:name="OLE_LINK8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the 3 digits; Card，the 2 digits; Password，the 1~0; 11，7~4 digits; 10 Fingerprints（1~10）</w:t>
      </w:r>
      <w:bookmarkEnd w:id="108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digits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RecordType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Record type，7 digits; 1：open the door ，0：can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 open the door ；3~0 digits attendance status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3</w:t>
      </w:r>
      <w:r>
        <w:rPr>
          <w:rFonts w:hint="eastAsia" w:ascii="新宋体" w:hAnsi="新宋体" w:eastAsia="新宋体"/>
          <w:color w:val="auto"/>
          <w:sz w:val="19"/>
        </w:rPr>
        <w:t>] WorkType;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Workcode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Rsv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Reserved</w:t>
      </w:r>
    </w:p>
    <w:p>
      <w:pPr>
        <w:pStyle w:val="5"/>
        <w:rPr>
          <w:rFonts w:hint="eastAsia"/>
        </w:rPr>
      </w:pPr>
      <w:bookmarkStart w:id="109" w:name="_Toc18436"/>
      <w:r>
        <w:rPr>
          <w:rFonts w:hint="eastAsia"/>
          <w:b/>
          <w:szCs w:val="22"/>
          <w:lang w:eastAsia="zh-CN"/>
        </w:rPr>
        <w:t>Sample</w:t>
      </w:r>
      <w:bookmarkEnd w:id="109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CChex_DownloadAllRecords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10" w:name="_Toc11741"/>
      <w:r>
        <w:rPr>
          <w:rFonts w:hint="eastAsia"/>
          <w:lang w:val="en-US" w:eastAsia="zh-CN"/>
        </w:rPr>
        <w:t>Notice</w:t>
      </w:r>
      <w:bookmarkEnd w:id="110"/>
    </w:p>
    <w:p>
      <w:pPr>
        <w:pStyle w:val="3"/>
        <w:numPr>
          <w:ilvl w:val="0"/>
          <w:numId w:val="0"/>
        </w:numPr>
        <w:ind w:firstLine="630" w:firstLineChars="300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4"/>
        <w:rPr>
          <w:rFonts w:hint="eastAsia"/>
        </w:rPr>
      </w:pPr>
      <w:bookmarkStart w:id="111" w:name="_Toc3033"/>
      <w:bookmarkStart w:id="112" w:name="OLE_LINK6"/>
      <w:r>
        <w:rPr>
          <w:rFonts w:hint="eastAsia"/>
        </w:rPr>
        <w:t>CChex_DeleteRecordInfo</w:t>
      </w:r>
      <w:bookmarkEnd w:id="111"/>
    </w:p>
    <w:p>
      <w:pPr>
        <w:pStyle w:val="5"/>
        <w:rPr>
          <w:rFonts w:hint="eastAsia"/>
        </w:rPr>
      </w:pPr>
      <w:bookmarkStart w:id="113" w:name="_Toc3329"/>
      <w:r>
        <w:rPr>
          <w:rFonts w:hint="eastAsia"/>
          <w:lang w:eastAsia="zh-CN"/>
        </w:rPr>
        <w:t>Description functions</w:t>
      </w:r>
      <w:bookmarkEnd w:id="113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Delete all records, or clear all/ some new records flag.</w:t>
      </w:r>
    </w:p>
    <w:p>
      <w:pPr>
        <w:pStyle w:val="5"/>
        <w:rPr>
          <w:rFonts w:hint="eastAsia"/>
          <w:b/>
          <w:szCs w:val="22"/>
        </w:rPr>
      </w:pPr>
      <w:bookmarkStart w:id="114" w:name="_Toc6947"/>
      <w:r>
        <w:rPr>
          <w:rFonts w:hint="eastAsia"/>
          <w:b/>
          <w:szCs w:val="22"/>
          <w:lang w:eastAsia="zh-CN"/>
        </w:rPr>
        <w:t>Request</w:t>
      </w:r>
      <w:bookmarkEnd w:id="114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CChex_DeleteRecordInfo(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CCHEX_DEL_RECORD_INFO_STRU</w:t>
      </w:r>
      <w:r>
        <w:rPr>
          <w:rFonts w:hint="eastAsia" w:ascii="新宋体" w:hAnsi="新宋体" w:eastAsia="新宋体"/>
          <w:color w:val="auto"/>
          <w:sz w:val="19"/>
        </w:rPr>
        <w:t xml:space="preserve"> Config);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Config,Input[Parameter]；</w:t>
      </w:r>
    </w:p>
    <w:p>
      <w:pPr>
        <w:spacing w:beforeLines="0" w:afterLines="0"/>
        <w:ind w:left="760" w:hanging="760" w:hanging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del_type;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0:Delete all records；1：Clear all new record flag；2：Clear some records flag，and the deleted number based on del_count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del_count;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del_type =2时，assigned clear new records number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115" w:name="_Toc21274"/>
      <w:r>
        <w:rPr>
          <w:rFonts w:hint="eastAsia"/>
          <w:b/>
          <w:szCs w:val="22"/>
          <w:lang w:eastAsia="zh-CN"/>
        </w:rPr>
        <w:t>Response</w:t>
      </w:r>
      <w:bookmarkEnd w:id="115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             </w:t>
      </w:r>
    </w:p>
    <w:p>
      <w:pPr>
        <w:spacing w:beforeLines="0" w:afterLines="0"/>
        <w:ind w:firstLine="1710" w:firstLineChars="9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firstLine="1710" w:firstLineChars="9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deleted_count;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How many records or new records flag be deleted?</w:t>
      </w:r>
    </w:p>
    <w:p>
      <w:pPr>
        <w:pStyle w:val="5"/>
        <w:rPr>
          <w:rFonts w:hint="eastAsia"/>
        </w:rPr>
      </w:pPr>
      <w:bookmarkStart w:id="116" w:name="_Toc32403"/>
      <w:r>
        <w:rPr>
          <w:rFonts w:hint="eastAsia"/>
          <w:b/>
          <w:szCs w:val="22"/>
          <w:lang w:eastAsia="zh-CN"/>
        </w:rPr>
        <w:t>Sample</w:t>
      </w:r>
      <w:bookmarkEnd w:id="116"/>
    </w:p>
    <w:p>
      <w:pPr>
        <w:spacing w:beforeLines="0" w:afterLines="0"/>
        <w:ind w:firstLine="720" w:firstLineChars="3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9"/>
        </w:rPr>
        <w:t xml:space="preserve">CChex_DeleteRecordInfo(anviz_handle, dev_idx,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delete_record)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17" w:name="_Toc21186"/>
      <w:r>
        <w:rPr>
          <w:rFonts w:hint="eastAsia"/>
          <w:lang w:val="en-US" w:eastAsia="zh-CN"/>
        </w:rPr>
        <w:t>Notice</w:t>
      </w:r>
      <w:bookmarkEnd w:id="1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bookmarkEnd w:id="112"/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4"/>
        <w:rPr>
          <w:rFonts w:hint="eastAsia"/>
        </w:rPr>
      </w:pPr>
      <w:bookmarkStart w:id="118" w:name="_Toc8275"/>
      <w:r>
        <w:rPr>
          <w:rFonts w:hint="eastAsia"/>
        </w:rPr>
        <w:t>CChex_GetBasicConfigInfo</w:t>
      </w:r>
      <w:bookmarkEnd w:id="118"/>
    </w:p>
    <w:p>
      <w:pPr>
        <w:pStyle w:val="5"/>
        <w:rPr>
          <w:rFonts w:hint="eastAsia"/>
        </w:rPr>
      </w:pPr>
      <w:bookmarkStart w:id="119" w:name="_Toc12144"/>
      <w:r>
        <w:rPr>
          <w:rFonts w:hint="eastAsia"/>
          <w:lang w:eastAsia="zh-CN"/>
        </w:rPr>
        <w:t>Description functions</w:t>
      </w:r>
      <w:bookmarkEnd w:id="119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the basic configuration of the Anviz device</w:t>
      </w:r>
    </w:p>
    <w:p>
      <w:pPr>
        <w:pStyle w:val="5"/>
        <w:rPr>
          <w:rFonts w:hint="eastAsia"/>
          <w:b/>
          <w:szCs w:val="22"/>
        </w:rPr>
      </w:pPr>
      <w:bookmarkStart w:id="120" w:name="_Toc22551"/>
      <w:r>
        <w:rPr>
          <w:rFonts w:hint="eastAsia"/>
          <w:b/>
          <w:szCs w:val="22"/>
          <w:lang w:eastAsia="zh-CN"/>
        </w:rPr>
        <w:t>Request</w:t>
      </w:r>
      <w:bookmarkEnd w:id="120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CChex_GetBasicConfigInfo(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rPr>
          <w:rFonts w:hint="eastAsia"/>
          <w:b/>
          <w:szCs w:val="22"/>
        </w:rPr>
      </w:pPr>
      <w:bookmarkStart w:id="121" w:name="_Toc25561"/>
      <w:r>
        <w:rPr>
          <w:rFonts w:hint="eastAsia"/>
          <w:b/>
          <w:szCs w:val="22"/>
          <w:lang w:eastAsia="zh-CN"/>
        </w:rPr>
        <w:t>Response</w:t>
      </w:r>
      <w:bookmarkEnd w:id="121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ind w:left="1680" w:hanging="1680" w:hangingChars="7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firstLine="1710" w:firstLineChars="9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CCHEX_GET_BASIC_CFG_INFO_STRU</w:t>
      </w:r>
      <w:r>
        <w:rPr>
          <w:rFonts w:hint="eastAsia" w:ascii="新宋体" w:hAnsi="新宋体" w:eastAsia="新宋体"/>
          <w:color w:val="auto"/>
          <w:sz w:val="19"/>
        </w:rPr>
        <w:t xml:space="preserve"> Cfg;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8</w:t>
      </w:r>
      <w:r>
        <w:rPr>
          <w:rFonts w:hint="eastAsia" w:ascii="新宋体" w:hAnsi="新宋体" w:eastAsia="新宋体"/>
          <w:color w:val="auto"/>
          <w:sz w:val="19"/>
        </w:rPr>
        <w:t>] software_version;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firmware version，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password;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Password，longest support 6 digits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delay_for_sleep;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Delay sleep time，0~250 Mins，0 don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 sleep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volume;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Volume，0~5，0：mute，5：Max</w:t>
      </w: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language;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//Language，0：Simplified Chinese，1：Traditional Chinese，2：English，3.French，4：Spanish，5：Portuguese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date_format;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Date format，0:Chinese，1：UK，2：USA</w:t>
      </w: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time_format;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Time format，0：24Houes，1：12Hours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machine_status;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Attendance Status，0~15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modify_language;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Modify Language，0x10 You can modify the language of the device.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>cmd_version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Instruction version</w:t>
      </w:r>
    </w:p>
    <w:p>
      <w:pPr>
        <w:spacing w:beforeLines="0" w:afterLines="0"/>
        <w:ind w:left="420" w:leftChars="0" w:firstLine="1710" w:firstLineChars="9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</w:rPr>
      </w:pPr>
      <w:bookmarkStart w:id="122" w:name="_Toc22627"/>
      <w:r>
        <w:rPr>
          <w:rFonts w:hint="eastAsia"/>
          <w:b/>
          <w:szCs w:val="22"/>
          <w:lang w:eastAsia="zh-CN"/>
        </w:rPr>
        <w:t>Sample</w:t>
      </w:r>
      <w:bookmarkEnd w:id="122"/>
    </w:p>
    <w:p>
      <w:pPr>
        <w:spacing w:beforeLines="0" w:afterLines="0"/>
        <w:ind w:firstLine="720" w:firstLineChars="3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CChex_GetBasicConfigInfo</w:t>
      </w:r>
      <w:r>
        <w:rPr>
          <w:rFonts w:hint="eastAsia" w:ascii="新宋体" w:hAnsi="新宋体" w:eastAsia="新宋体"/>
          <w:sz w:val="19"/>
        </w:rPr>
        <w:t>(anviz_handle, dev_idx</w:t>
      </w:r>
      <w:r>
        <w:rPr>
          <w:rFonts w:hint="eastAsia" w:ascii="新宋体" w:hAnsi="新宋体" w:eastAsia="新宋体"/>
          <w:color w:val="auto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23" w:name="_Toc30853"/>
      <w:r>
        <w:rPr>
          <w:rFonts w:hint="eastAsia"/>
          <w:lang w:val="en-US" w:eastAsia="zh-CN"/>
        </w:rPr>
        <w:t>Notice</w:t>
      </w:r>
      <w:bookmarkEnd w:id="123"/>
    </w:p>
    <w:p>
      <w:pPr>
        <w:pStyle w:val="3"/>
        <w:numPr>
          <w:ilvl w:val="0"/>
          <w:numId w:val="13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rPr>
          <w:rFonts w:hint="eastAsia"/>
        </w:rPr>
      </w:pPr>
      <w:bookmarkStart w:id="124" w:name="_Toc3915"/>
      <w:r>
        <w:rPr>
          <w:rFonts w:hint="eastAsia"/>
        </w:rPr>
        <w:t>CChex_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etBasicConfigInfo</w:t>
      </w:r>
      <w:bookmarkEnd w:id="124"/>
    </w:p>
    <w:p>
      <w:pPr>
        <w:pStyle w:val="5"/>
        <w:rPr>
          <w:rFonts w:hint="eastAsia"/>
        </w:rPr>
      </w:pPr>
      <w:bookmarkStart w:id="125" w:name="_Toc21542"/>
      <w:r>
        <w:rPr>
          <w:rFonts w:hint="eastAsia"/>
          <w:lang w:eastAsia="zh-CN"/>
        </w:rPr>
        <w:t>Description functions</w:t>
      </w:r>
      <w:bookmarkEnd w:id="125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 the basic configuration of the Anviz device</w:t>
      </w:r>
    </w:p>
    <w:p>
      <w:pPr>
        <w:pStyle w:val="5"/>
        <w:rPr>
          <w:rFonts w:hint="eastAsia"/>
          <w:b/>
          <w:szCs w:val="22"/>
        </w:rPr>
      </w:pPr>
      <w:bookmarkStart w:id="126" w:name="_Toc24063"/>
      <w:r>
        <w:rPr>
          <w:rFonts w:hint="eastAsia"/>
          <w:b/>
          <w:szCs w:val="22"/>
          <w:lang w:eastAsia="zh-CN"/>
        </w:rPr>
        <w:t>Request</w:t>
      </w:r>
      <w:bookmarkEnd w:id="126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</w:t>
      </w:r>
      <w:r>
        <w:rPr>
          <w:rFonts w:hint="eastAsia" w:ascii="新宋体" w:hAnsi="新宋体" w:eastAsia="新宋体"/>
          <w:color w:val="auto"/>
          <w:sz w:val="19"/>
        </w:rPr>
        <w:t>etBasicConfigInfo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CCHEX_SET_BASIC_CFG_INFO_STRU</w:t>
      </w:r>
      <w:r>
        <w:rPr>
          <w:rFonts w:hint="eastAsia" w:ascii="新宋体" w:hAnsi="新宋体" w:eastAsia="新宋体"/>
          <w:color w:val="auto"/>
          <w:sz w:val="19"/>
        </w:rPr>
        <w:t xml:space="preserve"> Config);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Config,Input[Parameter]；Unmodified fields，0xFF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password;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Password，String convert into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pwd_len;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Password length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delay_for_sleep;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Delay sleep time，0~250 Mins，0 don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 sleep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volume;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Volume，0~5，0：mute，5：Max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language;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Language，0：Simplified Chinese，1：Traditional Chinese，2：English，3.French，4：Spanish，5：Portuguese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date_format;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Date format，0:Chinese，1：UK，2：USA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time_format;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Time format，0：24Houes，1：12Hours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machine_status;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Attendance Status，0~15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modify_language;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Modify Language，0x10 You can modify the language of the device.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rsv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Reserved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127" w:name="_Toc7012"/>
      <w:r>
        <w:rPr>
          <w:rFonts w:hint="eastAsia"/>
          <w:b/>
          <w:szCs w:val="22"/>
          <w:lang w:eastAsia="zh-CN"/>
        </w:rPr>
        <w:t>Response</w:t>
      </w:r>
      <w:bookmarkEnd w:id="127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ind w:left="1680" w:hanging="1680" w:hangingChars="7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128" w:name="_Toc26074"/>
      <w:r>
        <w:rPr>
          <w:rFonts w:hint="eastAsia"/>
          <w:b/>
          <w:szCs w:val="22"/>
          <w:lang w:eastAsia="zh-CN"/>
        </w:rPr>
        <w:t>Sample</w:t>
      </w:r>
      <w:bookmarkEnd w:id="128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</w:t>
      </w:r>
      <w:r>
        <w:rPr>
          <w:rFonts w:hint="eastAsia" w:ascii="新宋体" w:hAnsi="新宋体" w:eastAsia="新宋体"/>
          <w:color w:val="auto"/>
          <w:sz w:val="19"/>
        </w:rPr>
        <w:t>etBasicConfigInfo</w:t>
      </w:r>
      <w:r>
        <w:rPr>
          <w:rFonts w:hint="eastAsia" w:ascii="新宋体" w:hAnsi="新宋体" w:eastAsia="新宋体"/>
          <w:sz w:val="19"/>
        </w:rPr>
        <w:t xml:space="preserve">(anviz_handle, dev_idx,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set_basic_cfg)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29" w:name="_Toc1079"/>
      <w:r>
        <w:rPr>
          <w:rFonts w:hint="eastAsia"/>
          <w:lang w:val="en-US" w:eastAsia="zh-CN"/>
        </w:rPr>
        <w:t>Notice</w:t>
      </w:r>
      <w:bookmarkEnd w:id="12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4"/>
        <w:rPr>
          <w:rFonts w:hint="eastAsia"/>
        </w:rPr>
      </w:pPr>
      <w:bookmarkStart w:id="130" w:name="_Toc24275"/>
      <w:r>
        <w:rPr>
          <w:rFonts w:hint="eastAsia"/>
        </w:rPr>
        <w:t>CChex_ListPersonInfo</w:t>
      </w:r>
      <w:bookmarkEnd w:id="130"/>
    </w:p>
    <w:p>
      <w:pPr>
        <w:pStyle w:val="5"/>
        <w:rPr>
          <w:rFonts w:hint="eastAsia"/>
        </w:rPr>
      </w:pPr>
      <w:bookmarkStart w:id="131" w:name="_Toc24853"/>
      <w:r>
        <w:rPr>
          <w:rFonts w:hint="eastAsia"/>
          <w:lang w:eastAsia="zh-CN"/>
        </w:rPr>
        <w:t>Description functions</w:t>
      </w:r>
      <w:bookmarkEnd w:id="131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 xml:space="preserve">】Get all 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 information.</w:t>
      </w:r>
    </w:p>
    <w:p>
      <w:pPr>
        <w:pStyle w:val="5"/>
        <w:rPr>
          <w:rFonts w:hint="eastAsia"/>
          <w:b/>
          <w:szCs w:val="22"/>
        </w:rPr>
      </w:pPr>
      <w:bookmarkStart w:id="132" w:name="_Toc19068"/>
      <w:r>
        <w:rPr>
          <w:rFonts w:hint="eastAsia"/>
          <w:b/>
          <w:szCs w:val="22"/>
          <w:lang w:eastAsia="zh-CN"/>
        </w:rPr>
        <w:t>Request</w:t>
      </w:r>
      <w:bookmarkEnd w:id="132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CChex_ListPersonInfo(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rPr>
          <w:rFonts w:hint="eastAsia"/>
          <w:b/>
          <w:szCs w:val="22"/>
        </w:rPr>
      </w:pPr>
      <w:bookmarkStart w:id="133" w:name="_Toc2676"/>
      <w:r>
        <w:rPr>
          <w:rFonts w:hint="eastAsia"/>
          <w:b/>
          <w:szCs w:val="22"/>
          <w:lang w:eastAsia="zh-CN"/>
        </w:rPr>
        <w:t>Response</w:t>
      </w:r>
      <w:bookmarkEnd w:id="133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CurIdx;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Current index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TotalCnt;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The total number of users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5</w:t>
      </w:r>
      <w:r>
        <w:rPr>
          <w:rFonts w:hint="eastAsia" w:ascii="新宋体" w:hAnsi="新宋体" w:eastAsia="新宋体"/>
          <w:color w:val="auto"/>
          <w:sz w:val="19"/>
        </w:rPr>
        <w:t xml:space="preserve">]EmployeeId;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ID，5 bytes,Longest 12digits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password_len;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Password length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max_password;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Maximum length of password,= 6，unchangeable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password;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Password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max_card_id;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The maximum length of the card number，= 6（3bytes）or 10 （4bytes）, unchangeable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card_id;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Card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max_EmployeeName;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The maximum length of a user's name，= 10、20 、64 and160,unchangeable；=160 ,The user name is stored in </w:t>
      </w:r>
      <w:r>
        <w:rPr>
          <w:rFonts w:hint="eastAsia" w:ascii="新宋体" w:hAnsi="新宋体" w:eastAsia="新宋体"/>
          <w:color w:val="auto"/>
          <w:sz w:val="19"/>
        </w:rPr>
        <w:t>EmployeeName2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64</w:t>
      </w:r>
      <w:r>
        <w:rPr>
          <w:rFonts w:hint="eastAsia" w:ascii="新宋体" w:hAnsi="新宋体" w:eastAsia="新宋体"/>
          <w:color w:val="auto"/>
          <w:sz w:val="19"/>
        </w:rPr>
        <w:t>] EmployeeName;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DepartmentId;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Department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GroupId;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Group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Attendance mode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 Fp_Status;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Fingerprint register status，0~9:fp; 10:face; 11:iris1; 12:iris2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Rserved1;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for 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Rserved2;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for 72 and 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Special;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Special information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DR 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160</w:t>
      </w:r>
      <w:r>
        <w:rPr>
          <w:rFonts w:hint="eastAsia" w:ascii="新宋体" w:hAnsi="新宋体" w:eastAsia="新宋体"/>
          <w:color w:val="auto"/>
          <w:sz w:val="19"/>
        </w:rPr>
        <w:t>] EmployeeName2;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Employee Name2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13</w:t>
      </w:r>
      <w:r>
        <w:rPr>
          <w:rFonts w:hint="eastAsia" w:ascii="新宋体" w:hAnsi="新宋体" w:eastAsia="新宋体"/>
          <w:color w:val="auto"/>
          <w:sz w:val="19"/>
        </w:rPr>
        <w:t>] RFC;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RFC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18</w:t>
      </w:r>
      <w:r>
        <w:rPr>
          <w:rFonts w:hint="eastAsia" w:ascii="新宋体" w:hAnsi="新宋体" w:eastAsia="新宋体"/>
          <w:color w:val="auto"/>
          <w:sz w:val="19"/>
        </w:rPr>
        <w:t>] CURP;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CURP Information</w:t>
      </w:r>
    </w:p>
    <w:p>
      <w:pPr>
        <w:spacing w:beforeLines="0" w:afterLines="0"/>
        <w:ind w:left="420" w:leftChars="0" w:firstLine="1710" w:firstLineChars="9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</w:rPr>
      </w:pPr>
      <w:bookmarkStart w:id="134" w:name="_Toc12276"/>
      <w:r>
        <w:rPr>
          <w:rFonts w:hint="eastAsia"/>
          <w:b/>
          <w:szCs w:val="22"/>
          <w:lang w:eastAsia="zh-CN"/>
        </w:rPr>
        <w:t>Sample</w:t>
      </w:r>
      <w:bookmarkEnd w:id="134"/>
    </w:p>
    <w:p>
      <w:pPr>
        <w:spacing w:beforeLines="0" w:afterLines="0"/>
        <w:ind w:firstLine="720" w:firstLineChars="3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CChex_ListPersonInfo</w:t>
      </w:r>
      <w:r>
        <w:rPr>
          <w:rFonts w:hint="eastAsia" w:ascii="新宋体" w:hAnsi="新宋体" w:eastAsia="新宋体"/>
          <w:sz w:val="19"/>
        </w:rPr>
        <w:t>(anviz_handle, dev_idx</w:t>
      </w:r>
      <w:r>
        <w:rPr>
          <w:rFonts w:hint="eastAsia" w:ascii="新宋体" w:hAnsi="新宋体" w:eastAsia="新宋体"/>
          <w:color w:val="auto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35" w:name="_Toc16752"/>
      <w:r>
        <w:rPr>
          <w:rFonts w:hint="eastAsia"/>
          <w:lang w:val="en-US" w:eastAsia="zh-CN"/>
        </w:rPr>
        <w:t>Notice</w:t>
      </w:r>
      <w:bookmarkEnd w:id="135"/>
    </w:p>
    <w:p>
      <w:pPr>
        <w:pStyle w:val="3"/>
        <w:numPr>
          <w:ilvl w:val="0"/>
          <w:numId w:val="0"/>
        </w:numPr>
        <w:ind w:firstLine="210" w:firstLineChars="100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4"/>
        <w:rPr>
          <w:rFonts w:hint="eastAsia"/>
        </w:rPr>
      </w:pPr>
      <w:bookmarkStart w:id="136" w:name="_Toc12408"/>
      <w:r>
        <w:rPr>
          <w:rFonts w:hint="eastAsia"/>
        </w:rPr>
        <w:t>CChex_ModifyPersonInfo</w:t>
      </w:r>
      <w:bookmarkEnd w:id="136"/>
    </w:p>
    <w:p>
      <w:pPr>
        <w:pStyle w:val="5"/>
        <w:rPr>
          <w:rFonts w:hint="eastAsia"/>
        </w:rPr>
      </w:pPr>
      <w:bookmarkStart w:id="137" w:name="_Toc15513"/>
      <w:r>
        <w:rPr>
          <w:rFonts w:hint="eastAsia"/>
          <w:lang w:eastAsia="zh-CN"/>
        </w:rPr>
        <w:t>Description functions</w:t>
      </w:r>
      <w:bookmarkEnd w:id="137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eastAsia="zh-CN"/>
        </w:rPr>
        <w:t xml:space="preserve">Modify the relevant 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</w:t>
      </w:r>
      <w:r>
        <w:rPr>
          <w:rFonts w:hint="eastAsia"/>
          <w:lang w:eastAsia="zh-CN"/>
        </w:rPr>
        <w:t>information.</w:t>
      </w:r>
    </w:p>
    <w:p>
      <w:pPr>
        <w:pStyle w:val="5"/>
        <w:rPr>
          <w:rFonts w:hint="eastAsia"/>
          <w:b/>
          <w:szCs w:val="22"/>
        </w:rPr>
      </w:pPr>
      <w:bookmarkStart w:id="138" w:name="_Toc379"/>
      <w:r>
        <w:rPr>
          <w:rFonts w:hint="eastAsia"/>
          <w:b/>
          <w:szCs w:val="22"/>
          <w:lang w:eastAsia="zh-CN"/>
        </w:rPr>
        <w:t>Request</w:t>
      </w:r>
      <w:bookmarkEnd w:id="138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CChex_ModifyPersonInfo(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CCHEX_RET_PERSON_INFO_STRU</w:t>
      </w:r>
      <w:r>
        <w:rPr>
          <w:rFonts w:hint="eastAsia" w:ascii="新宋体" w:hAnsi="新宋体" w:eastAsia="新宋体"/>
          <w:color w:val="auto"/>
          <w:sz w:val="19"/>
        </w:rPr>
        <w:t xml:space="preserve"> personlist,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person_num);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</w:rPr>
        <w:t>person_num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，How many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users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 were changed，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</w:rPr>
        <w:t>Personlist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user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 details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information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CurIdx;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Current index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TotalCnt;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The total number of users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5</w:t>
      </w:r>
      <w:r>
        <w:rPr>
          <w:rFonts w:hint="eastAsia" w:ascii="新宋体" w:hAnsi="新宋体" w:eastAsia="新宋体"/>
          <w:color w:val="auto"/>
          <w:sz w:val="19"/>
        </w:rPr>
        <w:t xml:space="preserve">]EmployeeId;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ID，5 bytes,Longest 12digits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password_len;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Password length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max_password;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Maximum length of password,= 6，unchangeable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password;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Password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max_card_id;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The maximum length of the card number，= 6（3bytes）or 10 （4bytes）, unchangeable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card_id;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Card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max_EmployeeName;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The maximum length of a user's name，= 10、20 、64 and160,unchangeable；=160 ,The user name is stored in </w:t>
      </w:r>
      <w:r>
        <w:rPr>
          <w:rFonts w:hint="eastAsia" w:ascii="新宋体" w:hAnsi="新宋体" w:eastAsia="新宋体"/>
          <w:color w:val="auto"/>
          <w:sz w:val="19"/>
        </w:rPr>
        <w:t>EmployeeName2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64</w:t>
      </w:r>
      <w:r>
        <w:rPr>
          <w:rFonts w:hint="eastAsia" w:ascii="新宋体" w:hAnsi="新宋体" w:eastAsia="新宋体"/>
          <w:color w:val="auto"/>
          <w:sz w:val="19"/>
        </w:rPr>
        <w:t>] EmployeeName;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DepartmentId;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Department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GroupId;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Group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Attendance mode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 Fp_Status;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Fingerprint register status，0~9:fp; 10:face; 11:iris1; 12:iris2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Rserved1;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for 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Rserved2;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for 72 and 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Special;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Special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DR 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160</w:t>
      </w:r>
      <w:r>
        <w:rPr>
          <w:rFonts w:hint="eastAsia" w:ascii="新宋体" w:hAnsi="新宋体" w:eastAsia="新宋体"/>
          <w:color w:val="auto"/>
          <w:sz w:val="19"/>
        </w:rPr>
        <w:t>] EmployeeName2;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name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13</w:t>
      </w:r>
      <w:r>
        <w:rPr>
          <w:rFonts w:hint="eastAsia" w:ascii="新宋体" w:hAnsi="新宋体" w:eastAsia="新宋体"/>
          <w:color w:val="auto"/>
          <w:sz w:val="19"/>
        </w:rPr>
        <w:t>] RFC;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RFC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18</w:t>
      </w:r>
      <w:r>
        <w:rPr>
          <w:rFonts w:hint="eastAsia" w:ascii="新宋体" w:hAnsi="新宋体" w:eastAsia="新宋体"/>
          <w:color w:val="auto"/>
          <w:sz w:val="19"/>
        </w:rPr>
        <w:t>] CURP;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CURP Information</w:t>
      </w:r>
    </w:p>
    <w:p>
      <w:pPr>
        <w:pStyle w:val="5"/>
        <w:rPr>
          <w:rFonts w:hint="eastAsia"/>
          <w:b/>
          <w:szCs w:val="22"/>
        </w:rPr>
      </w:pPr>
      <w:bookmarkStart w:id="139" w:name="_Toc22578"/>
      <w:r>
        <w:rPr>
          <w:rFonts w:hint="eastAsia"/>
          <w:b/>
          <w:szCs w:val="22"/>
          <w:lang w:eastAsia="zh-CN"/>
        </w:rPr>
        <w:t>Response</w:t>
      </w:r>
      <w:bookmarkEnd w:id="139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140" w:name="_Toc103"/>
      <w:r>
        <w:rPr>
          <w:rFonts w:hint="eastAsia"/>
          <w:b/>
          <w:szCs w:val="22"/>
          <w:lang w:eastAsia="zh-CN"/>
        </w:rPr>
        <w:t>Sample</w:t>
      </w:r>
      <w:bookmarkEnd w:id="140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CChex_ModifyPersonInfo(anviz_handle, dev_idx, ref item, 1)</w:t>
      </w:r>
      <w:r>
        <w:rPr>
          <w:rFonts w:hint="eastAsia" w:ascii="新宋体" w:hAnsi="新宋体" w:eastAsia="新宋体"/>
          <w:sz w:val="18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41" w:name="_Toc28010"/>
      <w:r>
        <w:rPr>
          <w:rFonts w:hint="eastAsia"/>
          <w:lang w:val="en-US" w:eastAsia="zh-CN"/>
        </w:rPr>
        <w:t>Notice</w:t>
      </w:r>
      <w:bookmarkEnd w:id="141"/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1.Make sure that CChex_Start has been started successfully before run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rPr>
          <w:rFonts w:hint="eastAsia"/>
        </w:rPr>
      </w:pPr>
      <w:bookmarkStart w:id="142" w:name="_Toc30067"/>
      <w:r>
        <w:rPr>
          <w:rFonts w:hint="eastAsia"/>
        </w:rPr>
        <w:t>CChex_DeletePersonInfo</w:t>
      </w:r>
      <w:bookmarkEnd w:id="142"/>
    </w:p>
    <w:p>
      <w:pPr>
        <w:pStyle w:val="5"/>
        <w:rPr>
          <w:rFonts w:hint="eastAsia"/>
        </w:rPr>
      </w:pPr>
      <w:bookmarkStart w:id="143" w:name="_Toc12369"/>
      <w:r>
        <w:rPr>
          <w:rFonts w:hint="eastAsia"/>
          <w:lang w:eastAsia="zh-CN"/>
        </w:rPr>
        <w:t>Description functions</w:t>
      </w:r>
      <w:bookmarkEnd w:id="143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 xml:space="preserve">】Deletes the </w:t>
      </w:r>
      <w:r>
        <w:rPr>
          <w:rFonts w:hint="eastAsia"/>
          <w:lang w:val="en-US" w:eastAsia="zh-CN"/>
        </w:rPr>
        <w:t>assigned</w:t>
      </w:r>
      <w:r>
        <w:rPr>
          <w:rFonts w:hint="eastAsia"/>
        </w:rPr>
        <w:t xml:space="preserve"> person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information</w:t>
      </w:r>
      <w:r>
        <w:rPr>
          <w:rFonts w:hint="eastAsia"/>
        </w:rPr>
        <w:t>.</w:t>
      </w:r>
    </w:p>
    <w:p>
      <w:pPr>
        <w:pStyle w:val="5"/>
        <w:rPr>
          <w:rFonts w:hint="eastAsia"/>
          <w:b/>
          <w:szCs w:val="22"/>
        </w:rPr>
      </w:pPr>
      <w:bookmarkStart w:id="144" w:name="_Toc1594"/>
      <w:r>
        <w:rPr>
          <w:rFonts w:hint="eastAsia"/>
          <w:b/>
          <w:szCs w:val="22"/>
          <w:lang w:eastAsia="zh-CN"/>
        </w:rPr>
        <w:t>Request</w:t>
      </w:r>
      <w:bookmarkEnd w:id="144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CChex_DeletePersonInfo(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CCHEX_DEL_PERSON_INFO_STRU</w:t>
      </w:r>
      <w:r>
        <w:rPr>
          <w:rFonts w:hint="eastAsia" w:ascii="新宋体" w:hAnsi="新宋体" w:eastAsia="新宋体"/>
          <w:color w:val="auto"/>
          <w:sz w:val="19"/>
        </w:rPr>
        <w:t xml:space="preserve"> Config);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Config,Input[Parameter]；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[]</w:t>
      </w:r>
      <w:r>
        <w:rPr>
          <w:rFonts w:hint="eastAsia" w:ascii="新宋体" w:hAnsi="新宋体" w:eastAsia="新宋体"/>
          <w:sz w:val="19"/>
        </w:rPr>
        <w:t>EmployeeId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ID</w:t>
      </w:r>
    </w:p>
    <w:p>
      <w:pPr>
        <w:spacing w:beforeLines="0" w:afterLines="0"/>
        <w:ind w:left="380" w:hanging="380" w:hangingChars="2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operation;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Which information be deleted ? The 3 digits: Card; The 2 digits: Password; The 1~0 digits: 1~0 digits ：11; 7~4 digits：10 Fingerprints（1~10）；0xFF: Delete all user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 information .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145" w:name="_Toc12962"/>
      <w:r>
        <w:rPr>
          <w:rFonts w:hint="eastAsia"/>
          <w:b/>
          <w:szCs w:val="22"/>
          <w:lang w:eastAsia="zh-CN"/>
        </w:rPr>
        <w:t>Response</w:t>
      </w:r>
      <w:bookmarkEnd w:id="145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146" w:name="_Toc7669"/>
      <w:r>
        <w:rPr>
          <w:rFonts w:hint="eastAsia"/>
          <w:b/>
          <w:szCs w:val="22"/>
          <w:lang w:eastAsia="zh-CN"/>
        </w:rPr>
        <w:t>Sample</w:t>
      </w:r>
      <w:bookmarkEnd w:id="146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CChex_DeletePersonInfo(anviz_handle, dev_idx, ref delete_item)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47" w:name="_Toc22925"/>
      <w:r>
        <w:rPr>
          <w:rFonts w:hint="eastAsia"/>
          <w:lang w:val="en-US" w:eastAsia="zh-CN"/>
        </w:rPr>
        <w:t>Notice</w:t>
      </w:r>
      <w:bookmarkEnd w:id="147"/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148" w:name="_Toc126"/>
      <w:r>
        <w:rPr>
          <w:rFonts w:hint="eastAsia"/>
        </w:rPr>
        <w:t>CChex_DeletePersonInfo</w:t>
      </w:r>
      <w:r>
        <w:rPr>
          <w:rFonts w:hint="eastAsia"/>
          <w:lang w:val="en-US" w:eastAsia="zh-CN"/>
        </w:rPr>
        <w:t>_VER_4_NEWID</w:t>
      </w:r>
      <w:bookmarkEnd w:id="148"/>
    </w:p>
    <w:p>
      <w:pPr>
        <w:pStyle w:val="5"/>
        <w:rPr>
          <w:rFonts w:hint="eastAsia"/>
        </w:rPr>
      </w:pPr>
      <w:bookmarkStart w:id="149" w:name="_Toc18220"/>
      <w:r>
        <w:rPr>
          <w:rFonts w:hint="eastAsia"/>
          <w:lang w:eastAsia="zh-CN"/>
        </w:rPr>
        <w:t>Description functions</w:t>
      </w:r>
      <w:bookmarkEnd w:id="149"/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Delete the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information</w:t>
      </w:r>
    </w:p>
    <w:p>
      <w:pPr>
        <w:snapToGrid w:val="0"/>
        <w:spacing w:line="312" w:lineRule="auto"/>
        <w:rPr>
          <w:rFonts w:hint="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(</w:t>
      </w:r>
      <w:r>
        <w:rPr>
          <w:rFonts w:hint="eastAsia"/>
          <w:color w:val="00B050"/>
          <w:lang w:val="en-US" w:eastAsia="zh-CN"/>
        </w:rPr>
        <w:t>Version</w:t>
      </w:r>
      <w:r>
        <w:rPr>
          <w:rFonts w:hint="eastAsia"/>
          <w:color w:val="00B050"/>
          <w:lang w:eastAsia="zh-CN"/>
        </w:rPr>
        <w:t>:</w:t>
      </w:r>
      <w:r>
        <w:rPr>
          <w:rFonts w:hint="eastAsia"/>
          <w:color w:val="00B050"/>
          <w:lang w:val="en-US" w:eastAsia="zh-CN"/>
        </w:rPr>
        <w:t>User ID for Chat</w:t>
      </w:r>
      <w:r>
        <w:rPr>
          <w:rFonts w:hint="eastAsia"/>
          <w:color w:val="00B050"/>
          <w:lang w:eastAsia="zh-CN"/>
        </w:rPr>
        <w:t xml:space="preserve"> DevTypeFlag &amp; 0XFF ==DEV_TYPE_VER_4_NEWID)</w:t>
      </w:r>
    </w:p>
    <w:p>
      <w:pPr>
        <w:pStyle w:val="5"/>
        <w:rPr>
          <w:rFonts w:hint="eastAsia"/>
          <w:b/>
          <w:szCs w:val="22"/>
        </w:rPr>
      </w:pPr>
      <w:bookmarkStart w:id="150" w:name="_Toc9873"/>
      <w:r>
        <w:rPr>
          <w:rFonts w:hint="eastAsia"/>
          <w:b/>
          <w:szCs w:val="22"/>
          <w:lang w:eastAsia="zh-CN"/>
        </w:rPr>
        <w:t>Request</w:t>
      </w:r>
      <w:bookmarkEnd w:id="150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CChex_DeletePersonInfo(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CCHEX_DEL_EMPLOYEE_INFO_STRU_EXT_INF_ID_VER_4_NEWID</w:t>
      </w:r>
      <w:r>
        <w:rPr>
          <w:rFonts w:hint="eastAsia" w:ascii="新宋体" w:hAnsi="新宋体" w:eastAsia="新宋体"/>
          <w:color w:val="auto"/>
          <w:sz w:val="19"/>
        </w:rPr>
        <w:t xml:space="preserve"> Config);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successfully create by </w:t>
      </w:r>
      <w:r>
        <w:rPr>
          <w:rFonts w:hint="eastAsia" w:ascii="新宋体" w:hAnsi="新宋体" w:eastAsia="新宋体"/>
          <w:color w:val="auto"/>
          <w:sz w:val="19"/>
        </w:rPr>
        <w:t>CChex_S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tart the handle，Input[Parameter]；；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</w:rPr>
        <w:t>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Config: Input[Parameter]；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[28]</w:t>
      </w:r>
      <w:r>
        <w:rPr>
          <w:rFonts w:hint="eastAsia" w:ascii="新宋体" w:hAnsi="新宋体" w:eastAsia="新宋体"/>
          <w:sz w:val="19"/>
        </w:rPr>
        <w:t>EmployeeId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 xml:space="preserve"> User ID for the String</w:t>
      </w:r>
    </w:p>
    <w:p>
      <w:pPr>
        <w:spacing w:beforeLines="0" w:afterLines="0"/>
        <w:ind w:left="1140" w:hanging="1140" w:hangingChars="6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operation;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Delete user Information the 3 bit is card, The 2 bit is Password ,The 0~1 byte is 11 and the 7~14 bit is number of the fingerprints(1~10)； 0xFF，delete all user information 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151" w:name="_Toc31816"/>
      <w:r>
        <w:rPr>
          <w:rFonts w:hint="eastAsia"/>
          <w:b/>
          <w:szCs w:val="22"/>
          <w:lang w:eastAsia="zh-CN"/>
        </w:rPr>
        <w:t>Response</w:t>
      </w:r>
      <w:bookmarkEnd w:id="151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default" w:ascii="新宋体" w:hAnsi="新宋体" w:eastAsia="新宋体"/>
          <w:color w:val="auto"/>
          <w:sz w:val="19"/>
          <w:lang w:val="en-US"/>
        </w:rPr>
        <w:t xml:space="preserve">,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Type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return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CCHEX_RET_DEL_EMPLOYEE_INFO_TYPE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byte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[28]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>EmployeeId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User ID for the String</w:t>
      </w:r>
    </w:p>
    <w:p>
      <w:pPr>
        <w:pStyle w:val="5"/>
        <w:rPr>
          <w:rFonts w:hint="eastAsia"/>
        </w:rPr>
      </w:pPr>
      <w:bookmarkStart w:id="152" w:name="_Toc13535"/>
      <w:r>
        <w:rPr>
          <w:rFonts w:hint="eastAsia"/>
          <w:b/>
          <w:szCs w:val="22"/>
          <w:lang w:eastAsia="zh-CN"/>
        </w:rPr>
        <w:t>Sample</w:t>
      </w:r>
      <w:bookmarkEnd w:id="152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CChex_DeletePersonInfo(anviz_handle, dev_idx, ref delete_item)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53" w:name="_Toc23957"/>
      <w:r>
        <w:rPr>
          <w:rFonts w:hint="eastAsia"/>
          <w:lang w:val="en-US" w:eastAsia="zh-CN"/>
        </w:rPr>
        <w:t>Notice</w:t>
      </w:r>
      <w:bookmarkEnd w:id="15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154" w:name="_Toc11504"/>
      <w:r>
        <w:rPr>
          <w:rFonts w:hint="eastAsia"/>
        </w:rPr>
        <w:t>CChex_DownloadFingerPrint</w:t>
      </w:r>
      <w:bookmarkEnd w:id="154"/>
    </w:p>
    <w:p>
      <w:pPr>
        <w:pStyle w:val="5"/>
        <w:rPr>
          <w:rFonts w:hint="eastAsia"/>
        </w:rPr>
      </w:pPr>
      <w:bookmarkStart w:id="155" w:name="_Toc24471"/>
      <w:r>
        <w:rPr>
          <w:rFonts w:hint="eastAsia"/>
          <w:lang w:eastAsia="zh-CN"/>
        </w:rPr>
        <w:t>Description functions</w:t>
      </w:r>
      <w:bookmarkEnd w:id="155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Download fingerprint template from Anviz device</w:t>
      </w:r>
    </w:p>
    <w:p>
      <w:pPr>
        <w:pStyle w:val="5"/>
        <w:rPr>
          <w:rFonts w:hint="eastAsia"/>
          <w:b/>
          <w:szCs w:val="22"/>
        </w:rPr>
      </w:pPr>
      <w:bookmarkStart w:id="156" w:name="_Toc11755"/>
      <w:r>
        <w:rPr>
          <w:rFonts w:hint="eastAsia"/>
          <w:b/>
          <w:szCs w:val="22"/>
          <w:lang w:eastAsia="zh-CN"/>
        </w:rPr>
        <w:t>Request</w:t>
      </w:r>
      <w:bookmarkEnd w:id="156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bookmarkStart w:id="157" w:name="OLE_LINK10"/>
      <w:r>
        <w:rPr>
          <w:rFonts w:hint="eastAsia" w:ascii="新宋体" w:hAnsi="新宋体" w:eastAsia="新宋体"/>
          <w:color w:val="auto"/>
          <w:sz w:val="19"/>
        </w:rPr>
        <w:t>CChex_DownloadFingerPrint</w:t>
      </w:r>
      <w:bookmarkEnd w:id="157"/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bookmarkStart w:id="158" w:name="OLE_LINK11"/>
      <w:r>
        <w:rPr>
          <w:rFonts w:hint="eastAsia" w:ascii="新宋体" w:hAnsi="新宋体" w:eastAsia="新宋体"/>
          <w:color w:val="auto"/>
          <w:sz w:val="19"/>
        </w:rPr>
        <w:t>FingerIdx</w:t>
      </w:r>
      <w:bookmarkEnd w:id="158"/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</w:rPr>
        <w:t>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,Search the device，Input[Parameter]；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</w:rPr>
        <w:t>EmployeeId</w:t>
      </w:r>
      <w:r>
        <w:rPr>
          <w:rFonts w:hint="eastAsia" w:ascii="新宋体" w:hAnsi="新宋体" w:eastAsia="新宋体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User ID, Input[Parameter]；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FingerIdx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Fingerprint Indexing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1~10：means fingerprint number 1~10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159" w:name="_Toc30402"/>
      <w:r>
        <w:rPr>
          <w:rFonts w:hint="eastAsia"/>
          <w:b/>
          <w:szCs w:val="22"/>
          <w:lang w:eastAsia="zh-CN"/>
        </w:rPr>
        <w:t>Response</w:t>
      </w:r>
      <w:bookmarkEnd w:id="159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[]EmployeeId;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FpIdx;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Fingerprint indexing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1~10：means fingerprint number 1~10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fp_data_len;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The length of the fingerprint data.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[]Data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fingerprint data</w:t>
      </w:r>
    </w:p>
    <w:p>
      <w:pPr>
        <w:pStyle w:val="5"/>
        <w:rPr>
          <w:rFonts w:hint="eastAsia"/>
        </w:rPr>
      </w:pPr>
      <w:bookmarkStart w:id="160" w:name="_Toc3256"/>
      <w:r>
        <w:rPr>
          <w:rFonts w:hint="eastAsia"/>
          <w:b/>
          <w:szCs w:val="22"/>
          <w:lang w:eastAsia="zh-CN"/>
        </w:rPr>
        <w:t>Sample</w:t>
      </w:r>
      <w:bookmarkEnd w:id="160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 xml:space="preserve">CChex_DownloadFingerPrint(anviz_handle, dev_idx, </w:t>
      </w:r>
      <w:r>
        <w:rPr>
          <w:rFonts w:hint="eastAsia" w:ascii="新宋体" w:hAnsi="新宋体" w:eastAsia="新宋体"/>
          <w:sz w:val="18"/>
          <w:lang w:val="en-US" w:eastAsia="zh-CN"/>
        </w:rPr>
        <w:t>Employee</w:t>
      </w:r>
      <w:r>
        <w:rPr>
          <w:rFonts w:hint="eastAsia" w:ascii="新宋体" w:hAnsi="新宋体" w:eastAsia="新宋体"/>
          <w:sz w:val="18"/>
        </w:rPr>
        <w:t xml:space="preserve">ID, </w:t>
      </w:r>
      <w:r>
        <w:rPr>
          <w:rFonts w:hint="eastAsia" w:ascii="新宋体" w:hAnsi="新宋体" w:eastAsia="新宋体"/>
          <w:sz w:val="18"/>
          <w:lang w:val="en-US" w:eastAsia="zh-CN"/>
        </w:rPr>
        <w:t>FpIdx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61" w:name="_Toc5529"/>
      <w:r>
        <w:rPr>
          <w:rFonts w:hint="eastAsia"/>
          <w:lang w:val="en-US" w:eastAsia="zh-CN"/>
        </w:rPr>
        <w:t>Notice</w:t>
      </w:r>
      <w:bookmarkEnd w:id="161"/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162" w:name="_Toc25367"/>
      <w:bookmarkStart w:id="163" w:name="_Toc1561"/>
      <w:r>
        <w:rPr>
          <w:rFonts w:hint="eastAsia"/>
        </w:rPr>
        <w:t>CChex_DownloadFingerPrint</w:t>
      </w:r>
      <w:r>
        <w:rPr>
          <w:rFonts w:hint="eastAsia"/>
          <w:lang w:val="en-US" w:eastAsia="zh-CN"/>
        </w:rPr>
        <w:t>_VER_4_NEWID</w:t>
      </w:r>
      <w:bookmarkEnd w:id="162"/>
      <w:bookmarkEnd w:id="163"/>
    </w:p>
    <w:p>
      <w:pPr>
        <w:pStyle w:val="5"/>
        <w:rPr>
          <w:rFonts w:hint="eastAsia"/>
        </w:rPr>
      </w:pPr>
      <w:bookmarkStart w:id="164" w:name="_Toc4318"/>
      <w:r>
        <w:rPr>
          <w:rFonts w:hint="eastAsia"/>
          <w:lang w:eastAsia="zh-CN"/>
        </w:rPr>
        <w:t>Function</w:t>
      </w:r>
      <w:bookmarkEnd w:id="164"/>
    </w:p>
    <w:p>
      <w:pPr>
        <w:snapToGrid w:val="0"/>
        <w:spacing w:line="312" w:lineRule="auto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Download the fingerprint information from the device </w:t>
      </w:r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  <w:b/>
          <w:bCs/>
          <w:color w:val="00B050"/>
          <w:lang w:val="en-US" w:eastAsia="zh-CN"/>
        </w:rPr>
        <w:t>(Version:device</w:t>
      </w:r>
      <w:r>
        <w:rPr>
          <w:rFonts w:hint="default"/>
          <w:b/>
          <w:bCs/>
          <w:color w:val="00B050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lang w:val="en-US" w:eastAsia="zh-CN"/>
        </w:rPr>
        <w:t>version DevTypeFlag &amp; 0XFF ==DEV_TYPE_VER_4_NEWID)</w:t>
      </w:r>
    </w:p>
    <w:p>
      <w:pPr>
        <w:pStyle w:val="5"/>
        <w:rPr>
          <w:rFonts w:hint="eastAsia"/>
          <w:b/>
          <w:szCs w:val="22"/>
        </w:rPr>
      </w:pPr>
      <w:bookmarkStart w:id="165" w:name="_Toc8880"/>
      <w:r>
        <w:rPr>
          <w:rFonts w:hint="eastAsia"/>
          <w:b/>
          <w:szCs w:val="22"/>
          <w:lang w:eastAsia="zh-CN"/>
        </w:rPr>
        <w:t>Request</w:t>
      </w:r>
      <w:bookmarkEnd w:id="165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CChex_DownloadFingerPrint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_VER_4_NEWID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FingerIdx);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</w:rPr>
        <w:t>EmployeeId</w:t>
      </w:r>
      <w:r>
        <w:rPr>
          <w:rFonts w:hint="eastAsia" w:ascii="新宋体" w:hAnsi="新宋体" w:eastAsia="新宋体"/>
          <w:sz w:val="19"/>
          <w:lang w:val="en-US" w:eastAsia="zh-CN"/>
        </w:rPr>
        <w:t>: byte[28]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User ID，Input[Parameter]; 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User ID for the String</w:t>
      </w: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</w:t>
      </w:r>
      <w:r>
        <w:rPr>
          <w:rFonts w:hint="eastAsia" w:ascii="新宋体" w:hAnsi="新宋体" w:eastAsia="新宋体"/>
          <w:color w:val="auto"/>
          <w:sz w:val="19"/>
        </w:rPr>
        <w:t>FingerIdx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: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Fingerprint indexing，1~10：means fingerprint number 1~10，Input[Parameter]；</w:t>
      </w:r>
    </w:p>
    <w:p>
      <w:pPr>
        <w:pStyle w:val="5"/>
        <w:rPr>
          <w:rFonts w:hint="eastAsia"/>
          <w:b/>
          <w:szCs w:val="22"/>
        </w:rPr>
      </w:pPr>
      <w:bookmarkStart w:id="166" w:name="_Toc16904"/>
      <w:r>
        <w:rPr>
          <w:rFonts w:hint="eastAsia"/>
          <w:b/>
          <w:szCs w:val="22"/>
          <w:lang w:eastAsia="zh-CN"/>
        </w:rPr>
        <w:t>Respond</w:t>
      </w:r>
      <w:bookmarkEnd w:id="166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 Type Return CCHEX_</w:t>
      </w:r>
      <w:r>
        <w:rPr>
          <w:rFonts w:hint="eastAsia" w:ascii="新宋体" w:hAnsi="新宋体" w:eastAsia="新宋体"/>
          <w:sz w:val="19"/>
        </w:rPr>
        <w:t>RET_DLFINGERPRT_TYPE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28</w:t>
      </w:r>
      <w:r>
        <w:rPr>
          <w:rFonts w:hint="eastAsia" w:ascii="新宋体" w:hAnsi="新宋体" w:eastAsia="新宋体"/>
          <w:color w:val="auto"/>
          <w:sz w:val="19"/>
        </w:rPr>
        <w:t>]EmployeeId;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User ID 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//User ID for the String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ID byte[28]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FpIdx;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Fingerprint indexing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1~10：means fingerprint number 1~10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fp_data_len;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The length of the fingerprint data.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[]Data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fingerprint data</w:t>
      </w:r>
    </w:p>
    <w:p>
      <w:pPr>
        <w:pStyle w:val="5"/>
        <w:rPr>
          <w:rFonts w:hint="eastAsia"/>
        </w:rPr>
      </w:pPr>
      <w:bookmarkStart w:id="167" w:name="_Toc25610"/>
      <w:r>
        <w:rPr>
          <w:rFonts w:hint="eastAsia"/>
          <w:b/>
          <w:szCs w:val="22"/>
          <w:lang w:eastAsia="zh-CN"/>
        </w:rPr>
        <w:t>Sample</w:t>
      </w:r>
      <w:bookmarkEnd w:id="167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CChex_DownloadFingerPrint</w:t>
      </w:r>
      <w:r>
        <w:rPr>
          <w:rFonts w:hint="eastAsia" w:ascii="新宋体" w:hAnsi="新宋体" w:eastAsia="新宋体"/>
          <w:sz w:val="18"/>
          <w:lang w:val="en-US" w:eastAsia="zh-CN"/>
        </w:rPr>
        <w:t>_VER_4_NEWID</w:t>
      </w:r>
      <w:r>
        <w:rPr>
          <w:rFonts w:hint="eastAsia" w:ascii="新宋体" w:hAnsi="新宋体" w:eastAsia="新宋体"/>
          <w:sz w:val="18"/>
        </w:rPr>
        <w:t xml:space="preserve">(anviz_handle, dev_idx, </w:t>
      </w:r>
      <w:r>
        <w:rPr>
          <w:rFonts w:hint="eastAsia" w:ascii="新宋体" w:hAnsi="新宋体" w:eastAsia="新宋体"/>
          <w:sz w:val="18"/>
          <w:lang w:val="en-US" w:eastAsia="zh-CN"/>
        </w:rPr>
        <w:t>Employee</w:t>
      </w:r>
      <w:r>
        <w:rPr>
          <w:rFonts w:hint="eastAsia" w:ascii="新宋体" w:hAnsi="新宋体" w:eastAsia="新宋体"/>
          <w:sz w:val="18"/>
        </w:rPr>
        <w:t xml:space="preserve">ID, </w:t>
      </w:r>
      <w:r>
        <w:rPr>
          <w:rFonts w:hint="eastAsia" w:ascii="新宋体" w:hAnsi="新宋体" w:eastAsia="新宋体"/>
          <w:sz w:val="18"/>
          <w:lang w:val="en-US" w:eastAsia="zh-CN"/>
        </w:rPr>
        <w:t>FpIdx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68" w:name="_Toc17047"/>
      <w:r>
        <w:rPr>
          <w:rFonts w:hint="eastAsia"/>
          <w:lang w:val="en-US" w:eastAsia="zh-CN"/>
        </w:rPr>
        <w:t>Notice</w:t>
      </w:r>
      <w:bookmarkEnd w:id="16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169" w:name="_Toc19237"/>
      <w:r>
        <w:rPr>
          <w:rFonts w:hint="eastAsia"/>
        </w:rPr>
        <w:t>CChex_</w:t>
      </w:r>
      <w:r>
        <w:rPr>
          <w:rFonts w:hint="eastAsia"/>
          <w:lang w:val="en-US" w:eastAsia="zh-CN"/>
        </w:rPr>
        <w:t>Up</w:t>
      </w:r>
      <w:r>
        <w:rPr>
          <w:rFonts w:hint="eastAsia"/>
        </w:rPr>
        <w:t>loadFingerPrint</w:t>
      </w:r>
      <w:bookmarkEnd w:id="169"/>
    </w:p>
    <w:p>
      <w:pPr>
        <w:pStyle w:val="5"/>
        <w:rPr>
          <w:rFonts w:hint="eastAsia"/>
        </w:rPr>
      </w:pPr>
      <w:bookmarkStart w:id="170" w:name="_Toc12045"/>
      <w:r>
        <w:rPr>
          <w:rFonts w:hint="eastAsia"/>
          <w:lang w:eastAsia="zh-CN"/>
        </w:rPr>
        <w:t>Description functions</w:t>
      </w:r>
      <w:bookmarkEnd w:id="170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Upload fingerprint template to Anviz device</w:t>
      </w:r>
    </w:p>
    <w:p>
      <w:pPr>
        <w:pStyle w:val="5"/>
        <w:rPr>
          <w:rFonts w:hint="eastAsia"/>
          <w:b/>
          <w:szCs w:val="22"/>
        </w:rPr>
      </w:pPr>
      <w:bookmarkStart w:id="171" w:name="_Toc3086"/>
      <w:r>
        <w:rPr>
          <w:rFonts w:hint="eastAsia"/>
          <w:b/>
          <w:szCs w:val="22"/>
          <w:lang w:eastAsia="zh-CN"/>
        </w:rPr>
        <w:t>Request</w:t>
      </w:r>
      <w:bookmarkEnd w:id="171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Up</w:t>
      </w:r>
      <w:r>
        <w:rPr>
          <w:rFonts w:hint="eastAsia" w:ascii="新宋体" w:hAnsi="新宋体" w:eastAsia="新宋体"/>
          <w:color w:val="auto"/>
          <w:sz w:val="19"/>
        </w:rPr>
        <w:t>loadFingerPrint(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FingerIdx,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FingerData,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bookmarkStart w:id="172" w:name="OLE_LINK13"/>
      <w:r>
        <w:rPr>
          <w:rFonts w:hint="eastAsia" w:ascii="新宋体" w:hAnsi="新宋体" w:eastAsia="新宋体"/>
          <w:color w:val="auto"/>
          <w:sz w:val="19"/>
        </w:rPr>
        <w:t>DataLen</w:t>
      </w:r>
      <w:bookmarkEnd w:id="172"/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</w:rPr>
        <w:t>EmployeeId</w:t>
      </w:r>
      <w:r>
        <w:rPr>
          <w:rFonts w:hint="eastAsia" w:ascii="新宋体" w:hAnsi="新宋体" w:eastAsia="新宋体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User ID，Input[Parameter]；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FingerId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 Fingerprint indexing，1~10：means fingerprint number 1~10，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</w:rPr>
        <w:t>FingerData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，fingerprint data，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</w:rPr>
        <w:t>DataLen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，The length of the fingerprint data，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173" w:name="_Toc5770"/>
      <w:r>
        <w:rPr>
          <w:rFonts w:hint="eastAsia"/>
          <w:b/>
          <w:szCs w:val="22"/>
          <w:lang w:eastAsia="zh-CN"/>
        </w:rPr>
        <w:t>Response</w:t>
      </w:r>
      <w:bookmarkEnd w:id="173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174" w:name="_Toc8076"/>
      <w:r>
        <w:rPr>
          <w:rFonts w:hint="eastAsia"/>
          <w:b/>
          <w:szCs w:val="22"/>
          <w:lang w:eastAsia="zh-CN"/>
        </w:rPr>
        <w:t>Sample</w:t>
      </w:r>
      <w:bookmarkEnd w:id="174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 xml:space="preserve">CChex_DownloadFingerPrint(anviz_handle, dev_idx, </w:t>
      </w:r>
      <w:r>
        <w:rPr>
          <w:rFonts w:hint="eastAsia" w:ascii="新宋体" w:hAnsi="新宋体" w:eastAsia="新宋体"/>
          <w:sz w:val="18"/>
          <w:lang w:val="en-US" w:eastAsia="zh-CN"/>
        </w:rPr>
        <w:t>Employee</w:t>
      </w:r>
      <w:r>
        <w:rPr>
          <w:rFonts w:hint="eastAsia" w:ascii="新宋体" w:hAnsi="新宋体" w:eastAsia="新宋体"/>
          <w:sz w:val="18"/>
        </w:rPr>
        <w:t xml:space="preserve">ID, </w:t>
      </w:r>
      <w:r>
        <w:rPr>
          <w:rFonts w:hint="eastAsia" w:ascii="新宋体" w:hAnsi="新宋体" w:eastAsia="新宋体"/>
          <w:sz w:val="18"/>
          <w:lang w:val="en-US" w:eastAsia="zh-CN"/>
        </w:rPr>
        <w:t>FpIdx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75" w:name="_Toc9305"/>
      <w:r>
        <w:rPr>
          <w:rFonts w:hint="eastAsia"/>
          <w:lang w:val="en-US" w:eastAsia="zh-CN"/>
        </w:rPr>
        <w:t>Notice</w:t>
      </w:r>
      <w:bookmarkEnd w:id="175"/>
    </w:p>
    <w:p>
      <w:pPr>
        <w:pStyle w:val="3"/>
        <w:numPr>
          <w:ilvl w:val="0"/>
          <w:numId w:val="16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4"/>
        <w:rPr>
          <w:rFonts w:hint="eastAsia"/>
        </w:rPr>
      </w:pPr>
      <w:bookmarkStart w:id="176" w:name="_Toc10986"/>
      <w:r>
        <w:rPr>
          <w:rFonts w:hint="eastAsia" w:ascii="Arial" w:hAnsi="Arial"/>
          <w:b/>
          <w:szCs w:val="22"/>
        </w:rPr>
        <w:t>CChex_UploadFingerPrint_VER_4_NEWID</w:t>
      </w:r>
      <w:bookmarkEnd w:id="176"/>
    </w:p>
    <w:p>
      <w:pPr>
        <w:pStyle w:val="5"/>
        <w:rPr>
          <w:rFonts w:hint="eastAsia"/>
        </w:rPr>
      </w:pPr>
      <w:bookmarkStart w:id="177" w:name="_Toc15099"/>
      <w:r>
        <w:rPr>
          <w:rFonts w:hint="eastAsia"/>
          <w:lang w:eastAsia="zh-CN"/>
        </w:rPr>
        <w:t>Function</w:t>
      </w:r>
      <w:bookmarkEnd w:id="177"/>
      <w:r>
        <w:rPr>
          <w:rFonts w:hint="eastAsia"/>
          <w:lang w:val="en-US" w:eastAsia="zh-CN"/>
        </w:rPr>
        <w:t xml:space="preserve"> </w:t>
      </w:r>
    </w:p>
    <w:p>
      <w:pPr>
        <w:snapToGrid w:val="0"/>
        <w:spacing w:line="312" w:lineRule="auto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Upload the fingerprint template to device (Device Type:"FACEPASS7" For :FaceTemplate download )</w:t>
      </w:r>
    </w:p>
    <w:p>
      <w:pPr>
        <w:snapToGrid w:val="0"/>
        <w:spacing w:line="312" w:lineRule="auto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(Version:Device Version Model DevTypeFlag &amp; 0XFF ==DEV_TYPE_VER_4_NEWID)</w:t>
      </w:r>
    </w:p>
    <w:p>
      <w:pPr>
        <w:pStyle w:val="5"/>
        <w:rPr>
          <w:rFonts w:hint="eastAsia"/>
          <w:b/>
          <w:szCs w:val="22"/>
        </w:rPr>
      </w:pPr>
      <w:bookmarkStart w:id="178" w:name="_Toc14184"/>
      <w:r>
        <w:rPr>
          <w:rFonts w:hint="eastAsia"/>
          <w:b/>
          <w:szCs w:val="22"/>
          <w:lang w:eastAsia="zh-CN"/>
        </w:rPr>
        <w:t>Request</w:t>
      </w:r>
      <w:bookmarkEnd w:id="178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CChex_UploadFingerPrint_VER_4_NEWID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EmployeeId,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FingerIdx,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FingerData,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DataLen);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</w:rPr>
        <w:t>EmployeeId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: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User ID，Input[Parameter];   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//User ID for the String ID byte[28]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FingerIdx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: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Fingerprint indexing，1~10：means fingerprint number 1~10，Input[Parameter]；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</w:rPr>
        <w:t>FingerData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，fingerprint data，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</w:rPr>
        <w:t>DataLen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，The length of the fingerprint data，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179" w:name="_Toc13425"/>
      <w:r>
        <w:rPr>
          <w:rFonts w:hint="eastAsia"/>
          <w:b/>
          <w:szCs w:val="22"/>
          <w:lang w:eastAsia="zh-CN"/>
        </w:rPr>
        <w:t>Respond</w:t>
      </w:r>
      <w:bookmarkEnd w:id="179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Type return </w:t>
      </w:r>
      <w:r>
        <w:rPr>
          <w:rFonts w:hint="eastAsia" w:ascii="新宋体" w:hAnsi="新宋体" w:eastAsia="新宋体"/>
          <w:sz w:val="19"/>
        </w:rPr>
        <w:t>CCHEX_RET_</w:t>
      </w:r>
      <w:r>
        <w:rPr>
          <w:rFonts w:hint="eastAsia" w:ascii="新宋体" w:hAnsi="新宋体" w:eastAsia="新宋体"/>
          <w:sz w:val="19"/>
          <w:lang w:val="en-US" w:eastAsia="zh-CN"/>
        </w:rPr>
        <w:t>U</w:t>
      </w:r>
      <w:r>
        <w:rPr>
          <w:rFonts w:hint="eastAsia" w:ascii="新宋体" w:hAnsi="新宋体" w:eastAsia="新宋体"/>
          <w:sz w:val="19"/>
        </w:rPr>
        <w:t>LFINGERPRT_TYPE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[]EmployeeId;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/User ID for the String ID byte[28]</w:t>
      </w:r>
    </w:p>
    <w:p>
      <w:pPr>
        <w:spacing w:beforeLines="0" w:afterLines="0"/>
        <w:ind w:firstLine="1710" w:firstLineChars="90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FpIdx;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Fingerprint indexing，1~10：means fingerprint number 1~10，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fp_data_len;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The length of the fingerprint data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[]Data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Fingerprint Data</w:t>
      </w:r>
    </w:p>
    <w:p>
      <w:pPr>
        <w:pStyle w:val="5"/>
        <w:rPr>
          <w:rFonts w:hint="eastAsia"/>
        </w:rPr>
      </w:pPr>
      <w:bookmarkStart w:id="180" w:name="_Toc15833"/>
      <w:r>
        <w:rPr>
          <w:rFonts w:hint="eastAsia"/>
          <w:b/>
          <w:szCs w:val="22"/>
          <w:lang w:eastAsia="zh-CN"/>
        </w:rPr>
        <w:t>Sample</w:t>
      </w:r>
      <w:bookmarkEnd w:id="180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CChex_DownloadFingerPrint</w:t>
      </w:r>
      <w:r>
        <w:rPr>
          <w:rFonts w:hint="eastAsia" w:ascii="新宋体" w:hAnsi="新宋体" w:eastAsia="新宋体"/>
          <w:sz w:val="18"/>
          <w:lang w:val="en-US" w:eastAsia="zh-CN"/>
        </w:rPr>
        <w:t>_VER_4_NEWID</w:t>
      </w:r>
      <w:r>
        <w:rPr>
          <w:rFonts w:hint="eastAsia" w:ascii="新宋体" w:hAnsi="新宋体" w:eastAsia="新宋体"/>
          <w:sz w:val="18"/>
        </w:rPr>
        <w:t xml:space="preserve">(anviz_handle, dev_idx, </w:t>
      </w:r>
      <w:r>
        <w:rPr>
          <w:rFonts w:hint="eastAsia" w:ascii="新宋体" w:hAnsi="新宋体" w:eastAsia="新宋体"/>
          <w:sz w:val="18"/>
          <w:lang w:val="en-US" w:eastAsia="zh-CN"/>
        </w:rPr>
        <w:t>Employee</w:t>
      </w:r>
      <w:r>
        <w:rPr>
          <w:rFonts w:hint="eastAsia" w:ascii="新宋体" w:hAnsi="新宋体" w:eastAsia="新宋体"/>
          <w:sz w:val="18"/>
        </w:rPr>
        <w:t xml:space="preserve">ID, </w:t>
      </w:r>
      <w:r>
        <w:rPr>
          <w:rFonts w:hint="eastAsia" w:ascii="新宋体" w:hAnsi="新宋体" w:eastAsia="新宋体"/>
          <w:sz w:val="18"/>
          <w:lang w:val="en-US" w:eastAsia="zh-CN"/>
        </w:rPr>
        <w:t>FpIdx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81" w:name="_Toc22986"/>
      <w:r>
        <w:rPr>
          <w:rFonts w:hint="eastAsia"/>
          <w:lang w:val="en-US" w:eastAsia="zh-CN"/>
        </w:rPr>
        <w:t>Notice</w:t>
      </w:r>
      <w:bookmarkEnd w:id="181"/>
    </w:p>
    <w:p>
      <w:pPr>
        <w:pStyle w:val="3"/>
        <w:numPr>
          <w:ilvl w:val="0"/>
          <w:numId w:val="17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2" w:name="_Toc28782"/>
      <w:r>
        <w:rPr>
          <w:rFonts w:hint="eastAsia"/>
        </w:rPr>
        <w:t>CChex_GetTime</w:t>
      </w:r>
      <w:bookmarkEnd w:id="182"/>
    </w:p>
    <w:p>
      <w:pPr>
        <w:pStyle w:val="5"/>
        <w:rPr>
          <w:rFonts w:hint="eastAsia"/>
        </w:rPr>
      </w:pPr>
      <w:bookmarkStart w:id="183" w:name="_Toc29769"/>
      <w:r>
        <w:rPr>
          <w:rFonts w:hint="eastAsia"/>
          <w:lang w:eastAsia="zh-CN"/>
        </w:rPr>
        <w:t>Description functions</w:t>
      </w:r>
      <w:bookmarkEnd w:id="183"/>
    </w:p>
    <w:p>
      <w:pPr>
        <w:snapToGrid w:val="0"/>
        <w:spacing w:line="312" w:lineRule="auto"/>
        <w:rPr>
          <w:rStyle w:val="65"/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Style w:val="65"/>
          <w:rFonts w:hint="eastAsia"/>
        </w:rPr>
        <w:t>Get the date</w:t>
      </w:r>
      <w:r>
        <w:rPr>
          <w:rStyle w:val="65"/>
          <w:rFonts w:hint="eastAsia"/>
          <w:lang w:val="en-US" w:eastAsia="zh-CN"/>
        </w:rPr>
        <w:t>/time</w:t>
      </w:r>
      <w:r>
        <w:rPr>
          <w:rStyle w:val="65"/>
          <w:rFonts w:hint="eastAsia"/>
        </w:rPr>
        <w:t xml:space="preserve"> of the </w:t>
      </w:r>
      <w:r>
        <w:rPr>
          <w:rStyle w:val="65"/>
          <w:rFonts w:hint="eastAsia"/>
          <w:lang w:val="en-US" w:eastAsia="zh-CN"/>
        </w:rPr>
        <w:t>Anviz device</w:t>
      </w:r>
      <w:r>
        <w:rPr>
          <w:rStyle w:val="65"/>
          <w:rFonts w:hint="eastAsia"/>
        </w:rPr>
        <w:t>.</w:t>
      </w:r>
    </w:p>
    <w:p>
      <w:pPr>
        <w:pStyle w:val="5"/>
        <w:rPr>
          <w:rFonts w:hint="eastAsia"/>
          <w:b/>
          <w:szCs w:val="22"/>
        </w:rPr>
      </w:pPr>
      <w:bookmarkStart w:id="184" w:name="_Toc15312"/>
      <w:r>
        <w:rPr>
          <w:rFonts w:hint="eastAsia"/>
          <w:b/>
          <w:szCs w:val="22"/>
          <w:lang w:eastAsia="zh-CN"/>
        </w:rPr>
        <w:t>Request</w:t>
      </w:r>
      <w:bookmarkEnd w:id="184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185" w:name="_Toc11426"/>
      <w:r>
        <w:rPr>
          <w:rFonts w:hint="eastAsia"/>
          <w:b/>
          <w:szCs w:val="22"/>
          <w:lang w:eastAsia="zh-CN"/>
        </w:rPr>
        <w:t>Response</w:t>
      </w:r>
      <w:bookmarkEnd w:id="185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CCHEX_MSG_GETTIME_STRU </w:t>
      </w:r>
      <w:r>
        <w:rPr>
          <w:rFonts w:hint="eastAsia" w:ascii="新宋体" w:hAnsi="新宋体" w:eastAsia="新宋体"/>
          <w:color w:val="auto"/>
          <w:sz w:val="19"/>
        </w:rPr>
        <w:t>Cfg;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Year;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Month;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Day;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Hour;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//Hour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Min;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//Minute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Sec;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//Second</w:t>
      </w:r>
    </w:p>
    <w:p>
      <w:pPr>
        <w:pStyle w:val="5"/>
        <w:rPr>
          <w:rFonts w:hint="eastAsia"/>
        </w:rPr>
      </w:pPr>
      <w:bookmarkStart w:id="186" w:name="_Toc487"/>
      <w:r>
        <w:rPr>
          <w:rFonts w:hint="eastAsia"/>
          <w:b/>
          <w:szCs w:val="22"/>
          <w:lang w:eastAsia="zh-CN"/>
        </w:rPr>
        <w:t>Sample</w:t>
      </w:r>
      <w:bookmarkEnd w:id="186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CChex_GetTime(anviz_handle,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87" w:name="_Toc20757"/>
      <w:r>
        <w:rPr>
          <w:rFonts w:hint="eastAsia"/>
          <w:lang w:val="en-US" w:eastAsia="zh-CN"/>
        </w:rPr>
        <w:t>Notice</w:t>
      </w:r>
      <w:bookmarkEnd w:id="187"/>
    </w:p>
    <w:p>
      <w:pPr>
        <w:pStyle w:val="3"/>
        <w:numPr>
          <w:ilvl w:val="0"/>
          <w:numId w:val="0"/>
        </w:numPr>
        <w:ind w:firstLine="420" w:firstLineChars="20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8" w:name="_Toc25606"/>
      <w:r>
        <w:rPr>
          <w:rFonts w:hint="eastAsia"/>
        </w:rPr>
        <w:t>CChex_InitUserArea</w:t>
      </w:r>
      <w:bookmarkEnd w:id="188"/>
    </w:p>
    <w:p>
      <w:pPr>
        <w:pStyle w:val="5"/>
        <w:rPr>
          <w:rFonts w:hint="eastAsia"/>
        </w:rPr>
      </w:pPr>
      <w:bookmarkStart w:id="189" w:name="_Toc8564"/>
      <w:r>
        <w:rPr>
          <w:rFonts w:hint="eastAsia"/>
          <w:lang w:eastAsia="zh-CN"/>
        </w:rPr>
        <w:t>Description functions</w:t>
      </w:r>
      <w:bookmarkEnd w:id="189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 xml:space="preserve">】Initial 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 area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Initialize all user data areas，Clear all 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 data, fingerprint data, password/card data.</w:t>
      </w:r>
    </w:p>
    <w:p>
      <w:pPr>
        <w:pStyle w:val="5"/>
        <w:rPr>
          <w:rFonts w:hint="eastAsia"/>
          <w:b/>
          <w:szCs w:val="22"/>
        </w:rPr>
      </w:pPr>
      <w:bookmarkStart w:id="190" w:name="_Toc24407"/>
      <w:r>
        <w:rPr>
          <w:rFonts w:hint="eastAsia"/>
          <w:b/>
          <w:szCs w:val="22"/>
          <w:lang w:eastAsia="zh-CN"/>
        </w:rPr>
        <w:t>Request</w:t>
      </w:r>
      <w:bookmarkEnd w:id="190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CChex_InitUserArea(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191" w:name="_Toc30812"/>
      <w:r>
        <w:rPr>
          <w:rFonts w:hint="eastAsia"/>
          <w:b/>
          <w:szCs w:val="22"/>
          <w:lang w:eastAsia="zh-CN"/>
        </w:rPr>
        <w:t>Response</w:t>
      </w:r>
      <w:bookmarkEnd w:id="191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192" w:name="_Toc21940"/>
      <w:r>
        <w:rPr>
          <w:rFonts w:hint="eastAsia"/>
          <w:b/>
          <w:szCs w:val="22"/>
          <w:lang w:eastAsia="zh-CN"/>
        </w:rPr>
        <w:t>Sample</w:t>
      </w:r>
      <w:bookmarkEnd w:id="192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CChex_InitUserArea(anviz_handle,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93" w:name="_Toc8996"/>
      <w:r>
        <w:rPr>
          <w:rFonts w:hint="eastAsia"/>
          <w:lang w:val="en-US" w:eastAsia="zh-CN"/>
        </w:rPr>
        <w:t>Notice</w:t>
      </w:r>
      <w:bookmarkEnd w:id="193"/>
    </w:p>
    <w:p>
      <w:pPr>
        <w:pStyle w:val="3"/>
        <w:numPr>
          <w:ilvl w:val="0"/>
          <w:numId w:val="0"/>
        </w:numPr>
        <w:ind w:firstLine="420" w:firstLineChars="20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4" w:name="_Toc11868"/>
      <w:r>
        <w:rPr>
          <w:rFonts w:hint="eastAsia"/>
        </w:rPr>
        <w:t>CChex_InitSystem</w:t>
      </w:r>
      <w:bookmarkEnd w:id="194"/>
    </w:p>
    <w:p>
      <w:pPr>
        <w:pStyle w:val="5"/>
        <w:rPr>
          <w:rFonts w:hint="eastAsia"/>
        </w:rPr>
      </w:pPr>
      <w:bookmarkStart w:id="195" w:name="_Toc1614"/>
      <w:r>
        <w:rPr>
          <w:rFonts w:hint="eastAsia"/>
          <w:lang w:eastAsia="zh-CN"/>
        </w:rPr>
        <w:t>Description functions</w:t>
      </w:r>
      <w:bookmarkEnd w:id="195"/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 xml:space="preserve">】initial </w:t>
      </w:r>
      <w:r>
        <w:rPr>
          <w:rFonts w:hint="eastAsia"/>
          <w:lang w:val="en-US" w:eastAsia="zh-CN"/>
        </w:rPr>
        <w:t>device</w:t>
      </w:r>
    </w:p>
    <w:p>
      <w:pPr>
        <w:snapToGrid w:val="0"/>
        <w:spacing w:line="312" w:lineRule="auto"/>
        <w:ind w:firstLine="240" w:firstLineChars="100"/>
        <w:rPr>
          <w:rFonts w:hint="eastAsia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</w:rPr>
        <w:t xml:space="preserve">nitialize the </w:t>
      </w:r>
      <w:r>
        <w:rPr>
          <w:rFonts w:hint="eastAsia"/>
          <w:lang w:val="en-US" w:eastAsia="zh-CN"/>
        </w:rPr>
        <w:t>Anviz device</w:t>
      </w:r>
      <w:r>
        <w:rPr>
          <w:rFonts w:hint="eastAsia"/>
        </w:rPr>
        <w:t xml:space="preserve"> to restore factory </w:t>
      </w:r>
      <w:r>
        <w:rPr>
          <w:rFonts w:hint="eastAsia"/>
          <w:lang w:val="en-US" w:eastAsia="zh-CN"/>
        </w:rPr>
        <w:t>Default</w:t>
      </w:r>
      <w:r>
        <w:rPr>
          <w:rFonts w:hint="eastAsia"/>
        </w:rPr>
        <w:t>.</w:t>
      </w:r>
    </w:p>
    <w:p>
      <w:pPr>
        <w:pStyle w:val="5"/>
        <w:rPr>
          <w:rFonts w:hint="eastAsia"/>
          <w:b/>
          <w:szCs w:val="22"/>
        </w:rPr>
      </w:pPr>
      <w:bookmarkStart w:id="196" w:name="_Toc21785"/>
      <w:r>
        <w:rPr>
          <w:rFonts w:hint="eastAsia"/>
          <w:b/>
          <w:szCs w:val="22"/>
          <w:lang w:eastAsia="zh-CN"/>
        </w:rPr>
        <w:t>Request</w:t>
      </w:r>
      <w:bookmarkEnd w:id="196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CChex_InitSystem(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197" w:name="_Toc23170"/>
      <w:r>
        <w:rPr>
          <w:rFonts w:hint="eastAsia"/>
          <w:b/>
          <w:szCs w:val="22"/>
          <w:lang w:eastAsia="zh-CN"/>
        </w:rPr>
        <w:t>Response</w:t>
      </w:r>
      <w:bookmarkEnd w:id="197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198" w:name="_Toc21464"/>
      <w:r>
        <w:rPr>
          <w:rFonts w:hint="eastAsia"/>
          <w:b/>
          <w:szCs w:val="22"/>
          <w:lang w:eastAsia="zh-CN"/>
        </w:rPr>
        <w:t>Sample</w:t>
      </w:r>
      <w:bookmarkEnd w:id="198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CChex_InitSystem(anviz_handle,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199" w:name="_Toc28247"/>
      <w:r>
        <w:rPr>
          <w:rFonts w:hint="eastAsia"/>
          <w:lang w:val="en-US" w:eastAsia="zh-CN"/>
        </w:rPr>
        <w:t>Notice</w:t>
      </w:r>
      <w:bookmarkEnd w:id="199"/>
    </w:p>
    <w:p>
      <w:pPr>
        <w:pStyle w:val="3"/>
        <w:numPr>
          <w:ilvl w:val="0"/>
          <w:numId w:val="18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0" w:name="_Toc25026"/>
      <w:r>
        <w:rPr>
          <w:rFonts w:hint="eastAsia"/>
        </w:rPr>
        <w:t>CChex_GetBasicConfigInfo2</w:t>
      </w:r>
      <w:bookmarkEnd w:id="200"/>
    </w:p>
    <w:p>
      <w:pPr>
        <w:pStyle w:val="5"/>
        <w:rPr>
          <w:rFonts w:hint="eastAsia"/>
        </w:rPr>
      </w:pPr>
      <w:bookmarkStart w:id="201" w:name="_Toc31611"/>
      <w:r>
        <w:rPr>
          <w:rFonts w:hint="eastAsia"/>
          <w:lang w:eastAsia="zh-CN"/>
        </w:rPr>
        <w:t>Description functions</w:t>
      </w:r>
      <w:bookmarkEnd w:id="201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 xml:space="preserve">】Get the </w:t>
      </w:r>
      <w:r>
        <w:rPr>
          <w:rFonts w:hint="eastAsia"/>
          <w:lang w:val="en-US" w:eastAsia="zh-CN"/>
        </w:rPr>
        <w:t>Anviz device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configuration</w:t>
      </w:r>
      <w:r>
        <w:rPr>
          <w:rFonts w:hint="eastAsia"/>
          <w:lang w:val="en-US" w:eastAsia="zh-CN"/>
        </w:rPr>
        <w:t>2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Get device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identification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precision</w:t>
      </w:r>
      <w:r>
        <w:rPr>
          <w:rFonts w:hint="eastAsia"/>
        </w:rPr>
        <w:t>, fixed w</w:t>
      </w:r>
      <w:r>
        <w:rPr>
          <w:rFonts w:hint="eastAsia"/>
          <w:lang w:val="en-US" w:eastAsia="zh-CN"/>
        </w:rPr>
        <w:t>iegand</w:t>
      </w:r>
      <w:r>
        <w:rPr>
          <w:rFonts w:hint="eastAsia"/>
        </w:rPr>
        <w:t xml:space="preserve"> head, </w:t>
      </w:r>
      <w:bookmarkStart w:id="202" w:name="OLE_LINK2"/>
      <w:r>
        <w:rPr>
          <w:rFonts w:hint="eastAsia"/>
        </w:rPr>
        <w:t>wi</w:t>
      </w:r>
      <w:r>
        <w:rPr>
          <w:rFonts w:hint="eastAsia"/>
          <w:lang w:val="en-US" w:eastAsia="zh-CN"/>
        </w:rPr>
        <w:t>egand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mode</w:t>
      </w:r>
      <w:bookmarkEnd w:id="202"/>
      <w:r>
        <w:rPr>
          <w:rFonts w:hint="eastAsia"/>
        </w:rPr>
        <w:t xml:space="preserve">, workcode, real-time attendance records , </w:t>
      </w:r>
      <w:r>
        <w:rPr>
          <w:rFonts w:hint="eastAsia"/>
          <w:lang w:val="en-US" w:eastAsia="zh-CN"/>
        </w:rPr>
        <w:t>schedule</w:t>
      </w:r>
      <w:r>
        <w:rPr>
          <w:rFonts w:hint="eastAsia"/>
        </w:rPr>
        <w:t xml:space="preserve"> bell , lock control delay, </w:t>
      </w:r>
      <w:r>
        <w:rPr>
          <w:rFonts w:hint="eastAsia"/>
          <w:lang w:val="en-US" w:eastAsia="zh-CN"/>
        </w:rPr>
        <w:t xml:space="preserve">record </w:t>
      </w:r>
      <w:r>
        <w:rPr>
          <w:rFonts w:hint="eastAsia"/>
        </w:rPr>
        <w:t xml:space="preserve">overflow warning, repeated attendance record time , door </w:t>
      </w:r>
      <w:r>
        <w:rPr>
          <w:rFonts w:hint="eastAsia"/>
          <w:lang w:val="en-US" w:eastAsia="zh-CN"/>
        </w:rPr>
        <w:t>sensor</w:t>
      </w:r>
      <w:r>
        <w:rPr>
          <w:rFonts w:hint="eastAsia"/>
        </w:rPr>
        <w:t xml:space="preserve"> delay, </w:t>
      </w:r>
      <w:r>
        <w:rPr>
          <w:rFonts w:hint="eastAsia"/>
          <w:lang w:val="en-US" w:eastAsia="zh-CN"/>
        </w:rPr>
        <w:t>schedule bell</w:t>
      </w:r>
      <w:r>
        <w:rPr>
          <w:rFonts w:hint="eastAsia"/>
        </w:rPr>
        <w:t xml:space="preserve"> delay.</w:t>
      </w:r>
    </w:p>
    <w:p>
      <w:pPr>
        <w:pStyle w:val="5"/>
        <w:rPr>
          <w:rFonts w:hint="eastAsia"/>
          <w:b/>
          <w:szCs w:val="22"/>
        </w:rPr>
      </w:pPr>
      <w:bookmarkStart w:id="203" w:name="_Toc23634"/>
      <w:r>
        <w:rPr>
          <w:rFonts w:hint="eastAsia"/>
          <w:b/>
          <w:szCs w:val="22"/>
          <w:lang w:eastAsia="zh-CN"/>
        </w:rPr>
        <w:t>Request</w:t>
      </w:r>
      <w:bookmarkEnd w:id="203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CChex_GetBasicConfigInfo2(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204" w:name="_Toc20980"/>
      <w:r>
        <w:rPr>
          <w:rFonts w:hint="eastAsia"/>
          <w:b/>
          <w:szCs w:val="22"/>
          <w:lang w:eastAsia="zh-CN"/>
        </w:rPr>
        <w:t>Response</w:t>
      </w:r>
      <w:bookmarkEnd w:id="204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CCHEX_GET_BASIC_CFG_INFO2_STRU_EXT_INF Param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byte compare_level; 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//identification precision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         byte wiegand_range;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</w:rPr>
        <w:t>fixed wiegand head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         byte wiegand_type;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</w:rPr>
        <w:t>wiegand mode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         byte work_code;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Workcode function, enable or disable?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         byte real_time_send;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Realtime function ,enable or disable?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         byte auto_update;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Auto-update function, enable or disable?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         byte bell_lock;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Schedule bell function, enable or disable?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         byte lock_delay;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Lock time delay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         uint record_over_alarm;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</w:rPr>
        <w:t>Record overflow alarm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         byte re_attendance_delay;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//Repeat attendance time delay</w:t>
      </w:r>
    </w:p>
    <w:p>
      <w:pPr>
        <w:ind w:left="2100" w:leftChars="0" w:firstLine="420" w:firstLineChars="0"/>
        <w:jc w:val="both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byte door_sensor_alarm;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Door sensor time delay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         byte bell_delay;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Schedule bell time delay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         byte correct_time;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//Time calibration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</w:rPr>
      </w:pPr>
      <w:bookmarkStart w:id="205" w:name="_Toc520"/>
      <w:r>
        <w:rPr>
          <w:rFonts w:hint="eastAsia"/>
          <w:b/>
          <w:szCs w:val="22"/>
          <w:lang w:eastAsia="zh-CN"/>
        </w:rPr>
        <w:t>Sample</w:t>
      </w:r>
      <w:bookmarkEnd w:id="205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CChex_GetBasicConfigInfo2(anviz_handle,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06" w:name="_Toc29329"/>
      <w:r>
        <w:rPr>
          <w:rFonts w:hint="eastAsia"/>
          <w:lang w:val="en-US" w:eastAsia="zh-CN"/>
        </w:rPr>
        <w:t>Notice</w:t>
      </w:r>
      <w:bookmarkEnd w:id="206"/>
    </w:p>
    <w:p>
      <w:pPr>
        <w:pStyle w:val="3"/>
        <w:numPr>
          <w:ilvl w:val="0"/>
          <w:numId w:val="19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7" w:name="_Toc17306"/>
      <w:r>
        <w:rPr>
          <w:rFonts w:hint="eastAsia"/>
        </w:rPr>
        <w:t>CChex_SetBasicConfigInfo2</w:t>
      </w:r>
      <w:bookmarkEnd w:id="207"/>
    </w:p>
    <w:p>
      <w:pPr>
        <w:pStyle w:val="5"/>
        <w:rPr>
          <w:rFonts w:hint="eastAsia"/>
        </w:rPr>
      </w:pPr>
      <w:bookmarkStart w:id="208" w:name="_Toc14790"/>
      <w:r>
        <w:rPr>
          <w:rFonts w:hint="eastAsia"/>
          <w:lang w:eastAsia="zh-CN"/>
        </w:rPr>
        <w:t>Description functions</w:t>
      </w:r>
      <w:bookmarkEnd w:id="208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 up the Anviz device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configuration information2</w:t>
      </w:r>
    </w:p>
    <w:p>
      <w:pPr>
        <w:pStyle w:val="5"/>
        <w:rPr>
          <w:rFonts w:hint="eastAsia"/>
          <w:b/>
          <w:szCs w:val="22"/>
        </w:rPr>
      </w:pPr>
      <w:bookmarkStart w:id="209" w:name="_Toc26586"/>
      <w:r>
        <w:rPr>
          <w:rFonts w:hint="eastAsia"/>
          <w:b/>
          <w:szCs w:val="22"/>
          <w:lang w:eastAsia="zh-CN"/>
        </w:rPr>
        <w:t>Request</w:t>
      </w:r>
      <w:bookmarkEnd w:id="209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CChex_SetBasicConfigInfo2(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CCHEX_GET_BASIC_CFG_INFO2_STRU_EXT_INF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522" w:firstLineChars="275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ind w:left="840" w:leftChars="0" w:firstLine="522" w:firstLineChars="275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Input[Parameter]；</w:t>
      </w:r>
    </w:p>
    <w:p>
      <w:pPr>
        <w:spacing w:beforeLines="0" w:afterLines="0"/>
        <w:ind w:firstLine="2090" w:firstLineChars="1100"/>
        <w:jc w:val="left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byte compare_level; 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identification precision</w:t>
      </w:r>
    </w:p>
    <w:p>
      <w:pPr>
        <w:ind w:leftChars="40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byte wiegand_range;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</w:rPr>
        <w:t>fixed wiegand head</w:t>
      </w:r>
    </w:p>
    <w:p>
      <w:pPr>
        <w:ind w:leftChars="40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byte wiegand_type;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</w:rPr>
        <w:t>wiegand mode</w:t>
      </w:r>
    </w:p>
    <w:p>
      <w:pPr>
        <w:ind w:leftChars="40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byte work_code;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//Workcode function, enable or disable?</w:t>
      </w:r>
    </w:p>
    <w:p>
      <w:pPr>
        <w:ind w:leftChars="40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byte real_time_send;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//Realtime function ,enable or disable?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byte auto_update;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//Auto-update function, enable or disable?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byte bell_lock;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//Schedule bell function, enable or disable?</w:t>
      </w:r>
    </w:p>
    <w:p>
      <w:pPr>
        <w:ind w:leftChars="400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byte lock_delay;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//Lock time delay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         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uint record_over_alarm;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sz w:val="19"/>
          <w:szCs w:val="19"/>
        </w:rPr>
        <w:t>Record overflow alarm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         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byte re_attendance_delay;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Repeat attendance time delay</w:t>
      </w:r>
    </w:p>
    <w:p>
      <w:pPr>
        <w:ind w:left="1680" w:leftChars="0" w:firstLine="420"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byte door_sensor_alarm;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//Door sensor time delay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         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byte bell_delay;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//Schedule bell time delay</w:t>
      </w:r>
    </w:p>
    <w:p>
      <w:pPr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        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byte correct_time;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ab/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//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Time calibration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210" w:name="_Toc1672"/>
      <w:r>
        <w:rPr>
          <w:rFonts w:hint="eastAsia"/>
          <w:b/>
          <w:szCs w:val="22"/>
          <w:lang w:eastAsia="zh-CN"/>
        </w:rPr>
        <w:t>Response</w:t>
      </w:r>
      <w:bookmarkEnd w:id="210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211" w:name="_Toc24492"/>
      <w:r>
        <w:rPr>
          <w:rFonts w:hint="eastAsia"/>
          <w:b/>
          <w:szCs w:val="22"/>
          <w:lang w:eastAsia="zh-CN"/>
        </w:rPr>
        <w:t>Sample</w:t>
      </w:r>
      <w:bookmarkEnd w:id="211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CChex_SetBasicConfigInfo2(anviz_handle,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config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12" w:name="_Toc25829"/>
      <w:r>
        <w:rPr>
          <w:rFonts w:hint="eastAsia"/>
          <w:lang w:val="en-US" w:eastAsia="zh-CN"/>
        </w:rPr>
        <w:t>Notice</w:t>
      </w:r>
      <w:bookmarkEnd w:id="212"/>
    </w:p>
    <w:p>
      <w:pPr>
        <w:pStyle w:val="3"/>
        <w:numPr>
          <w:ilvl w:val="0"/>
          <w:numId w:val="2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3" w:name="_Toc21181"/>
      <w:r>
        <w:rPr>
          <w:rFonts w:hint="eastAsia"/>
        </w:rPr>
        <w:t>CChex_GetPeriodTime</w:t>
      </w:r>
      <w:bookmarkEnd w:id="213"/>
    </w:p>
    <w:p>
      <w:pPr>
        <w:pStyle w:val="5"/>
        <w:rPr>
          <w:rFonts w:hint="eastAsia"/>
        </w:rPr>
      </w:pPr>
      <w:bookmarkStart w:id="214" w:name="_Toc16994"/>
      <w:r>
        <w:rPr>
          <w:rFonts w:hint="eastAsia"/>
          <w:lang w:eastAsia="zh-CN"/>
        </w:rPr>
        <w:t>Description functions</w:t>
      </w:r>
      <w:bookmarkEnd w:id="214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time zone from device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Read the timezone information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Total </w:t>
      </w:r>
      <w:r>
        <w:rPr>
          <w:rFonts w:hint="eastAsia"/>
        </w:rPr>
        <w:t>32</w:t>
      </w:r>
      <w:r>
        <w:rPr>
          <w:rFonts w:hint="eastAsia"/>
          <w:lang w:val="en-US" w:eastAsia="zh-CN"/>
        </w:rPr>
        <w:t xml:space="preserve"> timezones</w:t>
      </w:r>
      <w:r>
        <w:rPr>
          <w:rFonts w:hint="eastAsia"/>
        </w:rPr>
        <w:t>。</w:t>
      </w:r>
    </w:p>
    <w:p>
      <w:pPr>
        <w:pStyle w:val="5"/>
        <w:rPr>
          <w:rFonts w:hint="eastAsia"/>
          <w:b/>
          <w:szCs w:val="22"/>
        </w:rPr>
      </w:pPr>
      <w:bookmarkStart w:id="215" w:name="_Toc29399"/>
      <w:r>
        <w:rPr>
          <w:rFonts w:hint="eastAsia"/>
          <w:b/>
          <w:szCs w:val="22"/>
          <w:lang w:eastAsia="zh-CN"/>
        </w:rPr>
        <w:t>Request</w:t>
      </w:r>
      <w:bookmarkEnd w:id="215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CChex_GetPeriodTime(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SerialNumbe);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SerialNumbe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,timezone number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216" w:name="_Toc8822"/>
      <w:r>
        <w:rPr>
          <w:rFonts w:hint="eastAsia"/>
          <w:b/>
          <w:szCs w:val="22"/>
          <w:lang w:eastAsia="zh-CN"/>
        </w:rPr>
        <w:t>Response</w:t>
      </w:r>
      <w:bookmarkEnd w:id="216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CCHEX_GET_PERIOD_TIME_ONE_STRU_EXT_INF day[7]; //One week 7 days,28Byte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byte StartHour;    //Start hour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byte StartMin;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//Start mins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byte EndHour;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 hour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byte EndMin;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 mins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</w:rPr>
      </w:pPr>
      <w:bookmarkStart w:id="217" w:name="_Toc21264"/>
      <w:r>
        <w:rPr>
          <w:rFonts w:hint="eastAsia"/>
          <w:b/>
          <w:szCs w:val="22"/>
          <w:lang w:eastAsia="zh-CN"/>
        </w:rPr>
        <w:t>Sample</w:t>
      </w:r>
      <w:bookmarkEnd w:id="217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CChex_GetPeriodTime(anviz_handle,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SerialNumbe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18" w:name="_Toc15246"/>
      <w:r>
        <w:rPr>
          <w:rFonts w:hint="eastAsia"/>
          <w:lang w:val="en-US" w:eastAsia="zh-CN"/>
        </w:rPr>
        <w:t>Notice</w:t>
      </w:r>
      <w:bookmarkEnd w:id="218"/>
    </w:p>
    <w:p>
      <w:pPr>
        <w:pStyle w:val="3"/>
        <w:numPr>
          <w:ilvl w:val="0"/>
          <w:numId w:val="21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9" w:name="_Toc10527"/>
      <w:r>
        <w:rPr>
          <w:rFonts w:hint="eastAsia"/>
        </w:rPr>
        <w:t>CChex_SetPeriodTime</w:t>
      </w:r>
      <w:bookmarkEnd w:id="219"/>
    </w:p>
    <w:p>
      <w:pPr>
        <w:pStyle w:val="5"/>
        <w:rPr>
          <w:rFonts w:hint="eastAsia"/>
        </w:rPr>
      </w:pPr>
      <w:bookmarkStart w:id="220" w:name="_Toc27008"/>
      <w:r>
        <w:rPr>
          <w:rFonts w:hint="eastAsia"/>
          <w:lang w:eastAsia="zh-CN"/>
        </w:rPr>
        <w:t>Description functions</w:t>
      </w:r>
      <w:bookmarkEnd w:id="220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 timezone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Total </w:t>
      </w:r>
      <w:r>
        <w:rPr>
          <w:rFonts w:hint="eastAsia"/>
        </w:rPr>
        <w:t>32</w:t>
      </w:r>
      <w:r>
        <w:rPr>
          <w:rFonts w:hint="eastAsia"/>
          <w:lang w:val="en-US" w:eastAsia="zh-CN"/>
        </w:rPr>
        <w:t xml:space="preserve"> timezones</w:t>
      </w:r>
      <w:r>
        <w:rPr>
          <w:rFonts w:hint="eastAsia"/>
        </w:rPr>
        <w:t>。</w:t>
      </w:r>
    </w:p>
    <w:p>
      <w:pPr>
        <w:pStyle w:val="5"/>
        <w:rPr>
          <w:rFonts w:hint="eastAsia"/>
          <w:b/>
          <w:szCs w:val="22"/>
        </w:rPr>
      </w:pPr>
      <w:bookmarkStart w:id="221" w:name="_Toc21141"/>
      <w:r>
        <w:rPr>
          <w:rFonts w:hint="eastAsia"/>
          <w:b/>
          <w:szCs w:val="22"/>
          <w:lang w:eastAsia="zh-CN"/>
        </w:rPr>
        <w:t>Request</w:t>
      </w:r>
      <w:bookmarkEnd w:id="221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CChex_SetPeriodTime(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CCHEX_SET_PERIOD_TIME_STRU_EXT_INF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Input[Parameter]；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SerialNumbe;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CCHEX_GET_PERIOD_TIME_ONE_STRU_EXT_INF day[7]; //one week with 7 days,so should be have 7 groups,28Byte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byte StartHour;    //Start Hour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byte StartMin;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//Start Mins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byte EndHour;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 Hours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byte EndMin;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 Mins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222" w:name="_Toc2141"/>
      <w:r>
        <w:rPr>
          <w:rFonts w:hint="eastAsia"/>
          <w:b/>
          <w:szCs w:val="22"/>
          <w:lang w:eastAsia="zh-CN"/>
        </w:rPr>
        <w:t>Response</w:t>
      </w:r>
      <w:bookmarkEnd w:id="222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223" w:name="_Toc1247"/>
      <w:r>
        <w:rPr>
          <w:rFonts w:hint="eastAsia"/>
          <w:b/>
          <w:szCs w:val="22"/>
          <w:lang w:eastAsia="zh-CN"/>
        </w:rPr>
        <w:t>Sample</w:t>
      </w:r>
      <w:bookmarkEnd w:id="223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CChex_SetPeriodTime(anviz_handle,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config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24" w:name="_Toc8955"/>
      <w:r>
        <w:rPr>
          <w:rFonts w:hint="eastAsia"/>
          <w:lang w:val="en-US" w:eastAsia="zh-CN"/>
        </w:rPr>
        <w:t>Notice</w:t>
      </w:r>
      <w:bookmarkEnd w:id="224"/>
    </w:p>
    <w:p>
      <w:pPr>
        <w:pStyle w:val="3"/>
        <w:numPr>
          <w:ilvl w:val="0"/>
          <w:numId w:val="22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5" w:name="_Toc1581"/>
      <w:r>
        <w:rPr>
          <w:rFonts w:hint="eastAsia"/>
        </w:rPr>
        <w:t>CChex_GetTeamInfo</w:t>
      </w:r>
      <w:bookmarkEnd w:id="225"/>
    </w:p>
    <w:p>
      <w:pPr>
        <w:pStyle w:val="5"/>
        <w:rPr>
          <w:rFonts w:hint="eastAsia"/>
        </w:rPr>
      </w:pPr>
      <w:bookmarkStart w:id="226" w:name="_Toc31413"/>
      <w:r>
        <w:rPr>
          <w:rFonts w:hint="eastAsia"/>
          <w:lang w:eastAsia="zh-CN"/>
        </w:rPr>
        <w:t>Description functions</w:t>
      </w:r>
      <w:bookmarkEnd w:id="226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Group information</w:t>
      </w:r>
    </w:p>
    <w:p>
      <w:pPr>
        <w:snapToGrid w:val="0"/>
        <w:spacing w:line="312" w:lineRule="auto"/>
        <w:ind w:left="660" w:leftChars="275" w:firstLine="180" w:firstLineChars="75"/>
        <w:rPr>
          <w:rFonts w:hint="eastAsia"/>
        </w:rPr>
      </w:pPr>
      <w:r>
        <w:rPr>
          <w:rFonts w:hint="eastAsia"/>
        </w:rPr>
        <w:t xml:space="preserve">Read </w:t>
      </w:r>
      <w:r>
        <w:rPr>
          <w:rFonts w:hint="eastAsia"/>
          <w:lang w:val="en-US" w:eastAsia="zh-CN"/>
        </w:rPr>
        <w:t>one</w:t>
      </w:r>
      <w:r>
        <w:rPr>
          <w:rFonts w:hint="eastAsia"/>
        </w:rPr>
        <w:t xml:space="preserve"> group information</w:t>
      </w:r>
      <w:r>
        <w:rPr>
          <w:rFonts w:hint="eastAsia"/>
          <w:lang w:val="en-US" w:eastAsia="zh-CN"/>
        </w:rPr>
        <w:t>, group number 0-16, group0 = normal close; group1=normal open. Only read group2 - group16.</w:t>
      </w:r>
    </w:p>
    <w:p>
      <w:pPr>
        <w:pStyle w:val="5"/>
        <w:rPr>
          <w:rFonts w:hint="eastAsia"/>
          <w:b/>
          <w:szCs w:val="22"/>
        </w:rPr>
      </w:pPr>
      <w:bookmarkStart w:id="227" w:name="_Toc32435"/>
      <w:r>
        <w:rPr>
          <w:rFonts w:hint="eastAsia"/>
          <w:b/>
          <w:szCs w:val="22"/>
          <w:lang w:eastAsia="zh-CN"/>
        </w:rPr>
        <w:t>Request</w:t>
      </w:r>
      <w:bookmarkEnd w:id="227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CChex_GetTeamInfo(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TeamNumbe);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>DevIdx: Index of device，Input[Parameter]；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TeamNumbe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:Group number,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228" w:name="_Toc23082"/>
      <w:r>
        <w:rPr>
          <w:rFonts w:hint="eastAsia"/>
          <w:b/>
          <w:szCs w:val="22"/>
          <w:lang w:eastAsia="zh-CN"/>
        </w:rPr>
        <w:t>Response</w:t>
      </w:r>
      <w:bookmarkEnd w:id="228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PeriodTimeNumber;//4Group timezone number(refer to 2.29)</w:t>
      </w:r>
    </w:p>
    <w:p>
      <w:pPr>
        <w:pStyle w:val="5"/>
        <w:rPr>
          <w:rFonts w:hint="eastAsia"/>
        </w:rPr>
      </w:pPr>
      <w:bookmarkStart w:id="229" w:name="_Toc11491"/>
      <w:r>
        <w:rPr>
          <w:rFonts w:hint="eastAsia"/>
          <w:b/>
          <w:szCs w:val="22"/>
          <w:lang w:eastAsia="zh-CN"/>
        </w:rPr>
        <w:t>Sample</w:t>
      </w:r>
      <w:bookmarkEnd w:id="229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CChex_GetTeamInfo(anviz_handle,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TeamNumbe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30" w:name="_Toc29449"/>
      <w:r>
        <w:rPr>
          <w:rFonts w:hint="eastAsia"/>
          <w:lang w:val="en-US" w:eastAsia="zh-CN"/>
        </w:rPr>
        <w:t>Notice</w:t>
      </w:r>
      <w:bookmarkEnd w:id="230"/>
    </w:p>
    <w:p>
      <w:pPr>
        <w:pStyle w:val="3"/>
        <w:numPr>
          <w:ilvl w:val="0"/>
          <w:numId w:val="22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1" w:name="_Toc23700"/>
      <w:r>
        <w:rPr>
          <w:rFonts w:hint="eastAsia"/>
        </w:rPr>
        <w:t>CChex_SetTeamInfo</w:t>
      </w:r>
      <w:bookmarkEnd w:id="231"/>
    </w:p>
    <w:p>
      <w:pPr>
        <w:pStyle w:val="5"/>
        <w:rPr>
          <w:rFonts w:hint="eastAsia"/>
        </w:rPr>
      </w:pPr>
      <w:bookmarkStart w:id="232" w:name="_Toc18219"/>
      <w:r>
        <w:rPr>
          <w:rFonts w:hint="eastAsia"/>
          <w:lang w:eastAsia="zh-CN"/>
        </w:rPr>
        <w:t>Description functions</w:t>
      </w:r>
      <w:bookmarkEnd w:id="232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Setup group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Setup one group, group number 0- 16, group 0= normal close; group1= normal open, only setup group2 -group16.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rPr>
          <w:rFonts w:hint="eastAsia"/>
          <w:b/>
          <w:szCs w:val="22"/>
        </w:rPr>
      </w:pPr>
      <w:bookmarkStart w:id="233" w:name="_Toc16428"/>
      <w:r>
        <w:rPr>
          <w:rFonts w:hint="eastAsia"/>
          <w:b/>
          <w:szCs w:val="22"/>
          <w:lang w:eastAsia="zh-CN"/>
        </w:rPr>
        <w:t>Request</w:t>
      </w:r>
      <w:bookmarkEnd w:id="233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CChex_SetTeamInfo(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CCHEX_SET_TEAM_INFO_STRU_EXT_INF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Input[Parameter]；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    TeamNumbe;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//Group Number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PeriodTimeNumber;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//4Group ,timezone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234" w:name="_Toc24456"/>
      <w:r>
        <w:rPr>
          <w:rFonts w:hint="eastAsia"/>
          <w:b/>
          <w:szCs w:val="22"/>
          <w:lang w:eastAsia="zh-CN"/>
        </w:rPr>
        <w:t>Response</w:t>
      </w:r>
      <w:bookmarkEnd w:id="234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235" w:name="_Toc1093"/>
      <w:r>
        <w:rPr>
          <w:rFonts w:hint="eastAsia"/>
          <w:b/>
          <w:szCs w:val="22"/>
          <w:lang w:eastAsia="zh-CN"/>
        </w:rPr>
        <w:t>Sample</w:t>
      </w:r>
      <w:bookmarkEnd w:id="235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CChex_SetTeamInfo(anviz_handle,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config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36" w:name="_Toc26573"/>
      <w:r>
        <w:rPr>
          <w:rFonts w:hint="eastAsia"/>
          <w:lang w:val="en-US" w:eastAsia="zh-CN"/>
        </w:rPr>
        <w:t>Notice</w:t>
      </w:r>
      <w:bookmarkEnd w:id="236"/>
    </w:p>
    <w:p>
      <w:pPr>
        <w:pStyle w:val="3"/>
        <w:numPr>
          <w:ilvl w:val="0"/>
          <w:numId w:val="23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7" w:name="_Toc31085"/>
      <w:r>
        <w:rPr>
          <w:rFonts w:hint="eastAsia"/>
        </w:rPr>
        <w:t>CCHex_AddFingerprintOnline</w:t>
      </w:r>
      <w:bookmarkEnd w:id="237"/>
    </w:p>
    <w:p>
      <w:pPr>
        <w:pStyle w:val="5"/>
        <w:rPr>
          <w:rFonts w:hint="eastAsia"/>
        </w:rPr>
      </w:pPr>
      <w:bookmarkStart w:id="238" w:name="_Toc15253"/>
      <w:r>
        <w:rPr>
          <w:rFonts w:hint="eastAsia"/>
          <w:lang w:eastAsia="zh-CN"/>
        </w:rPr>
        <w:t>Description functions</w:t>
      </w:r>
      <w:bookmarkEnd w:id="238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Register fingerprint online</w:t>
      </w:r>
    </w:p>
    <w:p>
      <w:pPr>
        <w:pStyle w:val="5"/>
        <w:rPr>
          <w:rFonts w:hint="eastAsia"/>
          <w:b/>
          <w:szCs w:val="22"/>
        </w:rPr>
      </w:pPr>
      <w:bookmarkStart w:id="239" w:name="_Toc19695"/>
      <w:r>
        <w:rPr>
          <w:rFonts w:hint="eastAsia"/>
          <w:b/>
          <w:szCs w:val="22"/>
          <w:lang w:eastAsia="zh-CN"/>
        </w:rPr>
        <w:t>Request</w:t>
      </w:r>
      <w:bookmarkEnd w:id="239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CCHex_AddFingerprintOnline(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CCHEX_ADD_FINGERPRINT_ONLINE_STRU_EXT_INF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Input[Parameter]；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byte[5]   EmployeeId;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//User ID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    BackupNum;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//Backup number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240" w:name="_Toc6817"/>
      <w:r>
        <w:rPr>
          <w:rFonts w:hint="eastAsia"/>
          <w:b/>
          <w:szCs w:val="22"/>
          <w:lang w:eastAsia="zh-CN"/>
        </w:rPr>
        <w:t>Response</w:t>
      </w:r>
      <w:bookmarkEnd w:id="240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241" w:name="_Toc20670"/>
      <w:r>
        <w:rPr>
          <w:rFonts w:hint="eastAsia"/>
          <w:b/>
          <w:szCs w:val="22"/>
          <w:lang w:eastAsia="zh-CN"/>
        </w:rPr>
        <w:t>Sample</w:t>
      </w:r>
      <w:bookmarkEnd w:id="241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CCHex_AddFingerprintOnline(anviz_handle,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42" w:name="_Toc9080"/>
      <w:r>
        <w:rPr>
          <w:rFonts w:hint="eastAsia"/>
          <w:lang w:val="en-US" w:eastAsia="zh-CN"/>
        </w:rPr>
        <w:t>Notice</w:t>
      </w:r>
      <w:bookmarkEnd w:id="242"/>
    </w:p>
    <w:p>
      <w:pPr>
        <w:pStyle w:val="3"/>
        <w:numPr>
          <w:ilvl w:val="0"/>
          <w:numId w:val="24"/>
        </w:numPr>
        <w:rPr>
          <w:rFonts w:hint="eastAsia" w:ascii="新宋体" w:hAnsi="新宋体" w:eastAsia="新宋体"/>
          <w:color w:val="auto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2"/>
          <w:lang w:val="en-US" w:eastAsia="zh-CN"/>
        </w:rPr>
        <w:t>Make sure that CChex_Start has been started successfully before run.</w:t>
      </w:r>
    </w:p>
    <w:p>
      <w:pPr>
        <w:pStyle w:val="3"/>
        <w:numPr>
          <w:ilvl w:val="0"/>
          <w:numId w:val="24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After the recall, the device will register the fingerprint twice, timeout is 10 seconds, the registration error (timeout, operation failure, the user already exists, the fingerprint exists)  returned -1, and successfully returns 0.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3" w:name="_Toc5128"/>
      <w:r>
        <w:rPr>
          <w:rFonts w:hint="eastAsia"/>
        </w:rPr>
        <w:t>CCHex_ForcedUnlock</w:t>
      </w:r>
      <w:bookmarkEnd w:id="243"/>
    </w:p>
    <w:p>
      <w:pPr>
        <w:pStyle w:val="5"/>
        <w:rPr>
          <w:rFonts w:hint="eastAsia"/>
        </w:rPr>
      </w:pPr>
      <w:bookmarkStart w:id="244" w:name="_Toc22766"/>
      <w:r>
        <w:rPr>
          <w:rFonts w:hint="eastAsia"/>
          <w:lang w:eastAsia="zh-CN"/>
        </w:rPr>
        <w:t>Description functions</w:t>
      </w:r>
      <w:bookmarkEnd w:id="244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Open the door by software (Force open the lock)</w:t>
      </w:r>
    </w:p>
    <w:p>
      <w:pPr>
        <w:pStyle w:val="5"/>
        <w:rPr>
          <w:rFonts w:hint="eastAsia"/>
          <w:b/>
          <w:szCs w:val="22"/>
        </w:rPr>
      </w:pPr>
      <w:bookmarkStart w:id="245" w:name="_Toc20563"/>
      <w:r>
        <w:rPr>
          <w:rFonts w:hint="eastAsia"/>
          <w:b/>
          <w:szCs w:val="22"/>
          <w:lang w:eastAsia="zh-CN"/>
        </w:rPr>
        <w:t>Request</w:t>
      </w:r>
      <w:bookmarkEnd w:id="245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CCHex_ForcedUnlock(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CCHEX_FORCED_UNLOCK_STRU_EXT_INF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Input[Parameter]；(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C00000"/>
          <w:sz w:val="19"/>
        </w:rPr>
        <w:t>Param</w:t>
      </w:r>
      <w:r>
        <w:rPr>
          <w:rFonts w:hint="eastAsia" w:ascii="新宋体" w:hAnsi="新宋体" w:eastAsia="新宋体"/>
          <w:color w:val="C00000"/>
          <w:sz w:val="19"/>
          <w:lang w:val="en-US" w:eastAsia="zh-CN"/>
        </w:rPr>
        <w:t xml:space="preserve"> =</w:t>
      </w:r>
      <w:r>
        <w:rPr>
          <w:rFonts w:hint="eastAsia" w:ascii="新宋体" w:hAnsi="新宋体" w:eastAsia="新宋体"/>
          <w:color w:val="C00000"/>
          <w:sz w:val="18"/>
          <w:lang w:val="en-US" w:eastAsia="zh-CN"/>
        </w:rPr>
        <w:t>IntPtr.Zero</w:t>
      </w:r>
      <w:r>
        <w:rPr>
          <w:rFonts w:hint="eastAsia" w:ascii="新宋体" w:hAnsi="新宋体" w:eastAsia="新宋体"/>
          <w:color w:val="C00000"/>
          <w:sz w:val="19"/>
          <w:lang w:val="en-US" w:eastAsia="zh-CN"/>
        </w:rPr>
        <w:t>he ; default null pointer , Malaysia panasonic project customization needs to enter Param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);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    LockCmd;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//Lock command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byte[5]   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//User ID</w:t>
      </w:r>
    </w:p>
    <w:p>
      <w:pPr>
        <w:pStyle w:val="5"/>
        <w:rPr>
          <w:rFonts w:hint="eastAsia"/>
          <w:b/>
          <w:szCs w:val="22"/>
        </w:rPr>
      </w:pPr>
      <w:bookmarkStart w:id="246" w:name="_Toc6520"/>
      <w:r>
        <w:rPr>
          <w:rFonts w:hint="eastAsia"/>
          <w:b/>
          <w:szCs w:val="22"/>
          <w:lang w:eastAsia="zh-CN"/>
        </w:rPr>
        <w:t>Response</w:t>
      </w:r>
      <w:bookmarkEnd w:id="246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247" w:name="_Toc10043"/>
      <w:r>
        <w:rPr>
          <w:rFonts w:hint="eastAsia"/>
          <w:b/>
          <w:szCs w:val="22"/>
          <w:lang w:eastAsia="zh-CN"/>
        </w:rPr>
        <w:t>Sample</w:t>
      </w:r>
      <w:bookmarkEnd w:id="247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 xml:space="preserve">CCHex_ForcedUnlock(anviz_handle, </w:t>
      </w:r>
      <w:r>
        <w:rPr>
          <w:rFonts w:hint="eastAsia" w:ascii="新宋体" w:hAnsi="新宋体" w:eastAsia="新宋体"/>
          <w:color w:val="000000"/>
          <w:sz w:val="19"/>
        </w:rPr>
        <w:t>DevIdx</w:t>
      </w:r>
      <w:r>
        <w:rPr>
          <w:rFonts w:hint="eastAsia" w:ascii="新宋体" w:hAnsi="新宋体" w:eastAsia="新宋体"/>
          <w:sz w:val="18"/>
          <w:lang w:val="en-US" w:eastAsia="zh-CN"/>
        </w:rPr>
        <w:t>,IntPtr.Zero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48" w:name="_Toc7367"/>
      <w:r>
        <w:rPr>
          <w:rFonts w:hint="eastAsia"/>
          <w:lang w:val="en-US" w:eastAsia="zh-CN"/>
        </w:rPr>
        <w:t>Notice</w:t>
      </w:r>
      <w:bookmarkEnd w:id="248"/>
    </w:p>
    <w:p>
      <w:pPr>
        <w:pStyle w:val="3"/>
        <w:numPr>
          <w:ilvl w:val="0"/>
          <w:numId w:val="25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3"/>
        <w:numPr>
          <w:ilvl w:val="0"/>
          <w:numId w:val="25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If Not Malaysia Panasonic project customization, Param none pointer.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9" w:name="_Toc4183"/>
      <w:r>
        <w:rPr>
          <w:rFonts w:hint="eastAsia"/>
        </w:rPr>
        <w:t>CCHex_Udp_Search_Dev</w:t>
      </w:r>
      <w:bookmarkEnd w:id="249"/>
    </w:p>
    <w:p>
      <w:pPr>
        <w:pStyle w:val="5"/>
        <w:rPr>
          <w:rFonts w:hint="eastAsia"/>
        </w:rPr>
      </w:pPr>
      <w:bookmarkStart w:id="250" w:name="_Toc26367"/>
      <w:r>
        <w:rPr>
          <w:rFonts w:hint="eastAsia"/>
          <w:lang w:eastAsia="zh-CN"/>
        </w:rPr>
        <w:t>Description functions</w:t>
      </w:r>
      <w:bookmarkEnd w:id="250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>UDP</w:t>
      </w:r>
      <w:r>
        <w:rPr>
          <w:rFonts w:hint="eastAsia"/>
          <w:iCs/>
          <w:lang w:val="en-US" w:eastAsia="zh-CN"/>
        </w:rPr>
        <w:t xml:space="preserve"> Research the Anviz device</w:t>
      </w:r>
    </w:p>
    <w:p>
      <w:pPr>
        <w:pStyle w:val="5"/>
        <w:rPr>
          <w:rFonts w:hint="eastAsia"/>
          <w:b/>
          <w:szCs w:val="22"/>
        </w:rPr>
      </w:pPr>
      <w:bookmarkStart w:id="251" w:name="_Toc1328"/>
      <w:r>
        <w:rPr>
          <w:rFonts w:hint="eastAsia"/>
          <w:b/>
          <w:szCs w:val="22"/>
          <w:lang w:eastAsia="zh-CN"/>
        </w:rPr>
        <w:t>Request</w:t>
      </w:r>
      <w:bookmarkEnd w:id="251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CCHex_Udp_Search_Dev(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252" w:name="_Toc24979"/>
      <w:r>
        <w:rPr>
          <w:rFonts w:hint="eastAsia"/>
          <w:b/>
          <w:szCs w:val="22"/>
          <w:lang w:eastAsia="zh-CN"/>
        </w:rPr>
        <w:t>Response</w:t>
      </w:r>
      <w:bookmarkEnd w:id="252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Part：(Data length =sizeof(int)+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DevNum*sizeof(CCHEX_UDP_SEARCH_STRU_EXT_INF))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DevNum;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quantity of device, ( =0, No device,data length =4)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CCHEX_UDP_SEARCH_STRU_EXT_INF[] dev_net_info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Data(Single 180Byte)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uint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MachineId;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ID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int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Result;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//0: ok -1: fail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int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DevHardwareType;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type(0:Normal device;1:support DNS;2:support wifi)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byte[167]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Data;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//Data(Convert based on device type)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Padding;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//Data alignment, padding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~~~~~~~~~~~~~~~~~~~~~~~~~~~~~~~~~~~~~~~~~~~~~~~~~~~~~~~~~~~~~~~~~~~~~~~~~~~~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byte[167] Data: Data type definition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Device type = 0 :Normal device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CCHEX_UDP_SEARCH_STRU BasicSearchInfo;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//normal device 63Byte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byte[10]   DevType;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type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byte[16]   DevSerialNum;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serial numebr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IpAddr;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//IP Address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IpMask;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//MASK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GwAddr;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//Gateway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byte[6]   MacAddr;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//MAC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ServAddr;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//Server IP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byte[2]   Port;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//Port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    NetMode;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//network mode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byte[8]   Version;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//Firmware version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Reserved;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//Reserved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Device type = 1 :Support DNS firmware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CCHEX_UDP_SEARCH_WITH_DNS_STRU DnsSearchInfo;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//Support DNS firmware 167Byte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CCHEX_UDP_SEARCH_STRU BasicSearchInfo;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type 0:normal device 63Byte structure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Dns;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byte[100]   Url;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//URL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sz w:val="15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Device type = 2 : Support wifi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CCHEX_UDP_SEARCH_TWO_CARD_STRU TwocardSearchInfo;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\\ support wifi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102Byte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byte[10]   DevType;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type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byte[16]   DevSerialNum;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serial number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ServAddr;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//Server IP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byte[2]   Port;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//Port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    NetMode;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//Network mode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byte[8]   Version;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//Firmware version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Reserved;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//Reserved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    CardNumber;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//Network card number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CCHEX_UDP_SEARCH_CARD_STRU CardInfo[2];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//2group network card information: single network card information = 28Byte</w:t>
      </w:r>
    </w:p>
    <w:p>
      <w:pPr>
        <w:spacing w:beforeLines="0" w:afterLines="0"/>
        <w:ind w:firstLine="1710" w:firstLineChars="9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byte[10]   CardName;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//Network card name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IpAddr;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//IP Address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IpMask;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//MASK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GwAddr;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//Gateway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byte[6]   MacAddr;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//MAC Address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~~~~~~~~~~~~~~~~~~~~~~~~~~~~~~~~~~~~~~~~~~~~~~~~~~~~~~~~~~~~~~~~~~~~~~~~~~~~~~</w:t>
      </w:r>
    </w:p>
    <w:p>
      <w:pPr>
        <w:pStyle w:val="5"/>
        <w:rPr>
          <w:rFonts w:hint="eastAsia"/>
        </w:rPr>
      </w:pPr>
      <w:bookmarkStart w:id="253" w:name="_Toc3895"/>
      <w:r>
        <w:rPr>
          <w:rFonts w:hint="eastAsia"/>
          <w:b/>
          <w:szCs w:val="22"/>
          <w:lang w:eastAsia="zh-CN"/>
        </w:rPr>
        <w:t>Sample</w:t>
      </w:r>
      <w:bookmarkEnd w:id="253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CCHex_Udp_Search_Dev(anviz_handle)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54" w:name="_Toc18129"/>
      <w:r>
        <w:rPr>
          <w:rFonts w:hint="eastAsia"/>
          <w:lang w:val="en-US" w:eastAsia="zh-CN"/>
        </w:rPr>
        <w:t>Notice</w:t>
      </w:r>
      <w:bookmarkEnd w:id="254"/>
    </w:p>
    <w:p>
      <w:pPr>
        <w:pStyle w:val="3"/>
        <w:numPr>
          <w:ilvl w:val="0"/>
          <w:numId w:val="26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5" w:name="_Toc925"/>
      <w:r>
        <w:rPr>
          <w:rFonts w:hint="eastAsia"/>
        </w:rPr>
        <w:t>CCHex_Udp_Set_Dev_Config</w:t>
      </w:r>
      <w:bookmarkEnd w:id="255"/>
    </w:p>
    <w:p>
      <w:pPr>
        <w:pStyle w:val="5"/>
        <w:rPr>
          <w:rFonts w:hint="eastAsia"/>
        </w:rPr>
      </w:pPr>
      <w:bookmarkStart w:id="256" w:name="_Toc29407"/>
      <w:r>
        <w:rPr>
          <w:rFonts w:hint="eastAsia"/>
          <w:lang w:eastAsia="zh-CN"/>
        </w:rPr>
        <w:t>Description functions</w:t>
      </w:r>
      <w:bookmarkEnd w:id="256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>UDP</w:t>
      </w:r>
      <w:r>
        <w:rPr>
          <w:rFonts w:hint="eastAsia"/>
          <w:iCs/>
          <w:lang w:val="en-US" w:eastAsia="zh-CN"/>
        </w:rPr>
        <w:t xml:space="preserve"> setting device configuration</w:t>
      </w:r>
    </w:p>
    <w:p>
      <w:pPr>
        <w:pStyle w:val="5"/>
        <w:rPr>
          <w:rFonts w:hint="eastAsia"/>
          <w:b/>
          <w:szCs w:val="22"/>
        </w:rPr>
      </w:pPr>
      <w:bookmarkStart w:id="257" w:name="_Toc733"/>
      <w:r>
        <w:rPr>
          <w:rFonts w:hint="eastAsia"/>
          <w:b/>
          <w:szCs w:val="22"/>
          <w:lang w:eastAsia="zh-CN"/>
        </w:rPr>
        <w:t>Request</w:t>
      </w:r>
      <w:bookmarkEnd w:id="257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CCHex_Udp_Set_Dev_Config(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CCHEX_UDP_SET_DEV_CONFIG_STRU_EXT_INF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IpAddr;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//IP Address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IpMask;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//MASK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GwAddr;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//Gateway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byte[6]   MacAddr;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//MAC address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ServAddr;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//Server IP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byte[2]   Port;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//Port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     NetMode;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//Network mode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byte[3]   Padding;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//structure alignment,padding 3byte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uint     NewMachineId;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//New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Reserved;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//Reserved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byte[12]   DevUserName;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//User name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byte[12]   DevPassWord;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//Password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int        DevHardwareType;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type 0:Normal device ;1:support DNS device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byte[4]   Dns;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//DNS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device type = 0 Dns , unchangeable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byte[100]   Url;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//URL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device type = 0 Url,unchangeable </w:t>
      </w:r>
    </w:p>
    <w:p>
      <w:pPr>
        <w:pStyle w:val="5"/>
        <w:rPr>
          <w:rFonts w:hint="eastAsia"/>
          <w:b/>
          <w:szCs w:val="22"/>
        </w:rPr>
      </w:pPr>
      <w:bookmarkStart w:id="258" w:name="_Toc3460"/>
      <w:r>
        <w:rPr>
          <w:rFonts w:hint="eastAsia"/>
          <w:b/>
          <w:szCs w:val="22"/>
          <w:lang w:eastAsia="zh-CN"/>
        </w:rPr>
        <w:t>Response</w:t>
      </w:r>
      <w:bookmarkEnd w:id="258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rPr>
          <w:rFonts w:hint="eastAsia"/>
        </w:rPr>
      </w:pPr>
      <w:bookmarkStart w:id="259" w:name="_Toc470"/>
      <w:r>
        <w:rPr>
          <w:rFonts w:hint="eastAsia"/>
          <w:b/>
          <w:szCs w:val="22"/>
          <w:lang w:eastAsia="zh-CN"/>
        </w:rPr>
        <w:t>Sample</w:t>
      </w:r>
      <w:bookmarkEnd w:id="259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CCHex_Udp_Set_Dev_Config(anviz_handle,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config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60" w:name="_Toc23422"/>
      <w:r>
        <w:rPr>
          <w:rFonts w:hint="eastAsia"/>
          <w:lang w:val="en-US" w:eastAsia="zh-CN"/>
        </w:rPr>
        <w:t>Notice</w:t>
      </w:r>
      <w:bookmarkEnd w:id="260"/>
    </w:p>
    <w:p>
      <w:pPr>
        <w:pStyle w:val="3"/>
        <w:numPr>
          <w:ilvl w:val="0"/>
          <w:numId w:val="27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1" w:name="_Toc4189"/>
      <w:r>
        <w:rPr>
          <w:rFonts w:hint="eastAsia"/>
        </w:rPr>
        <w:t>CCHex_ClientConnect</w:t>
      </w:r>
      <w:bookmarkEnd w:id="261"/>
    </w:p>
    <w:p>
      <w:pPr>
        <w:pStyle w:val="5"/>
        <w:rPr>
          <w:rFonts w:hint="eastAsia"/>
        </w:rPr>
      </w:pPr>
      <w:bookmarkStart w:id="262" w:name="_Toc15148"/>
      <w:r>
        <w:rPr>
          <w:rFonts w:hint="eastAsia"/>
          <w:lang w:eastAsia="zh-CN"/>
        </w:rPr>
        <w:t>Description functions</w:t>
      </w:r>
      <w:bookmarkEnd w:id="262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】The client actively connects to the server.</w:t>
      </w:r>
    </w:p>
    <w:p>
      <w:pPr>
        <w:pStyle w:val="5"/>
        <w:rPr>
          <w:rFonts w:hint="eastAsia"/>
          <w:b/>
          <w:szCs w:val="22"/>
        </w:rPr>
      </w:pPr>
      <w:bookmarkStart w:id="263" w:name="_Toc29100"/>
      <w:r>
        <w:rPr>
          <w:rFonts w:hint="eastAsia"/>
          <w:b/>
          <w:szCs w:val="22"/>
          <w:lang w:eastAsia="zh-CN"/>
        </w:rPr>
        <w:t>Request</w:t>
      </w:r>
      <w:bookmarkEnd w:id="263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CCHex_ClientConnect(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Ip,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Port);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Ip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: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Server IP address，Input[Parameter]；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: Server Port,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264" w:name="_Toc12241"/>
      <w:r>
        <w:rPr>
          <w:rFonts w:hint="eastAsia"/>
          <w:b/>
          <w:szCs w:val="22"/>
          <w:lang w:eastAsia="zh-CN"/>
        </w:rPr>
        <w:t>Response</w:t>
      </w:r>
      <w:bookmarkEnd w:id="264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Failure: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,Type return </w:t>
      </w:r>
      <w:r>
        <w:rPr>
          <w:rFonts w:hint="eastAsia" w:ascii="新宋体" w:hAnsi="新宋体" w:eastAsia="新宋体"/>
          <w:sz w:val="19"/>
        </w:rPr>
        <w:t>CCHEX_RET_CLINECT_CONNECT_TYPE</w:t>
      </w:r>
      <w:r>
        <w:rPr>
          <w:rFonts w:hint="eastAsia" w:ascii="新宋体" w:hAnsi="新宋体" w:eastAsia="新宋体"/>
          <w:sz w:val="19"/>
          <w:lang w:val="en-US" w:eastAsia="zh-CN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 xml:space="preserve">int Result; 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//-1 err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24</w:t>
      </w:r>
      <w:r>
        <w:rPr>
          <w:rFonts w:hint="eastAsia" w:ascii="新宋体" w:hAnsi="新宋体" w:eastAsia="新宋体"/>
          <w:color w:val="000000"/>
          <w:sz w:val="19"/>
        </w:rPr>
        <w:t>]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Addr;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//IP:Port  如(192.168.100.100:5010)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Successful: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int DevIdx;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//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uint MachineId;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ID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byte[24] Addr;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//IP:Port   For example(192.168.100.100:5010)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byte[8] Version;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//Version Number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byte[8] DevType;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type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FF"/>
          <w:sz w:val="19"/>
        </w:rPr>
        <w:t>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DevTypeFlag;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//Type flag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</w:rPr>
      </w:pPr>
      <w:bookmarkStart w:id="265" w:name="_Toc32039"/>
      <w:r>
        <w:rPr>
          <w:rFonts w:hint="eastAsia"/>
          <w:b/>
          <w:szCs w:val="22"/>
          <w:lang w:eastAsia="zh-CN"/>
        </w:rPr>
        <w:t>Sample</w:t>
      </w:r>
      <w:bookmarkEnd w:id="265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CCHex_ClientConnect(anviz_handle,</w:t>
      </w:r>
      <w:r>
        <w:rPr>
          <w:rFonts w:hint="eastAsia" w:ascii="新宋体" w:hAnsi="新宋体" w:eastAsia="新宋体"/>
          <w:color w:val="000000"/>
          <w:sz w:val="19"/>
        </w:rPr>
        <w:t>Ip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Port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66" w:name="_Toc14277"/>
      <w:r>
        <w:rPr>
          <w:rFonts w:hint="eastAsia"/>
          <w:lang w:val="en-US" w:eastAsia="zh-CN"/>
        </w:rPr>
        <w:t>Notice</w:t>
      </w:r>
      <w:bookmarkEnd w:id="266"/>
    </w:p>
    <w:p>
      <w:pPr>
        <w:pStyle w:val="3"/>
        <w:numPr>
          <w:ilvl w:val="0"/>
          <w:numId w:val="28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7" w:name="_Toc12863"/>
      <w:r>
        <w:rPr>
          <w:rFonts w:hint="eastAsia"/>
        </w:rPr>
        <w:t>CCHex_ClientDisconnect</w:t>
      </w:r>
      <w:bookmarkEnd w:id="267"/>
    </w:p>
    <w:p>
      <w:pPr>
        <w:pStyle w:val="5"/>
        <w:rPr>
          <w:rFonts w:hint="eastAsia"/>
        </w:rPr>
      </w:pPr>
      <w:bookmarkStart w:id="268" w:name="_Toc19782"/>
      <w:r>
        <w:rPr>
          <w:rFonts w:hint="eastAsia"/>
          <w:lang w:eastAsia="zh-CN"/>
        </w:rPr>
        <w:t>Description functions</w:t>
      </w:r>
      <w:bookmarkEnd w:id="268"/>
    </w:p>
    <w:p>
      <w:pPr>
        <w:snapToGrid w:val="0"/>
        <w:spacing w:line="312" w:lineRule="auto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The client actively disconnects the server.</w:t>
      </w:r>
    </w:p>
    <w:p>
      <w:pPr>
        <w:pStyle w:val="5"/>
        <w:rPr>
          <w:rFonts w:hint="eastAsia"/>
          <w:b/>
          <w:szCs w:val="22"/>
        </w:rPr>
      </w:pPr>
      <w:bookmarkStart w:id="269" w:name="_Toc128"/>
      <w:r>
        <w:rPr>
          <w:rFonts w:hint="eastAsia"/>
          <w:b/>
          <w:szCs w:val="22"/>
          <w:lang w:eastAsia="zh-CN"/>
        </w:rPr>
        <w:t>Request</w:t>
      </w:r>
      <w:bookmarkEnd w:id="269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CCHex_ClientDisconnect(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  <w:b/>
          <w:szCs w:val="22"/>
        </w:rPr>
      </w:pPr>
      <w:bookmarkStart w:id="270" w:name="_Toc11985"/>
      <w:r>
        <w:rPr>
          <w:rFonts w:hint="eastAsia"/>
          <w:b/>
          <w:szCs w:val="22"/>
          <w:lang w:eastAsia="zh-CN"/>
        </w:rPr>
        <w:t>Response</w:t>
      </w:r>
      <w:bookmarkEnd w:id="270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Failure: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DevIdx;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Successful: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CChex_Update, Type return CCHEX_RET_MSGADDNEW_UNICODE_INFO_TYPE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   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DevIdx;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//Index of device，Input[Parameter]；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</w:p>
    <w:p>
      <w:pPr>
        <w:spacing w:beforeLines="0" w:afterLines="0"/>
        <w:ind w:firstLine="2090" w:firstLineChars="11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ui</w:t>
      </w:r>
      <w:r>
        <w:rPr>
          <w:rFonts w:hint="eastAsia" w:ascii="新宋体" w:hAnsi="新宋体" w:eastAsia="新宋体"/>
          <w:color w:val="0000FF"/>
          <w:sz w:val="19"/>
        </w:rPr>
        <w:t>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MachineId;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ID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uint Live;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//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byte[24] Addr;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//ip:Port   如(192.168.100.100:5010)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byte[8] Version;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//Version number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byte[8] DevType;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rPr>
          <w:rFonts w:hint="eastAsia"/>
        </w:rPr>
      </w:pPr>
      <w:bookmarkStart w:id="271" w:name="_Toc3347"/>
      <w:r>
        <w:rPr>
          <w:rFonts w:hint="eastAsia"/>
          <w:b/>
          <w:szCs w:val="22"/>
          <w:lang w:eastAsia="zh-CN"/>
        </w:rPr>
        <w:t>Sample</w:t>
      </w:r>
      <w:bookmarkEnd w:id="271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sz w:val="18"/>
        </w:rPr>
        <w:t>CCHex_ClientDisconnect(anviz_handle,</w:t>
      </w:r>
      <w:r>
        <w:rPr>
          <w:rFonts w:hint="eastAsia" w:ascii="新宋体" w:hAnsi="新宋体" w:eastAsia="新宋体"/>
          <w:color w:val="000000"/>
          <w:sz w:val="19"/>
        </w:rPr>
        <w:t>DevIdx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bookmarkStart w:id="272" w:name="_Toc13087"/>
      <w:r>
        <w:rPr>
          <w:rFonts w:hint="eastAsia"/>
          <w:lang w:val="en-US" w:eastAsia="zh-CN"/>
        </w:rPr>
        <w:t>Notice</w:t>
      </w:r>
      <w:bookmarkEnd w:id="272"/>
    </w:p>
    <w:p>
      <w:pPr>
        <w:pStyle w:val="3"/>
        <w:numPr>
          <w:ilvl w:val="0"/>
          <w:numId w:val="0"/>
        </w:numPr>
        <w:ind w:firstLine="420" w:firstLineChars="20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1.Make sure that CChex_Start has been started successfully before run.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clear" w:pos="718"/>
        </w:tabs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clear" w:pos="718"/>
        </w:tabs>
        <w:rPr>
          <w:rFonts w:hint="eastAsia"/>
          <w:lang w:val="en-US" w:eastAsia="zh-CN"/>
        </w:rPr>
      </w:pPr>
      <w:bookmarkStart w:id="273" w:name="_Toc18739"/>
      <w:r>
        <w:rPr>
          <w:rFonts w:hint="eastAsia"/>
          <w:lang w:val="en-US" w:eastAsia="zh-CN"/>
        </w:rPr>
        <w:t xml:space="preserve">2.42 </w:t>
      </w:r>
      <w:r>
        <w:rPr>
          <w:rFonts w:hint="eastAsia"/>
        </w:rPr>
        <w:t>CChex_GetInfomationCode</w:t>
      </w:r>
      <w:bookmarkEnd w:id="273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274" w:name="_Toc20033"/>
      <w:r>
        <w:rPr>
          <w:rFonts w:hint="eastAsia"/>
          <w:lang w:val="en-US" w:eastAsia="zh-CN"/>
        </w:rPr>
        <w:t xml:space="preserve">2.42.1 </w:t>
      </w:r>
      <w:r>
        <w:rPr>
          <w:rFonts w:hint="eastAsia"/>
          <w:lang w:eastAsia="zh-CN"/>
        </w:rPr>
        <w:t>Description function</w:t>
      </w:r>
      <w:bookmarkEnd w:id="274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 xml:space="preserve">】Gets the </w:t>
      </w:r>
      <w:r>
        <w:rPr>
          <w:rFonts w:hint="eastAsia"/>
          <w:lang w:val="en-US" w:eastAsia="zh-CN"/>
        </w:rPr>
        <w:t>factory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information</w:t>
      </w:r>
    </w:p>
    <w:p>
      <w:r>
        <w:rPr>
          <w:rFonts w:hint="eastAsia"/>
        </w:rPr>
        <w:t xml:space="preserve">Read </w:t>
      </w:r>
      <w:r>
        <w:rPr>
          <w:rFonts w:hint="eastAsia"/>
          <w:lang w:val="en-US" w:eastAsia="zh-CN"/>
        </w:rPr>
        <w:t>the factory</w:t>
      </w:r>
      <w:r>
        <w:rPr>
          <w:rFonts w:hint="eastAsia"/>
        </w:rPr>
        <w:t xml:space="preserve"> information ANSI version dat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:10Byte,UNICODE version dat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:20Byte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275" w:name="_Toc2406"/>
      <w:r>
        <w:rPr>
          <w:rFonts w:hint="eastAsia"/>
          <w:b/>
          <w:szCs w:val="22"/>
          <w:lang w:val="en-US" w:eastAsia="zh-CN"/>
        </w:rPr>
        <w:t xml:space="preserve">2.42.2 </w:t>
      </w:r>
      <w:r>
        <w:rPr>
          <w:rFonts w:hint="eastAsia"/>
          <w:b/>
          <w:szCs w:val="22"/>
          <w:lang w:eastAsia="zh-CN"/>
        </w:rPr>
        <w:t>Request</w:t>
      </w:r>
      <w:bookmarkEnd w:id="275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CChex_GetInfomationCode(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>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: Index of device，Input[Parameter]；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firstLine="321" w:firstLineChars="100"/>
        <w:rPr>
          <w:rFonts w:hint="eastAsia"/>
          <w:b/>
          <w:szCs w:val="22"/>
        </w:rPr>
      </w:pPr>
      <w:bookmarkStart w:id="276" w:name="_Toc22645"/>
      <w:r>
        <w:rPr>
          <w:rFonts w:hint="eastAsia"/>
          <w:b/>
          <w:szCs w:val="22"/>
          <w:lang w:val="en-US" w:eastAsia="zh-CN"/>
        </w:rPr>
        <w:t xml:space="preserve">2.40.3 </w:t>
      </w:r>
      <w:r>
        <w:rPr>
          <w:rFonts w:hint="eastAsia"/>
          <w:b/>
          <w:szCs w:val="22"/>
          <w:lang w:eastAsia="zh-CN"/>
        </w:rPr>
        <w:t>Response</w:t>
      </w:r>
      <w:bookmarkEnd w:id="276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CCHEX_RET_GET_INFOMATION_CODE_TYPE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fp_len;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//ANSI VERSION:fp_len == 10   UNICODE VERSION:fp_len == 20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20] data;    //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277" w:name="_Toc2947"/>
      <w:r>
        <w:rPr>
          <w:rFonts w:hint="eastAsia"/>
          <w:b/>
          <w:szCs w:val="22"/>
          <w:lang w:val="en-US" w:eastAsia="zh-CN"/>
        </w:rPr>
        <w:t xml:space="preserve">2.42.4 </w:t>
      </w:r>
      <w:r>
        <w:rPr>
          <w:rFonts w:hint="eastAsia"/>
          <w:b/>
          <w:szCs w:val="22"/>
          <w:lang w:eastAsia="zh-CN"/>
        </w:rPr>
        <w:t>Sample</w:t>
      </w:r>
      <w:bookmarkEnd w:id="277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CChex_GetInfomationCode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278" w:name="_Toc27801"/>
      <w:r>
        <w:rPr>
          <w:rFonts w:hint="eastAsia"/>
          <w:lang w:val="en-US" w:eastAsia="zh-CN"/>
        </w:rPr>
        <w:t>2.42.5 Notice</w:t>
      </w:r>
      <w:bookmarkEnd w:id="278"/>
    </w:p>
    <w:p>
      <w:pPr>
        <w:pStyle w:val="3"/>
        <w:numPr>
          <w:ilvl w:val="0"/>
          <w:numId w:val="29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rPr>
          <w:rFonts w:hint="eastAsia" w:ascii="Arial" w:hAnsi="Arial"/>
          <w:b/>
          <w:szCs w:val="22"/>
          <w:lang w:val="en-US" w:eastAsia="zh-CN"/>
        </w:rPr>
      </w:pPr>
      <w:bookmarkStart w:id="279" w:name="_Toc2497"/>
      <w:r>
        <w:rPr>
          <w:rFonts w:hint="eastAsia"/>
          <w:b/>
          <w:szCs w:val="22"/>
          <w:lang w:val="en-US" w:eastAsia="zh-CN"/>
        </w:rPr>
        <w:t>2.43</w:t>
      </w:r>
      <w:r>
        <w:rPr>
          <w:rFonts w:hint="eastAsia" w:ascii="Arial" w:hAnsi="Arial"/>
          <w:b/>
          <w:szCs w:val="22"/>
          <w:lang w:val="en-US" w:eastAsia="zh-CN"/>
        </w:rPr>
        <w:t xml:space="preserve"> CChex_SetInfomationCode</w:t>
      </w:r>
      <w:bookmarkEnd w:id="279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280" w:name="_Toc9084"/>
      <w:r>
        <w:rPr>
          <w:rFonts w:hint="eastAsia"/>
          <w:lang w:val="en-US" w:eastAsia="zh-CN"/>
        </w:rPr>
        <w:t xml:space="preserve">2.43.1 </w:t>
      </w:r>
      <w:r>
        <w:rPr>
          <w:rFonts w:hint="eastAsia"/>
          <w:lang w:eastAsia="zh-CN"/>
        </w:rPr>
        <w:t>Description function</w:t>
      </w:r>
      <w:bookmarkEnd w:id="280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Modify</w:t>
      </w:r>
      <w:r>
        <w:rPr>
          <w:rFonts w:hint="eastAsia"/>
        </w:rPr>
        <w:t xml:space="preserve"> the </w:t>
      </w:r>
      <w:r>
        <w:rPr>
          <w:rFonts w:hint="eastAsia"/>
          <w:lang w:val="en-US" w:eastAsia="zh-CN"/>
        </w:rPr>
        <w:t>factory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information</w:t>
      </w:r>
    </w:p>
    <w:p>
      <w:pPr>
        <w:ind w:firstLine="240" w:firstLineChars="100"/>
        <w:rPr>
          <w:rFonts w:hint="eastAsia"/>
        </w:rPr>
      </w:pPr>
      <w:r>
        <w:rPr>
          <w:rFonts w:hint="eastAsia"/>
          <w:lang w:val="en-US" w:eastAsia="zh-CN"/>
        </w:rPr>
        <w:t>Modify</w:t>
      </w:r>
      <w:r>
        <w:rPr>
          <w:rFonts w:hint="eastAsia"/>
        </w:rPr>
        <w:t xml:space="preserve"> the </w:t>
      </w:r>
      <w:r>
        <w:rPr>
          <w:rFonts w:hint="eastAsia"/>
          <w:lang w:val="en-US" w:eastAsia="zh-CN"/>
        </w:rPr>
        <w:t>factory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information </w:t>
      </w:r>
      <w:r>
        <w:t>ANSI</w:t>
      </w:r>
      <w:r>
        <w:rPr>
          <w:rFonts w:hint="eastAsia"/>
          <w:lang w:val="en-US" w:eastAsia="zh-CN"/>
        </w:rPr>
        <w:t xml:space="preserve"> version data:10Byte ,</w:t>
      </w:r>
      <w:r>
        <w:t>UNICODE</w:t>
      </w:r>
      <w:r>
        <w:rPr>
          <w:rFonts w:hint="eastAsia"/>
          <w:lang w:val="en-US" w:eastAsia="zh-CN"/>
        </w:rPr>
        <w:t xml:space="preserve"> version  data:20Byte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281" w:name="_Toc11109"/>
      <w:r>
        <w:rPr>
          <w:rFonts w:hint="eastAsia"/>
          <w:b/>
          <w:szCs w:val="22"/>
          <w:lang w:val="en-US" w:eastAsia="zh-CN"/>
        </w:rPr>
        <w:t xml:space="preserve">2.43.2 </w:t>
      </w:r>
      <w:r>
        <w:rPr>
          <w:rFonts w:hint="eastAsia"/>
          <w:b/>
          <w:szCs w:val="22"/>
          <w:lang w:eastAsia="zh-CN"/>
        </w:rPr>
        <w:t>Request</w:t>
      </w:r>
      <w:bookmarkEnd w:id="281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CChex_SetInfomationCode(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Data,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DataLen);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Data: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Byte[10] or Byte[20] parameter，Input[Parameter]；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DataLen: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Write the parameters based on the version, , ANSI version = 10,UNICODE version = 20, 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282" w:name="_Toc23120"/>
      <w:r>
        <w:rPr>
          <w:rFonts w:hint="eastAsia"/>
          <w:b/>
          <w:szCs w:val="22"/>
          <w:lang w:val="en-US" w:eastAsia="zh-CN"/>
        </w:rPr>
        <w:t>2.43.3</w:t>
      </w:r>
      <w:r>
        <w:rPr>
          <w:rFonts w:hint="eastAsia"/>
          <w:b/>
          <w:szCs w:val="22"/>
          <w:lang w:eastAsia="zh-CN"/>
        </w:rPr>
        <w:t>Response</w:t>
      </w:r>
      <w:bookmarkEnd w:id="282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CCHEX_RET_SET_INFOMATION_CODE_TYPE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firstLine="321" w:firstLineChars="100"/>
        <w:rPr>
          <w:rFonts w:hint="eastAsia"/>
        </w:rPr>
      </w:pPr>
      <w:bookmarkStart w:id="283" w:name="_Toc26574"/>
      <w:r>
        <w:rPr>
          <w:rFonts w:hint="eastAsia"/>
          <w:b/>
          <w:szCs w:val="22"/>
          <w:lang w:val="en-US" w:eastAsia="zh-CN"/>
        </w:rPr>
        <w:t xml:space="preserve">2.43.4 </w:t>
      </w:r>
      <w:r>
        <w:rPr>
          <w:rFonts w:hint="eastAsia"/>
          <w:b/>
          <w:szCs w:val="22"/>
          <w:lang w:eastAsia="zh-CN"/>
        </w:rPr>
        <w:t>Sample</w:t>
      </w:r>
      <w:bookmarkEnd w:id="283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CChex_SetInfomationCode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Data,</w:t>
      </w:r>
      <w:r>
        <w:rPr>
          <w:rFonts w:hint="eastAsia" w:ascii="新宋体" w:hAnsi="新宋体" w:eastAsia="新宋体"/>
          <w:color w:val="000000"/>
          <w:sz w:val="19"/>
        </w:rPr>
        <w:t>DataLen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284" w:name="_Toc26120"/>
      <w:r>
        <w:rPr>
          <w:rFonts w:hint="eastAsia"/>
          <w:lang w:val="en-US" w:eastAsia="zh-CN"/>
        </w:rPr>
        <w:t>2.43.5 Notice</w:t>
      </w:r>
      <w:bookmarkEnd w:id="284"/>
    </w:p>
    <w:p>
      <w:pPr>
        <w:pStyle w:val="3"/>
        <w:numPr>
          <w:ilvl w:val="0"/>
          <w:numId w:val="3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keepNext w:val="0"/>
        <w:keepLines/>
        <w:pageBreakBefore w:val="0"/>
        <w:widowControl w:val="0"/>
        <w:numPr>
          <w:ilvl w:val="0"/>
          <w:numId w:val="0"/>
        </w:numPr>
        <w:tabs>
          <w:tab w:val="clear" w:pos="718"/>
        </w:tabs>
        <w:kinsoku w:val="0"/>
        <w:wordWrap/>
        <w:overflowPunct/>
        <w:topLinePunct w:val="0"/>
        <w:autoSpaceDE/>
        <w:autoSpaceDN/>
        <w:bidi w:val="0"/>
        <w:adjustRightInd/>
        <w:snapToGrid/>
        <w:spacing w:before="260" w:after="260" w:line="240" w:lineRule="auto"/>
        <w:ind w:left="142"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85" w:name="_Toc22252"/>
      <w:r>
        <w:rPr>
          <w:rFonts w:hint="eastAsia"/>
          <w:lang w:val="en-US" w:eastAsia="zh-CN"/>
        </w:rPr>
        <w:t xml:space="preserve">2.44 </w:t>
      </w:r>
      <w:r>
        <w:rPr>
          <w:rFonts w:hint="eastAsia"/>
        </w:rPr>
        <w:t>CChex_GetBellInfo</w:t>
      </w:r>
      <w:bookmarkEnd w:id="285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286" w:name="_Toc25205"/>
      <w:r>
        <w:rPr>
          <w:rFonts w:hint="eastAsia"/>
          <w:lang w:val="en-US" w:eastAsia="zh-CN"/>
        </w:rPr>
        <w:t xml:space="preserve">2.44.1 </w:t>
      </w:r>
      <w:r>
        <w:rPr>
          <w:rFonts w:hint="eastAsia"/>
          <w:lang w:eastAsia="zh-CN"/>
        </w:rPr>
        <w:t>Description function</w:t>
      </w:r>
      <w:bookmarkEnd w:id="286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the Schedule bell information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Read all time of schedule bell</w:t>
      </w:r>
      <w:r>
        <w:t>，</w:t>
      </w:r>
      <w:r>
        <w:rPr>
          <w:rFonts w:hint="eastAsia"/>
          <w:lang w:val="en-US" w:eastAsia="zh-CN"/>
        </w:rPr>
        <w:t>totally 30.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287" w:name="_Toc617"/>
      <w:r>
        <w:rPr>
          <w:rFonts w:hint="eastAsia"/>
          <w:b/>
          <w:szCs w:val="22"/>
          <w:lang w:val="en-US" w:eastAsia="zh-CN"/>
        </w:rPr>
        <w:t xml:space="preserve">2.44.2 </w:t>
      </w:r>
      <w:r>
        <w:rPr>
          <w:rFonts w:hint="eastAsia"/>
          <w:b/>
          <w:szCs w:val="22"/>
          <w:lang w:eastAsia="zh-CN"/>
        </w:rPr>
        <w:t>Request</w:t>
      </w:r>
      <w:bookmarkEnd w:id="287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CChex_GetBellInfo(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288" w:name="_Toc848"/>
      <w:r>
        <w:rPr>
          <w:rFonts w:hint="eastAsia"/>
          <w:b/>
          <w:szCs w:val="22"/>
          <w:lang w:val="en-US" w:eastAsia="zh-CN"/>
        </w:rPr>
        <w:t xml:space="preserve">2.44.3 </w:t>
      </w:r>
      <w:r>
        <w:rPr>
          <w:rFonts w:hint="eastAsia"/>
          <w:b/>
          <w:szCs w:val="22"/>
          <w:lang w:eastAsia="zh-CN"/>
        </w:rPr>
        <w:t>Response</w:t>
      </w:r>
      <w:bookmarkEnd w:id="288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CCHEX_RET_GET_BELL_INFO_TYPE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CCHEX_RET_GET_BELL_TIME_POINT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time_point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[30]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hour;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minute;</w:t>
      </w:r>
    </w:p>
    <w:p>
      <w:pPr>
        <w:spacing w:beforeLines="0" w:afterLines="0"/>
        <w:ind w:left="2290" w:leftChars="954" w:firstLine="142" w:firstLineChars="75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flag_week; //Week mark/flag(Binary 0000000 means：</w:t>
      </w:r>
      <w:bookmarkStart w:id="289" w:name="OLE_LINK17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Sat Fri Thu Wed Tue Mon Sun</w:t>
      </w:r>
      <w:bookmarkEnd w:id="289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>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[2]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padding;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//data structure alignment , invalid data 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290" w:name="_Toc9477"/>
      <w:r>
        <w:rPr>
          <w:rFonts w:hint="eastAsia"/>
          <w:b/>
          <w:szCs w:val="22"/>
          <w:lang w:val="en-US" w:eastAsia="zh-CN"/>
        </w:rPr>
        <w:t xml:space="preserve">2.44.4 </w:t>
      </w:r>
      <w:r>
        <w:rPr>
          <w:rFonts w:hint="eastAsia"/>
          <w:b/>
          <w:szCs w:val="22"/>
          <w:lang w:eastAsia="zh-CN"/>
        </w:rPr>
        <w:t>Sample</w:t>
      </w:r>
      <w:bookmarkEnd w:id="290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CChex_GetBellInfo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291" w:name="_Toc16025"/>
      <w:r>
        <w:rPr>
          <w:rFonts w:hint="eastAsia"/>
          <w:lang w:val="en-US" w:eastAsia="zh-CN"/>
        </w:rPr>
        <w:t>2.44.5 Notice</w:t>
      </w:r>
      <w:bookmarkEnd w:id="291"/>
    </w:p>
    <w:p>
      <w:pPr>
        <w:pStyle w:val="3"/>
        <w:numPr>
          <w:ilvl w:val="0"/>
          <w:numId w:val="31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292" w:name="_Toc29177"/>
      <w:r>
        <w:rPr>
          <w:rFonts w:hint="eastAsia"/>
          <w:lang w:val="en-US" w:eastAsia="zh-CN"/>
        </w:rPr>
        <w:t xml:space="preserve">2.45 </w:t>
      </w:r>
      <w:r>
        <w:rPr>
          <w:rFonts w:hint="eastAsia"/>
        </w:rPr>
        <w:t>CChex_SetBellInfo</w:t>
      </w:r>
      <w:bookmarkEnd w:id="292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293" w:name="_Toc8946"/>
      <w:r>
        <w:rPr>
          <w:rFonts w:hint="eastAsia"/>
          <w:lang w:val="en-US" w:eastAsia="zh-CN"/>
        </w:rPr>
        <w:t xml:space="preserve">2.45.1 </w:t>
      </w:r>
      <w:r>
        <w:rPr>
          <w:rFonts w:hint="eastAsia"/>
          <w:lang w:eastAsia="zh-CN"/>
        </w:rPr>
        <w:t>Description function</w:t>
      </w:r>
      <w:bookmarkEnd w:id="293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Setup the schedule bell information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Setup the time of schedule bell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294" w:name="_Toc3172"/>
      <w:r>
        <w:rPr>
          <w:rFonts w:hint="eastAsia"/>
          <w:b/>
          <w:szCs w:val="22"/>
          <w:lang w:val="en-US" w:eastAsia="zh-CN"/>
        </w:rPr>
        <w:t xml:space="preserve">2.45.2 </w:t>
      </w:r>
      <w:r>
        <w:rPr>
          <w:rFonts w:hint="eastAsia"/>
          <w:b/>
          <w:szCs w:val="22"/>
          <w:lang w:eastAsia="zh-CN"/>
        </w:rPr>
        <w:t>Request</w:t>
      </w:r>
      <w:bookmarkEnd w:id="294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CChex_SetBellInfo(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BellTimeNum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Hour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Min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FlagWeek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BellTimeNum：The time to ring the bell，</w:t>
      </w:r>
      <w:bookmarkStart w:id="295" w:name="OLE_LINK14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Input[Parameter]</w:t>
      </w:r>
      <w:bookmarkEnd w:id="295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Hour：Hour，Input[Parameter]；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Min：Minute，Input[Parameter]；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FlagWeek：Week mark/flag(Binary 0000000means：Sat Fri Thu Wed Tue Mon Sun)，Input[Parameter]；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296" w:name="_Toc488"/>
      <w:r>
        <w:rPr>
          <w:rFonts w:hint="eastAsia"/>
          <w:b/>
          <w:szCs w:val="22"/>
          <w:lang w:val="en-US" w:eastAsia="zh-CN"/>
        </w:rPr>
        <w:t xml:space="preserve">2.45.3 </w:t>
      </w:r>
      <w:r>
        <w:rPr>
          <w:rFonts w:hint="eastAsia"/>
          <w:b/>
          <w:szCs w:val="22"/>
          <w:lang w:eastAsia="zh-CN"/>
        </w:rPr>
        <w:t>Response</w:t>
      </w:r>
      <w:bookmarkEnd w:id="296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CCHEX_RET_SET_BELL_INFO_TYPE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297" w:name="_Toc22273"/>
      <w:r>
        <w:rPr>
          <w:rFonts w:hint="eastAsia"/>
          <w:b/>
          <w:szCs w:val="22"/>
          <w:lang w:val="en-US" w:eastAsia="zh-CN"/>
        </w:rPr>
        <w:t xml:space="preserve">2.45.4 </w:t>
      </w:r>
      <w:r>
        <w:rPr>
          <w:rFonts w:hint="eastAsia"/>
          <w:b/>
          <w:szCs w:val="22"/>
          <w:lang w:eastAsia="zh-CN"/>
        </w:rPr>
        <w:t>Sample</w:t>
      </w:r>
      <w:bookmarkEnd w:id="297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CChex_SetBellInfo(CchexHandle,DevIdx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,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BellTimeNum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Hour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Min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FlagWeek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298" w:name="_Toc5432"/>
      <w:r>
        <w:rPr>
          <w:rFonts w:hint="eastAsia"/>
          <w:lang w:val="en-US" w:eastAsia="zh-CN"/>
        </w:rPr>
        <w:t>2.45.5 Notice</w:t>
      </w:r>
      <w:bookmarkEnd w:id="298"/>
    </w:p>
    <w:p>
      <w:pPr>
        <w:pStyle w:val="3"/>
        <w:numPr>
          <w:ilvl w:val="0"/>
          <w:numId w:val="32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299" w:name="_Toc18110"/>
      <w:r>
        <w:rPr>
          <w:rFonts w:hint="eastAsia"/>
          <w:lang w:val="en-US" w:eastAsia="zh-CN"/>
        </w:rPr>
        <w:t xml:space="preserve">2.46 </w:t>
      </w:r>
      <w:r>
        <w:rPr>
          <w:rFonts w:hint="eastAsia"/>
        </w:rPr>
        <w:t>CChex_GetUserAttendanceStatusInfo</w:t>
      </w:r>
      <w:bookmarkEnd w:id="299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00" w:name="_Toc16281"/>
      <w:r>
        <w:rPr>
          <w:rFonts w:hint="eastAsia"/>
          <w:lang w:val="en-US" w:eastAsia="zh-CN"/>
        </w:rPr>
        <w:t xml:space="preserve">2.46.1 </w:t>
      </w:r>
      <w:r>
        <w:rPr>
          <w:rFonts w:hint="eastAsia"/>
          <w:lang w:eastAsia="zh-CN"/>
        </w:rPr>
        <w:t>Description function</w:t>
      </w:r>
      <w:bookmarkEnd w:id="300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】Gets the self-defining attendance status table</w:t>
      </w:r>
    </w:p>
    <w:p>
      <w:pPr>
        <w:rPr>
          <w:rFonts w:hint="eastAsia"/>
        </w:rPr>
      </w:pPr>
      <w:r>
        <w:rPr>
          <w:rFonts w:hint="eastAsia"/>
        </w:rPr>
        <w:t xml:space="preserve">Read </w:t>
      </w:r>
      <w:r>
        <w:rPr>
          <w:rFonts w:hint="eastAsia"/>
          <w:lang w:val="en-US" w:eastAsia="zh-CN"/>
        </w:rPr>
        <w:t>the</w:t>
      </w:r>
      <w:r>
        <w:rPr>
          <w:rFonts w:hint="eastAsia"/>
        </w:rPr>
        <w:t xml:space="preserve"> information</w:t>
      </w:r>
      <w:r>
        <w:rPr>
          <w:rFonts w:hint="eastAsia"/>
          <w:lang w:val="en-US" w:eastAsia="zh-CN"/>
        </w:rPr>
        <w:t xml:space="preserve"> of </w:t>
      </w:r>
      <w:r>
        <w:rPr>
          <w:rFonts w:hint="eastAsia"/>
        </w:rPr>
        <w:t>self-defining attendance status</w:t>
      </w:r>
      <w:r>
        <w:rPr>
          <w:rFonts w:hint="eastAsia"/>
          <w:lang w:val="en-US" w:eastAsia="zh-CN"/>
        </w:rPr>
        <w:t>.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01" w:name="_Toc30450"/>
      <w:r>
        <w:rPr>
          <w:rFonts w:hint="eastAsia"/>
          <w:b/>
          <w:szCs w:val="22"/>
          <w:lang w:val="en-US" w:eastAsia="zh-CN"/>
        </w:rPr>
        <w:t xml:space="preserve">2.46.2 </w:t>
      </w:r>
      <w:r>
        <w:rPr>
          <w:rFonts w:hint="eastAsia"/>
          <w:b/>
          <w:szCs w:val="22"/>
          <w:lang w:eastAsia="zh-CN"/>
        </w:rPr>
        <w:t>Request</w:t>
      </w:r>
      <w:bookmarkEnd w:id="301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CChex_GetUserAttendanceStatusInfo(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02" w:name="_Toc19610"/>
      <w:r>
        <w:rPr>
          <w:rFonts w:hint="eastAsia"/>
          <w:b/>
          <w:szCs w:val="22"/>
          <w:lang w:val="en-US" w:eastAsia="zh-CN"/>
        </w:rPr>
        <w:t xml:space="preserve">2.46.3 </w:t>
      </w:r>
      <w:r>
        <w:rPr>
          <w:rFonts w:hint="eastAsia"/>
          <w:b/>
          <w:szCs w:val="22"/>
          <w:lang w:eastAsia="zh-CN"/>
        </w:rPr>
        <w:t>Response</w:t>
      </w:r>
      <w:bookmarkEnd w:id="302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CCHEX_RET_GET_USER_ATTENDANCE_STATUS_TYPE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int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fp_len;    //ANSI VERSION：fp_len == 80  UNICODE VERSION   fp_len == 160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atten_status_number;   //Number of attendance status == 8 default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[160]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data_info;               //data format:  ANSI VERSION: unsigned char [8][10]  UNICODE VERSION: unsigned char[8][20] 。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[3]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padding;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//data structure </w:t>
      </w:r>
      <w:bookmarkStart w:id="303" w:name="OLE_LINK15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>alignment, invalid data</w:t>
      </w:r>
      <w:bookmarkEnd w:id="303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04" w:name="_Toc29753"/>
      <w:r>
        <w:rPr>
          <w:rFonts w:hint="eastAsia"/>
          <w:b/>
          <w:szCs w:val="22"/>
          <w:lang w:val="en-US" w:eastAsia="zh-CN"/>
        </w:rPr>
        <w:t xml:space="preserve">2.46.4 </w:t>
      </w:r>
      <w:r>
        <w:rPr>
          <w:rFonts w:hint="eastAsia"/>
          <w:b/>
          <w:szCs w:val="22"/>
          <w:lang w:eastAsia="zh-CN"/>
        </w:rPr>
        <w:t>Sample</w:t>
      </w:r>
      <w:bookmarkEnd w:id="304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CChex_GetUserAttendanceStatusInfo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05" w:name="_Toc28809"/>
      <w:r>
        <w:rPr>
          <w:rFonts w:hint="eastAsia"/>
          <w:lang w:val="en-US" w:eastAsia="zh-CN"/>
        </w:rPr>
        <w:t>2.46.5 Notice</w:t>
      </w:r>
      <w:bookmarkEnd w:id="305"/>
    </w:p>
    <w:p>
      <w:pPr>
        <w:pStyle w:val="3"/>
        <w:numPr>
          <w:ilvl w:val="0"/>
          <w:numId w:val="33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06" w:name="_Toc6980"/>
      <w:r>
        <w:rPr>
          <w:rFonts w:hint="eastAsia"/>
          <w:lang w:val="en-US" w:eastAsia="zh-CN"/>
        </w:rPr>
        <w:t xml:space="preserve">2.47 </w:t>
      </w:r>
      <w:r>
        <w:rPr>
          <w:rFonts w:hint="eastAsia"/>
        </w:rPr>
        <w:t>CChex_SetUserAttendanceStatusInfo</w:t>
      </w:r>
      <w:bookmarkEnd w:id="306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07" w:name="_Toc4228"/>
      <w:r>
        <w:rPr>
          <w:rFonts w:hint="eastAsia"/>
          <w:lang w:val="en-US" w:eastAsia="zh-CN"/>
        </w:rPr>
        <w:t xml:space="preserve">2.47.1 </w:t>
      </w:r>
      <w:r>
        <w:rPr>
          <w:rFonts w:hint="eastAsia"/>
          <w:lang w:eastAsia="zh-CN"/>
        </w:rPr>
        <w:t>Description function</w:t>
      </w:r>
      <w:bookmarkEnd w:id="307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Setup the self-defining attendance status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Setup the self-defining attendance status.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08" w:name="_Toc4897"/>
      <w:r>
        <w:rPr>
          <w:rFonts w:hint="eastAsia"/>
          <w:b/>
          <w:szCs w:val="22"/>
          <w:lang w:val="en-US" w:eastAsia="zh-CN"/>
        </w:rPr>
        <w:t xml:space="preserve">2.47.2 </w:t>
      </w:r>
      <w:r>
        <w:rPr>
          <w:rFonts w:hint="eastAsia"/>
          <w:b/>
          <w:szCs w:val="22"/>
          <w:lang w:eastAsia="zh-CN"/>
        </w:rPr>
        <w:t>Request</w:t>
      </w:r>
      <w:bookmarkEnd w:id="308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CChex_SetUserAttendanceStatusInfo(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CCHEX_SET_USER_ATTENDANCE_STATUS_STRU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：8 groups self-defining status,Input[Parameter]；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FF"/>
          <w:kern w:val="2"/>
          <w:sz w:val="19"/>
          <w:szCs w:val="22"/>
          <w:lang w:val="en-US" w:eastAsia="zh-CN" w:bidi="ar-SA"/>
        </w:rPr>
        <w:t>uint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fp_len;//ANSI VERSION   fp_len = 80  UNICODE VERSION   fp_len = 160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atten_status_number;          //Number of attendance status 8 default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[160]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data_info;//ANSI VERSION:8][10]，UNICODE VERSION:[8][20]  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[3]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padding;                   //alignment, invalid data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09" w:name="_Toc23586"/>
      <w:r>
        <w:rPr>
          <w:rFonts w:hint="eastAsia"/>
          <w:b/>
          <w:szCs w:val="22"/>
          <w:lang w:val="en-US" w:eastAsia="zh-CN"/>
        </w:rPr>
        <w:t xml:space="preserve">2.47.3 </w:t>
      </w:r>
      <w:r>
        <w:rPr>
          <w:rFonts w:hint="eastAsia"/>
          <w:b/>
          <w:szCs w:val="22"/>
          <w:lang w:eastAsia="zh-CN"/>
        </w:rPr>
        <w:t>Response</w:t>
      </w:r>
      <w:bookmarkEnd w:id="309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CCHEX_RET_SET_USER_ATTENDANCE_STATUS_TYPE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10" w:name="_Toc26308"/>
      <w:r>
        <w:rPr>
          <w:rFonts w:hint="eastAsia"/>
          <w:b/>
          <w:szCs w:val="22"/>
          <w:lang w:val="en-US" w:eastAsia="zh-CN"/>
        </w:rPr>
        <w:t xml:space="preserve">2.47.4 </w:t>
      </w:r>
      <w:r>
        <w:rPr>
          <w:rFonts w:hint="eastAsia"/>
          <w:b/>
          <w:szCs w:val="22"/>
          <w:lang w:eastAsia="zh-CN"/>
        </w:rPr>
        <w:t>Sample</w:t>
      </w:r>
      <w:bookmarkEnd w:id="310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CChex_SetUserAttendanceStatusInfo(CchexHandle,DevIdx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11" w:name="_Toc19801"/>
      <w:r>
        <w:rPr>
          <w:rFonts w:hint="eastAsia"/>
          <w:lang w:val="en-US" w:eastAsia="zh-CN"/>
        </w:rPr>
        <w:t>2.47.5 Notice</w:t>
      </w:r>
      <w:bookmarkEnd w:id="311"/>
    </w:p>
    <w:p>
      <w:pPr>
        <w:pStyle w:val="3"/>
        <w:numPr>
          <w:ilvl w:val="0"/>
          <w:numId w:val="34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12" w:name="_Toc8156"/>
      <w:r>
        <w:rPr>
          <w:rFonts w:hint="eastAsia"/>
          <w:lang w:val="en-US" w:eastAsia="zh-CN"/>
        </w:rPr>
        <w:t xml:space="preserve">2.48 </w:t>
      </w:r>
      <w:r>
        <w:rPr>
          <w:rFonts w:hint="eastAsia"/>
        </w:rPr>
        <w:t>CChex_ClearAdministratFlag</w:t>
      </w:r>
      <w:bookmarkEnd w:id="312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13" w:name="_Toc2178"/>
      <w:r>
        <w:rPr>
          <w:rFonts w:hint="eastAsia"/>
          <w:lang w:val="en-US" w:eastAsia="zh-CN"/>
        </w:rPr>
        <w:t xml:space="preserve">2.48.1 </w:t>
      </w:r>
      <w:r>
        <w:rPr>
          <w:rFonts w:hint="eastAsia"/>
          <w:lang w:eastAsia="zh-CN"/>
        </w:rPr>
        <w:t>Description function</w:t>
      </w:r>
      <w:bookmarkEnd w:id="313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】Clear the administrator flag</w:t>
      </w:r>
    </w:p>
    <w:p>
      <w:pPr>
        <w:rPr>
          <w:rFonts w:hint="eastAsia"/>
        </w:rPr>
      </w:pPr>
      <w:r>
        <w:rPr>
          <w:rFonts w:hint="eastAsia"/>
        </w:rPr>
        <w:t xml:space="preserve">Clear </w:t>
      </w:r>
      <w:r>
        <w:rPr>
          <w:rFonts w:hint="eastAsia"/>
          <w:lang w:val="en-US" w:eastAsia="zh-CN"/>
        </w:rPr>
        <w:t>all</w:t>
      </w:r>
      <w:r>
        <w:rPr>
          <w:rFonts w:hint="eastAsia"/>
        </w:rPr>
        <w:t xml:space="preserve"> administrator flag</w:t>
      </w:r>
      <w:r>
        <w:rPr>
          <w:rFonts w:hint="eastAsia"/>
          <w:lang w:val="en-US" w:eastAsia="zh-CN"/>
        </w:rPr>
        <w:t>.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14" w:name="_Toc5424"/>
      <w:r>
        <w:rPr>
          <w:rFonts w:hint="eastAsia"/>
          <w:b/>
          <w:szCs w:val="22"/>
          <w:lang w:val="en-US" w:eastAsia="zh-CN"/>
        </w:rPr>
        <w:t xml:space="preserve">2.48.2 </w:t>
      </w:r>
      <w:r>
        <w:rPr>
          <w:rFonts w:hint="eastAsia"/>
          <w:b/>
          <w:szCs w:val="22"/>
          <w:lang w:eastAsia="zh-CN"/>
        </w:rPr>
        <w:t>Request</w:t>
      </w:r>
      <w:bookmarkEnd w:id="314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CChex_ClearAdministratFlag(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15" w:name="_Toc9655"/>
      <w:r>
        <w:rPr>
          <w:rFonts w:hint="eastAsia"/>
          <w:b/>
          <w:szCs w:val="22"/>
          <w:lang w:val="en-US" w:eastAsia="zh-CN"/>
        </w:rPr>
        <w:t xml:space="preserve">2.48.3 </w:t>
      </w:r>
      <w:r>
        <w:rPr>
          <w:rFonts w:hint="eastAsia"/>
          <w:b/>
          <w:szCs w:val="22"/>
          <w:lang w:eastAsia="zh-CN"/>
        </w:rPr>
        <w:t>Response</w:t>
      </w:r>
      <w:bookmarkEnd w:id="315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CCHEX_RET_CLEAR_ADMINISTRAT_FLAG_TYPE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16" w:name="_Toc28960"/>
      <w:r>
        <w:rPr>
          <w:rFonts w:hint="eastAsia"/>
          <w:b/>
          <w:szCs w:val="22"/>
          <w:lang w:val="en-US" w:eastAsia="zh-CN"/>
        </w:rPr>
        <w:t xml:space="preserve">2.48.4 </w:t>
      </w:r>
      <w:r>
        <w:rPr>
          <w:rFonts w:hint="eastAsia"/>
          <w:b/>
          <w:szCs w:val="22"/>
          <w:lang w:eastAsia="zh-CN"/>
        </w:rPr>
        <w:t>Sample</w:t>
      </w:r>
      <w:bookmarkEnd w:id="316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CChex_ClearAdministratFlag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17" w:name="_Toc30169"/>
      <w:r>
        <w:rPr>
          <w:rFonts w:hint="eastAsia"/>
          <w:lang w:val="en-US" w:eastAsia="zh-CN"/>
        </w:rPr>
        <w:t>2.48.5 Notice</w:t>
      </w:r>
      <w:bookmarkEnd w:id="317"/>
    </w:p>
    <w:p>
      <w:pPr>
        <w:pStyle w:val="3"/>
        <w:numPr>
          <w:ilvl w:val="0"/>
          <w:numId w:val="35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18" w:name="_Toc22785"/>
      <w:r>
        <w:rPr>
          <w:rFonts w:hint="eastAsia"/>
          <w:lang w:val="en-US" w:eastAsia="zh-CN"/>
        </w:rPr>
        <w:t xml:space="preserve">2.49 </w:t>
      </w:r>
      <w:r>
        <w:rPr>
          <w:rFonts w:hint="eastAsia"/>
        </w:rPr>
        <w:t>CChex_GetSpecialStatus</w:t>
      </w:r>
      <w:bookmarkEnd w:id="318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19" w:name="_Toc10493"/>
      <w:r>
        <w:rPr>
          <w:rFonts w:hint="eastAsia"/>
          <w:lang w:val="en-US" w:eastAsia="zh-CN"/>
        </w:rPr>
        <w:t xml:space="preserve">2.49.1 </w:t>
      </w:r>
      <w:r>
        <w:rPr>
          <w:rFonts w:hint="eastAsia"/>
          <w:lang w:eastAsia="zh-CN"/>
        </w:rPr>
        <w:t>Description function</w:t>
      </w:r>
      <w:bookmarkEnd w:id="319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the special status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Get the current special status. Only for </w:t>
      </w:r>
      <w:r>
        <w:rPr>
          <w:rFonts w:hint="eastAsia"/>
        </w:rPr>
        <w:t>VF30/VP30/T60+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20" w:name="_Toc9315"/>
      <w:r>
        <w:rPr>
          <w:rFonts w:hint="eastAsia"/>
          <w:b/>
          <w:szCs w:val="22"/>
          <w:lang w:val="en-US" w:eastAsia="zh-CN"/>
        </w:rPr>
        <w:t xml:space="preserve">2.49.2 </w:t>
      </w:r>
      <w:r>
        <w:rPr>
          <w:rFonts w:hint="eastAsia"/>
          <w:b/>
          <w:szCs w:val="22"/>
          <w:lang w:eastAsia="zh-CN"/>
        </w:rPr>
        <w:t>Request</w:t>
      </w:r>
      <w:bookmarkEnd w:id="320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CChex_GetSpecialStatus(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21" w:name="_Toc10515"/>
      <w:r>
        <w:rPr>
          <w:rFonts w:hint="eastAsia"/>
          <w:b/>
          <w:szCs w:val="22"/>
          <w:lang w:val="en-US" w:eastAsia="zh-CN"/>
        </w:rPr>
        <w:t xml:space="preserve">2.49.3 </w:t>
      </w:r>
      <w:r>
        <w:rPr>
          <w:rFonts w:hint="eastAsia"/>
          <w:b/>
          <w:szCs w:val="22"/>
          <w:lang w:eastAsia="zh-CN"/>
        </w:rPr>
        <w:t>Response</w:t>
      </w:r>
      <w:bookmarkEnd w:id="321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CCHEX_RET_GET_SPECIAL_STATUS_TYPE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status;         //Byte1：Door alarm status 0-normal ,status 1-alarm status; Byte5：Door status 0-close , 1-open; Byte6：Door sensor status 0-close, 1-open; Byte7：Lock status 0-close, 1-open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[7]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reserved;         //reserved  useless in the temporary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22" w:name="_Toc19336"/>
      <w:r>
        <w:rPr>
          <w:rFonts w:hint="eastAsia"/>
          <w:b/>
          <w:szCs w:val="22"/>
          <w:lang w:val="en-US" w:eastAsia="zh-CN"/>
        </w:rPr>
        <w:t xml:space="preserve">2.49.4 </w:t>
      </w:r>
      <w:r>
        <w:rPr>
          <w:rFonts w:hint="eastAsia"/>
          <w:b/>
          <w:szCs w:val="22"/>
          <w:lang w:eastAsia="zh-CN"/>
        </w:rPr>
        <w:t>Sample</w:t>
      </w:r>
      <w:bookmarkEnd w:id="322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CChex_GetSpecialStatus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23" w:name="_Toc21258"/>
      <w:r>
        <w:rPr>
          <w:rFonts w:hint="eastAsia"/>
          <w:lang w:val="en-US" w:eastAsia="zh-CN"/>
        </w:rPr>
        <w:t>2.49.5 Notice</w:t>
      </w:r>
      <w:bookmarkEnd w:id="323"/>
    </w:p>
    <w:p>
      <w:pPr>
        <w:pStyle w:val="3"/>
        <w:numPr>
          <w:ilvl w:val="0"/>
          <w:numId w:val="36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24" w:name="_Toc11923"/>
      <w:r>
        <w:rPr>
          <w:rFonts w:hint="eastAsia"/>
          <w:lang w:val="en-US" w:eastAsia="zh-CN"/>
        </w:rPr>
        <w:t xml:space="preserve">2.50 </w:t>
      </w:r>
      <w:r>
        <w:rPr>
          <w:rFonts w:hint="eastAsia"/>
        </w:rPr>
        <w:t>CChex_GetAdminCardnumberPassword</w:t>
      </w:r>
      <w:bookmarkEnd w:id="324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25" w:name="_Toc18872"/>
      <w:r>
        <w:rPr>
          <w:rFonts w:hint="eastAsia"/>
          <w:lang w:val="en-US" w:eastAsia="zh-CN"/>
        </w:rPr>
        <w:t xml:space="preserve">2.50.1 </w:t>
      </w:r>
      <w:r>
        <w:rPr>
          <w:rFonts w:hint="eastAsia"/>
          <w:lang w:eastAsia="zh-CN"/>
        </w:rPr>
        <w:t>Description function</w:t>
      </w:r>
      <w:bookmarkEnd w:id="325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bookmarkStart w:id="326" w:name="OLE_LINK16"/>
      <w:r>
        <w:rPr>
          <w:rFonts w:hint="eastAsia"/>
          <w:lang w:val="en-US" w:eastAsia="zh-CN"/>
        </w:rPr>
        <w:t>Read administrator card number or password</w:t>
      </w:r>
      <w:bookmarkEnd w:id="326"/>
      <w:r>
        <w:rPr>
          <w:rFonts w:hint="eastAsia"/>
          <w:lang w:val="en-US" w:eastAsia="zh-CN"/>
        </w:rPr>
        <w:t xml:space="preserve">. Only for </w:t>
      </w:r>
      <w:r>
        <w:t>T5</w:t>
      </w:r>
      <w:r>
        <w:rPr>
          <w:rFonts w:hint="eastAsia"/>
          <w:lang w:val="en-US" w:eastAsia="zh-CN"/>
        </w:rPr>
        <w:t>/M5/T50m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Get administrator card number or password.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27" w:name="_Toc9020"/>
      <w:r>
        <w:rPr>
          <w:rFonts w:hint="eastAsia"/>
          <w:b/>
          <w:szCs w:val="22"/>
          <w:lang w:val="en-US" w:eastAsia="zh-CN"/>
        </w:rPr>
        <w:t xml:space="preserve">2.50.2 </w:t>
      </w:r>
      <w:r>
        <w:rPr>
          <w:rFonts w:hint="eastAsia"/>
          <w:b/>
          <w:szCs w:val="22"/>
          <w:lang w:eastAsia="zh-CN"/>
        </w:rPr>
        <w:t>Request</w:t>
      </w:r>
      <w:bookmarkEnd w:id="327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CChex_GetAdminCardnumberPassword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28" w:name="_Toc14664"/>
      <w:r>
        <w:rPr>
          <w:rFonts w:hint="eastAsia"/>
          <w:b/>
          <w:szCs w:val="22"/>
          <w:lang w:val="en-US" w:eastAsia="zh-CN"/>
        </w:rPr>
        <w:t xml:space="preserve">2.50.3 </w:t>
      </w:r>
      <w:r>
        <w:rPr>
          <w:rFonts w:hint="eastAsia"/>
          <w:b/>
          <w:szCs w:val="22"/>
          <w:lang w:eastAsia="zh-CN"/>
        </w:rPr>
        <w:t>Response</w:t>
      </w:r>
      <w:bookmarkEnd w:id="328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CCHEX_RET_GET_ADMIN_CARD_PWD_TYPE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[13]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data;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//device type : T5A,T50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* Parameter :data[13]  : if the device type is T5A，so:   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DATA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Add card ;delete card ;stress/duress card; special information 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1-4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5-8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9-12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13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The special information define as below: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Byte 0：Add card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Byte 1：Delete card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Byte 2：Stress/duress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If the device type is T50，so:     </w:t>
      </w:r>
    </w:p>
    <w:p>
      <w:pPr>
        <w:spacing w:beforeLines="0" w:afterLines="0"/>
        <w:ind w:left="1260" w:leftChars="0" w:firstLine="522" w:firstLineChars="275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DATA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Password length+ passwod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Reserved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1-3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  4-13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Password length = Byte(1) &gt;&gt; 4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[3]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padding;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//data structure alignment, invalid data 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29" w:name="_Toc22288"/>
      <w:r>
        <w:rPr>
          <w:rFonts w:hint="eastAsia"/>
          <w:b/>
          <w:szCs w:val="22"/>
          <w:lang w:val="en-US" w:eastAsia="zh-CN"/>
        </w:rPr>
        <w:t xml:space="preserve">2.50.4 </w:t>
      </w:r>
      <w:r>
        <w:rPr>
          <w:rFonts w:hint="eastAsia"/>
          <w:b/>
          <w:szCs w:val="22"/>
          <w:lang w:eastAsia="zh-CN"/>
        </w:rPr>
        <w:t>Sample</w:t>
      </w:r>
      <w:bookmarkEnd w:id="329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CChex_GetAdminCardnumberPassword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30" w:name="_Toc9299"/>
      <w:r>
        <w:rPr>
          <w:rFonts w:hint="eastAsia"/>
          <w:lang w:val="en-US" w:eastAsia="zh-CN"/>
        </w:rPr>
        <w:t>2.50.5 Notice</w:t>
      </w:r>
      <w:bookmarkEnd w:id="330"/>
    </w:p>
    <w:p>
      <w:pPr>
        <w:pStyle w:val="3"/>
        <w:numPr>
          <w:ilvl w:val="0"/>
          <w:numId w:val="37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31" w:name="_Toc2282"/>
      <w:r>
        <w:rPr>
          <w:rFonts w:hint="eastAsia"/>
          <w:lang w:val="en-US" w:eastAsia="zh-CN"/>
        </w:rPr>
        <w:t xml:space="preserve">2.51 </w:t>
      </w:r>
      <w:r>
        <w:rPr>
          <w:rFonts w:hint="eastAsia"/>
        </w:rPr>
        <w:t>CChex_SetAdminCardnumberPassword</w:t>
      </w:r>
      <w:bookmarkEnd w:id="331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32" w:name="_Toc4791"/>
      <w:r>
        <w:rPr>
          <w:rFonts w:hint="eastAsia"/>
          <w:lang w:val="en-US" w:eastAsia="zh-CN"/>
        </w:rPr>
        <w:t xml:space="preserve">2.51.1 </w:t>
      </w:r>
      <w:r>
        <w:rPr>
          <w:rFonts w:hint="eastAsia"/>
          <w:lang w:eastAsia="zh-CN"/>
        </w:rPr>
        <w:t>Description function</w:t>
      </w:r>
      <w:bookmarkEnd w:id="332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Setup administrator card or password. Only for </w:t>
      </w:r>
      <w:r>
        <w:t>T5</w:t>
      </w:r>
      <w:r>
        <w:rPr>
          <w:rFonts w:hint="eastAsia"/>
          <w:lang w:val="en-US" w:eastAsia="zh-CN"/>
        </w:rPr>
        <w:t>/M5/T50M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Setup T5A/M5A admin card and T50M admin password.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33" w:name="_Toc14474"/>
      <w:r>
        <w:rPr>
          <w:rFonts w:hint="eastAsia"/>
          <w:b/>
          <w:szCs w:val="22"/>
          <w:lang w:val="en-US" w:eastAsia="zh-CN"/>
        </w:rPr>
        <w:t xml:space="preserve">2.51.2 </w:t>
      </w:r>
      <w:r>
        <w:rPr>
          <w:rFonts w:hint="eastAsia"/>
          <w:b/>
          <w:szCs w:val="22"/>
          <w:lang w:eastAsia="zh-CN"/>
        </w:rPr>
        <w:t>Request</w:t>
      </w:r>
      <w:bookmarkEnd w:id="333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CChex_SetAdminCardnumberPassword(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Data,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DataLen);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Data[13]：Parameter refer to 2.47 :data[13] description 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DataLen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： length = 13，Input[Parameter]；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34" w:name="_Toc32655"/>
      <w:r>
        <w:rPr>
          <w:rFonts w:hint="eastAsia"/>
          <w:b/>
          <w:szCs w:val="22"/>
          <w:lang w:val="en-US" w:eastAsia="zh-CN"/>
        </w:rPr>
        <w:t xml:space="preserve">2.51.3 </w:t>
      </w:r>
      <w:r>
        <w:rPr>
          <w:rFonts w:hint="eastAsia"/>
          <w:b/>
          <w:szCs w:val="22"/>
          <w:lang w:eastAsia="zh-CN"/>
        </w:rPr>
        <w:t>Response</w:t>
      </w:r>
      <w:bookmarkEnd w:id="334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CCHEX_RET_SET_ADMIN_CARD_PWD_TYPE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35" w:name="_Toc14961"/>
      <w:r>
        <w:rPr>
          <w:rFonts w:hint="eastAsia"/>
          <w:b/>
          <w:szCs w:val="22"/>
          <w:lang w:val="en-US" w:eastAsia="zh-CN"/>
        </w:rPr>
        <w:t xml:space="preserve">2.51.4 </w:t>
      </w:r>
      <w:r>
        <w:rPr>
          <w:rFonts w:hint="eastAsia"/>
          <w:b/>
          <w:szCs w:val="22"/>
          <w:lang w:eastAsia="zh-CN"/>
        </w:rPr>
        <w:t>Sample</w:t>
      </w:r>
      <w:bookmarkEnd w:id="335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CChex_SetAdminCardnumberPassword(CchexHandle,DevIdx,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Data,</w:t>
      </w:r>
      <w:r>
        <w:rPr>
          <w:rFonts w:hint="eastAsia" w:ascii="新宋体" w:hAnsi="新宋体" w:eastAsia="新宋体"/>
          <w:color w:val="000000"/>
          <w:sz w:val="19"/>
        </w:rPr>
        <w:t>DataLen);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36" w:name="_Toc28072"/>
      <w:r>
        <w:rPr>
          <w:rFonts w:hint="eastAsia"/>
          <w:lang w:val="en-US" w:eastAsia="zh-CN"/>
        </w:rPr>
        <w:t>2.51.5 Notice</w:t>
      </w:r>
      <w:bookmarkEnd w:id="336"/>
    </w:p>
    <w:p>
      <w:pPr>
        <w:pStyle w:val="3"/>
        <w:numPr>
          <w:ilvl w:val="0"/>
          <w:numId w:val="38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37" w:name="_Toc11614"/>
      <w:r>
        <w:rPr>
          <w:rFonts w:hint="eastAsia"/>
          <w:lang w:val="en-US" w:eastAsia="zh-CN"/>
        </w:rPr>
        <w:t xml:space="preserve">2.52 </w:t>
      </w:r>
      <w:r>
        <w:rPr>
          <w:rFonts w:hint="eastAsia"/>
        </w:rPr>
        <w:t>CChex_GetDSTParam</w:t>
      </w:r>
      <w:bookmarkEnd w:id="337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38" w:name="_Toc4955"/>
      <w:r>
        <w:rPr>
          <w:rFonts w:hint="eastAsia"/>
          <w:lang w:val="en-US" w:eastAsia="zh-CN"/>
        </w:rPr>
        <w:t xml:space="preserve">2.52.1 </w:t>
      </w:r>
      <w:r>
        <w:rPr>
          <w:rFonts w:hint="eastAsia"/>
          <w:lang w:eastAsia="zh-CN"/>
        </w:rPr>
        <w:t>Description function</w:t>
      </w:r>
      <w:bookmarkEnd w:id="338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】Read the daylight saving time parameters</w:t>
      </w:r>
    </w:p>
    <w:p>
      <w:pPr>
        <w:rPr>
          <w:rFonts w:hint="eastAsia"/>
        </w:rPr>
      </w:pPr>
      <w:r>
        <w:rPr>
          <w:rFonts w:hint="eastAsia"/>
        </w:rPr>
        <w:t>Read the</w:t>
      </w:r>
      <w:r>
        <w:rPr>
          <w:rFonts w:hint="eastAsia"/>
          <w:lang w:val="en-US" w:eastAsia="zh-CN"/>
        </w:rPr>
        <w:t xml:space="preserve"> flag of</w:t>
      </w:r>
      <w:r>
        <w:rPr>
          <w:rFonts w:hint="eastAsia"/>
        </w:rPr>
        <w:t xml:space="preserve"> daylight saving time</w:t>
      </w:r>
      <w:r>
        <w:rPr>
          <w:rFonts w:hint="eastAsia"/>
          <w:lang w:val="en-US" w:eastAsia="zh-CN"/>
        </w:rPr>
        <w:t xml:space="preserve"> and time zone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.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39" w:name="_Toc7797"/>
      <w:r>
        <w:rPr>
          <w:rFonts w:hint="eastAsia"/>
          <w:b/>
          <w:szCs w:val="22"/>
          <w:lang w:val="en-US" w:eastAsia="zh-CN"/>
        </w:rPr>
        <w:t>2.52.2</w:t>
      </w:r>
      <w:r>
        <w:rPr>
          <w:rFonts w:hint="eastAsia"/>
          <w:b/>
          <w:szCs w:val="22"/>
          <w:lang w:eastAsia="zh-CN"/>
        </w:rPr>
        <w:t>Request</w:t>
      </w:r>
      <w:bookmarkEnd w:id="339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CChex_GetDSTParam(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40" w:name="_Toc170"/>
      <w:r>
        <w:rPr>
          <w:rFonts w:hint="eastAsia"/>
          <w:b/>
          <w:szCs w:val="22"/>
          <w:lang w:val="en-US" w:eastAsia="zh-CN"/>
        </w:rPr>
        <w:t xml:space="preserve">2.52.3 </w:t>
      </w:r>
      <w:r>
        <w:rPr>
          <w:rFonts w:hint="eastAsia"/>
          <w:b/>
          <w:szCs w:val="22"/>
          <w:lang w:eastAsia="zh-CN"/>
        </w:rPr>
        <w:t>Response</w:t>
      </w:r>
      <w:bookmarkEnd w:id="340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CCHEX_RET_GET_DST_PARAM_TYPE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CCCHEX_SET_DST_PARAM_STRU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param;  //16byte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enabled;        //0-Disable      1-enable；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ate_week_type;   //1-Date format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2-week format；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GET_DST_PARAM_TIME start_time;  //7 byte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month;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day;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week_num; //Weekly definition：0x01-0x04： First 1-4 week 0x81-0x82：Last1-2 week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flag_week;      //</w:t>
      </w:r>
      <w:bookmarkStart w:id="341" w:name="OLE_LINK18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>Week flag: flag_week 0-6:(Binary 0000000 means：Sat Fri Thu Wed Tue Mon Sun)</w:t>
      </w:r>
    </w:p>
    <w:bookmarkEnd w:id="341"/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hour;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minute;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sec;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GET_DST_PARAM_TIME special_time； //7 byte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42" w:name="_Toc24434"/>
      <w:r>
        <w:rPr>
          <w:rFonts w:hint="eastAsia"/>
          <w:b/>
          <w:szCs w:val="22"/>
          <w:lang w:val="en-US" w:eastAsia="zh-CN"/>
        </w:rPr>
        <w:t xml:space="preserve">2.52.4 </w:t>
      </w:r>
      <w:r>
        <w:rPr>
          <w:rFonts w:hint="eastAsia"/>
          <w:b/>
          <w:szCs w:val="22"/>
          <w:lang w:eastAsia="zh-CN"/>
        </w:rPr>
        <w:t>Sample</w:t>
      </w:r>
      <w:bookmarkEnd w:id="342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CChex_GetDSTParam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43" w:name="_Toc17174"/>
      <w:r>
        <w:rPr>
          <w:rFonts w:hint="eastAsia"/>
          <w:lang w:val="en-US" w:eastAsia="zh-CN"/>
        </w:rPr>
        <w:t>2.52.5 Notice</w:t>
      </w:r>
      <w:bookmarkEnd w:id="343"/>
    </w:p>
    <w:p>
      <w:pPr>
        <w:pStyle w:val="3"/>
        <w:numPr>
          <w:ilvl w:val="0"/>
          <w:numId w:val="39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44" w:name="_Toc10146"/>
      <w:r>
        <w:rPr>
          <w:rFonts w:hint="eastAsia"/>
          <w:lang w:val="en-US" w:eastAsia="zh-CN"/>
        </w:rPr>
        <w:t xml:space="preserve">2.53 </w:t>
      </w:r>
      <w:r>
        <w:rPr>
          <w:rFonts w:hint="eastAsia"/>
        </w:rPr>
        <w:t>CChex_SetDSTParam</w:t>
      </w:r>
      <w:bookmarkEnd w:id="344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45" w:name="_Toc23877"/>
      <w:r>
        <w:rPr>
          <w:rFonts w:hint="eastAsia"/>
          <w:lang w:val="en-US" w:eastAsia="zh-CN"/>
        </w:rPr>
        <w:t xml:space="preserve">2.53.1 </w:t>
      </w:r>
      <w:r>
        <w:rPr>
          <w:rFonts w:hint="eastAsia"/>
          <w:lang w:eastAsia="zh-CN"/>
        </w:rPr>
        <w:t>Description function</w:t>
      </w:r>
      <w:bookmarkEnd w:id="345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Setup daylight saving time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Setup daylight saving time flag and time zone</w:t>
      </w:r>
    </w:p>
    <w:p>
      <w:pPr>
        <w:snapToGrid w:val="0"/>
        <w:spacing w:line="312" w:lineRule="auto"/>
        <w:ind w:left="420"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46" w:name="_Toc7547"/>
      <w:r>
        <w:rPr>
          <w:rFonts w:hint="eastAsia"/>
          <w:b/>
          <w:szCs w:val="22"/>
          <w:lang w:val="en-US" w:eastAsia="zh-CN"/>
        </w:rPr>
        <w:t xml:space="preserve">2.53.2 </w:t>
      </w:r>
      <w:r>
        <w:rPr>
          <w:rFonts w:hint="eastAsia"/>
          <w:b/>
          <w:szCs w:val="22"/>
          <w:lang w:eastAsia="zh-CN"/>
        </w:rPr>
        <w:t>Request</w:t>
      </w:r>
      <w:bookmarkEnd w:id="346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CChex_SetDSTParam(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CCHEX_SET_DST_PARAM_STRU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：16byte，Input[Parameter]；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enabled;        //0-disable      1-enable；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ate_week_type;   //1-Date format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2-week format；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GET_DST_PARAM_TIME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start_time;  //7 byte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month;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day;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week_num; //Weekly definition：0x01-0x04： First 1-4 week 0x81-0x82：Last1-2 week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flag_week;      //Week flag: flag_week 0-6:(Binary 0000000 means：Sat Fri Thu Wed Tue Mon Sun)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hour;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minute;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sec;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GET_DST_PARAM_TIME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special_time； //7 byte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47" w:name="_Toc22703"/>
      <w:r>
        <w:rPr>
          <w:rFonts w:hint="eastAsia"/>
          <w:b/>
          <w:szCs w:val="22"/>
          <w:lang w:val="en-US" w:eastAsia="zh-CN"/>
        </w:rPr>
        <w:t xml:space="preserve">2.53.3 </w:t>
      </w:r>
      <w:r>
        <w:rPr>
          <w:rFonts w:hint="eastAsia"/>
          <w:b/>
          <w:szCs w:val="22"/>
          <w:lang w:eastAsia="zh-CN"/>
        </w:rPr>
        <w:t>Response</w:t>
      </w:r>
      <w:bookmarkEnd w:id="347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CCHEX_RET_SET_DST_PARAM_TYPE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48" w:name="_Toc5633"/>
      <w:r>
        <w:rPr>
          <w:rFonts w:hint="eastAsia"/>
          <w:b/>
          <w:szCs w:val="22"/>
          <w:lang w:val="en-US" w:eastAsia="zh-CN"/>
        </w:rPr>
        <w:t xml:space="preserve">2.53.4 </w:t>
      </w:r>
      <w:r>
        <w:rPr>
          <w:rFonts w:hint="eastAsia"/>
          <w:b/>
          <w:szCs w:val="22"/>
          <w:lang w:eastAsia="zh-CN"/>
        </w:rPr>
        <w:t>Sample</w:t>
      </w:r>
      <w:bookmarkEnd w:id="348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CChex_SetDSTParam(CchexHandle,DevIdx,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49" w:name="_Toc10736"/>
      <w:r>
        <w:rPr>
          <w:rFonts w:hint="eastAsia"/>
          <w:lang w:val="en-US" w:eastAsia="zh-CN"/>
        </w:rPr>
        <w:t>2.53.5 Notice</w:t>
      </w:r>
      <w:bookmarkEnd w:id="349"/>
    </w:p>
    <w:p>
      <w:pPr>
        <w:pStyle w:val="3"/>
        <w:numPr>
          <w:ilvl w:val="0"/>
          <w:numId w:val="4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50" w:name="_Toc100"/>
      <w:r>
        <w:rPr>
          <w:rFonts w:hint="eastAsia"/>
          <w:lang w:val="en-US" w:eastAsia="zh-CN"/>
        </w:rPr>
        <w:t xml:space="preserve">2.54 </w:t>
      </w:r>
      <w:r>
        <w:rPr>
          <w:rFonts w:hint="eastAsia"/>
        </w:rPr>
        <w:t>CChex_GetDevExtInfo</w:t>
      </w:r>
      <w:bookmarkEnd w:id="350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51" w:name="_Toc9330"/>
      <w:r>
        <w:rPr>
          <w:rFonts w:hint="eastAsia"/>
          <w:lang w:val="en-US" w:eastAsia="zh-CN"/>
        </w:rPr>
        <w:t xml:space="preserve">2.54.1 </w:t>
      </w:r>
      <w:r>
        <w:rPr>
          <w:rFonts w:hint="eastAsia"/>
          <w:lang w:eastAsia="zh-CN"/>
        </w:rPr>
        <w:t>Description function</w:t>
      </w:r>
      <w:bookmarkEnd w:id="351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 xml:space="preserve">】Gets the </w:t>
      </w:r>
      <w:r>
        <w:rPr>
          <w:rFonts w:hint="eastAsia"/>
          <w:lang w:val="en-US" w:eastAsia="zh-CN"/>
        </w:rPr>
        <w:t>device</w:t>
      </w:r>
      <w:r>
        <w:rPr>
          <w:rFonts w:hint="eastAsia"/>
        </w:rPr>
        <w:t xml:space="preserve"> extension information code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Read the factory name/Tax number/factory Address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52" w:name="_Toc26488"/>
      <w:r>
        <w:rPr>
          <w:rFonts w:hint="eastAsia"/>
          <w:b/>
          <w:szCs w:val="22"/>
          <w:lang w:val="en-US" w:eastAsia="zh-CN"/>
        </w:rPr>
        <w:t xml:space="preserve">2.54.2 </w:t>
      </w:r>
      <w:r>
        <w:rPr>
          <w:rFonts w:hint="eastAsia"/>
          <w:b/>
          <w:szCs w:val="22"/>
          <w:lang w:eastAsia="zh-CN"/>
        </w:rPr>
        <w:t>Request</w:t>
      </w:r>
      <w:bookmarkEnd w:id="352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CChex_GetDevExtInfo(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53" w:name="_Toc24708"/>
      <w:r>
        <w:rPr>
          <w:rFonts w:hint="eastAsia"/>
          <w:b/>
          <w:szCs w:val="22"/>
          <w:lang w:val="en-US" w:eastAsia="zh-CN"/>
        </w:rPr>
        <w:t xml:space="preserve">2.54.3 </w:t>
      </w:r>
      <w:r>
        <w:rPr>
          <w:rFonts w:hint="eastAsia"/>
          <w:b/>
          <w:szCs w:val="22"/>
          <w:lang w:eastAsia="zh-CN"/>
        </w:rPr>
        <w:t>Response</w:t>
      </w:r>
      <w:bookmarkEnd w:id="353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CCHEX_RET_GET_DEV_EXT_INFO_TYPE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CCHEX_SET_DEV_EXT_INFO_STRU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param;  //320byte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[50]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manufacturer_name;        //Factory name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[100]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manufacturer_addr;        //Address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[15]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duty_paragraph;           //Tax number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[155]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reserved;                 //Reserved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54" w:name="_Toc32755"/>
      <w:r>
        <w:rPr>
          <w:rFonts w:hint="eastAsia"/>
          <w:b/>
          <w:szCs w:val="22"/>
          <w:lang w:val="en-US" w:eastAsia="zh-CN"/>
        </w:rPr>
        <w:t xml:space="preserve">2.54.4 </w:t>
      </w:r>
      <w:r>
        <w:rPr>
          <w:rFonts w:hint="eastAsia"/>
          <w:b/>
          <w:szCs w:val="22"/>
          <w:lang w:eastAsia="zh-CN"/>
        </w:rPr>
        <w:t>Sample</w:t>
      </w:r>
      <w:bookmarkEnd w:id="354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CChex_GetDevExtInfo(CchexHandle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DevIdx);</w:t>
      </w:r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55" w:name="_Toc20257"/>
      <w:r>
        <w:rPr>
          <w:rFonts w:hint="eastAsia"/>
          <w:lang w:val="en-US" w:eastAsia="zh-CN"/>
        </w:rPr>
        <w:t>2.54.5 Notice</w:t>
      </w:r>
      <w:bookmarkEnd w:id="355"/>
    </w:p>
    <w:p>
      <w:pPr>
        <w:pStyle w:val="3"/>
        <w:numPr>
          <w:ilvl w:val="0"/>
          <w:numId w:val="41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56" w:name="_Toc12693"/>
      <w:r>
        <w:rPr>
          <w:rFonts w:hint="eastAsia"/>
          <w:lang w:val="en-US" w:eastAsia="zh-CN"/>
        </w:rPr>
        <w:t xml:space="preserve">2.55 </w:t>
      </w:r>
      <w:r>
        <w:rPr>
          <w:rFonts w:hint="eastAsia"/>
        </w:rPr>
        <w:t>CChex_SetDevExtInfo</w:t>
      </w:r>
      <w:bookmarkEnd w:id="356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57" w:name="_Toc20721"/>
      <w:r>
        <w:rPr>
          <w:rFonts w:hint="eastAsia"/>
          <w:lang w:val="en-US" w:eastAsia="zh-CN"/>
        </w:rPr>
        <w:t xml:space="preserve">2.55.1 </w:t>
      </w:r>
      <w:r>
        <w:rPr>
          <w:rFonts w:hint="eastAsia"/>
          <w:lang w:eastAsia="zh-CN"/>
        </w:rPr>
        <w:t>Description function</w:t>
      </w:r>
      <w:bookmarkEnd w:id="357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Modify</w:t>
      </w:r>
      <w:r>
        <w:rPr>
          <w:rFonts w:hint="eastAsia"/>
        </w:rPr>
        <w:t xml:space="preserve"> the device extension information code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Modify the factory name/Tax number/factory Address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58" w:name="_Toc15018"/>
      <w:r>
        <w:rPr>
          <w:rFonts w:hint="eastAsia"/>
          <w:b/>
          <w:szCs w:val="22"/>
          <w:lang w:val="en-US" w:eastAsia="zh-CN"/>
        </w:rPr>
        <w:t xml:space="preserve">2.55.2 </w:t>
      </w:r>
      <w:r>
        <w:rPr>
          <w:rFonts w:hint="eastAsia"/>
          <w:b/>
          <w:szCs w:val="22"/>
          <w:lang w:eastAsia="zh-CN"/>
        </w:rPr>
        <w:t>Request</w:t>
      </w:r>
      <w:bookmarkEnd w:id="358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CChex_SetDevExtInfo(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CCHEX_SET_DEV_EXT_INFO_STRU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：320byte，Input[Parameter]；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[50]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manufacturer_name;        //factory name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[100]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manufacturer_addr;        //factory address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[15]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duty_paragraph;           //Tax number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[155]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reserved;                 //Reserved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59" w:name="_Toc4679"/>
      <w:r>
        <w:rPr>
          <w:rFonts w:hint="eastAsia"/>
          <w:b/>
          <w:szCs w:val="22"/>
          <w:lang w:val="en-US" w:eastAsia="zh-CN"/>
        </w:rPr>
        <w:t xml:space="preserve">2.55.3 </w:t>
      </w:r>
      <w:r>
        <w:rPr>
          <w:rFonts w:hint="eastAsia"/>
          <w:b/>
          <w:szCs w:val="22"/>
          <w:lang w:eastAsia="zh-CN"/>
        </w:rPr>
        <w:t>Response</w:t>
      </w:r>
      <w:bookmarkEnd w:id="359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CCHEX_RET_SET_DEV_EXT_INFO_TYPE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60" w:name="_Toc18567"/>
      <w:r>
        <w:rPr>
          <w:rFonts w:hint="eastAsia"/>
          <w:b/>
          <w:szCs w:val="22"/>
          <w:lang w:val="en-US" w:eastAsia="zh-CN"/>
        </w:rPr>
        <w:t xml:space="preserve">2.55.4 </w:t>
      </w:r>
      <w:r>
        <w:rPr>
          <w:rFonts w:hint="eastAsia"/>
          <w:b/>
          <w:szCs w:val="22"/>
          <w:lang w:eastAsia="zh-CN"/>
        </w:rPr>
        <w:t>Sample</w:t>
      </w:r>
      <w:bookmarkEnd w:id="360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CChex_SetDevExtInfo(CchexHandle,DevIdx,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61" w:name="_Toc15407"/>
      <w:r>
        <w:rPr>
          <w:rFonts w:hint="eastAsia"/>
          <w:lang w:val="en-US" w:eastAsia="zh-CN"/>
        </w:rPr>
        <w:t>2.55.5 Notice</w:t>
      </w:r>
      <w:bookmarkEnd w:id="361"/>
    </w:p>
    <w:p>
      <w:pPr>
        <w:pStyle w:val="3"/>
        <w:numPr>
          <w:ilvl w:val="0"/>
          <w:numId w:val="42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62" w:name="_Toc29931"/>
      <w:r>
        <w:rPr>
          <w:rFonts w:hint="eastAsia"/>
          <w:lang w:val="en-US" w:eastAsia="zh-CN"/>
        </w:rPr>
        <w:t xml:space="preserve">2.56 </w:t>
      </w:r>
      <w:r>
        <w:rPr>
          <w:rFonts w:hint="eastAsia"/>
        </w:rPr>
        <w:t>CChex_GetBasicConfigInfo3</w:t>
      </w:r>
      <w:bookmarkEnd w:id="362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63" w:name="_Toc19145"/>
      <w:r>
        <w:rPr>
          <w:rFonts w:hint="eastAsia"/>
          <w:lang w:val="en-US" w:eastAsia="zh-CN"/>
        </w:rPr>
        <w:t>2.56.1</w:t>
      </w:r>
      <w:r>
        <w:rPr>
          <w:rFonts w:hint="eastAsia"/>
          <w:lang w:eastAsia="zh-CN"/>
        </w:rPr>
        <w:t>Description function</w:t>
      </w:r>
      <w:bookmarkEnd w:id="363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 xml:space="preserve">】Get </w:t>
      </w:r>
      <w:r>
        <w:rPr>
          <w:rFonts w:hint="eastAsia"/>
          <w:lang w:val="en-US" w:eastAsia="zh-CN"/>
        </w:rPr>
        <w:t>the device</w:t>
      </w:r>
      <w:r>
        <w:rPr>
          <w:rFonts w:hint="eastAsia"/>
        </w:rPr>
        <w:t xml:space="preserve"> configuration information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Read Wiegand mode</w:t>
      </w:r>
      <w:r>
        <w:t>。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64" w:name="_Toc22381"/>
      <w:r>
        <w:rPr>
          <w:rFonts w:hint="eastAsia"/>
          <w:b/>
          <w:szCs w:val="22"/>
          <w:lang w:val="en-US" w:eastAsia="zh-CN"/>
        </w:rPr>
        <w:t xml:space="preserve">2.56.2 </w:t>
      </w:r>
      <w:r>
        <w:rPr>
          <w:rFonts w:hint="eastAsia"/>
          <w:b/>
          <w:szCs w:val="22"/>
          <w:lang w:eastAsia="zh-CN"/>
        </w:rPr>
        <w:t>Request</w:t>
      </w:r>
      <w:bookmarkEnd w:id="364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CChex_GetBasicConfigInfo3(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65" w:name="_Toc7032"/>
      <w:r>
        <w:rPr>
          <w:rFonts w:hint="eastAsia"/>
          <w:b/>
          <w:szCs w:val="22"/>
          <w:lang w:val="en-US" w:eastAsia="zh-CN"/>
        </w:rPr>
        <w:t xml:space="preserve">2.56.3 </w:t>
      </w:r>
      <w:r>
        <w:rPr>
          <w:rFonts w:hint="eastAsia"/>
          <w:b/>
          <w:szCs w:val="22"/>
          <w:lang w:eastAsia="zh-CN"/>
        </w:rPr>
        <w:t>Response</w:t>
      </w:r>
      <w:bookmarkEnd w:id="365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CCHEX_RET_GET_BASIC_CFG3_TYPE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CCHEX_SET_BASIC_CFG_INFO3_STRU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param;  //15 byte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wiegand_type;         //wiegand mode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online_mode;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//online mode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collect_level;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//Acquisition threshold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pwd_status;           //</w:t>
      </w:r>
      <w:bookmarkStart w:id="366" w:name="OLE_LINK19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communication password status </w:t>
      </w:r>
      <w:bookmarkEnd w:id="366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=0 ,connect don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 need the communication password by TCP/IP; communication password status  =1, send 0x04 command, verify the communication password by TCP/IP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sensor_status;           //=0  don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 report the door sensor status;  =1 activate report the door sensor status（the device will activate send the response of 0x2F command 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[8]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reserved;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//Reserved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independent_time;    //User independent time limit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m5_t5_status;         //= 0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disable;  = 1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enable; Out =2, disable In  =4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disable，out =5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disable，In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padding;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//alignment  invalid data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67" w:name="_Toc4960"/>
      <w:r>
        <w:rPr>
          <w:rFonts w:hint="eastAsia"/>
          <w:b/>
          <w:szCs w:val="22"/>
          <w:lang w:val="en-US" w:eastAsia="zh-CN"/>
        </w:rPr>
        <w:t xml:space="preserve">2.56.4 </w:t>
      </w:r>
      <w:r>
        <w:rPr>
          <w:rFonts w:hint="eastAsia"/>
          <w:b/>
          <w:szCs w:val="22"/>
          <w:lang w:eastAsia="zh-CN"/>
        </w:rPr>
        <w:t>Sample</w:t>
      </w:r>
      <w:bookmarkEnd w:id="367"/>
    </w:p>
    <w:p>
      <w:pPr>
        <w:pStyle w:val="3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CChex_GetBasicConfigInfo3(CchexHandle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DevIdx);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68" w:name="_Toc6590"/>
      <w:r>
        <w:rPr>
          <w:rFonts w:hint="eastAsia"/>
          <w:lang w:val="en-US" w:eastAsia="zh-CN"/>
        </w:rPr>
        <w:t>2.56.5 Notice</w:t>
      </w:r>
      <w:bookmarkEnd w:id="368"/>
    </w:p>
    <w:p>
      <w:pPr>
        <w:pStyle w:val="3"/>
        <w:numPr>
          <w:ilvl w:val="0"/>
          <w:numId w:val="43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69" w:name="_Toc19924"/>
      <w:r>
        <w:rPr>
          <w:rFonts w:hint="eastAsia"/>
          <w:lang w:val="en-US" w:eastAsia="zh-CN"/>
        </w:rPr>
        <w:t xml:space="preserve">2.57 </w:t>
      </w:r>
      <w:r>
        <w:rPr>
          <w:rFonts w:hint="eastAsia"/>
        </w:rPr>
        <w:t>CChex_SetBasicConfigInfo3</w:t>
      </w:r>
      <w:bookmarkEnd w:id="369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70" w:name="_Toc26549"/>
      <w:r>
        <w:rPr>
          <w:rFonts w:hint="eastAsia"/>
          <w:lang w:val="en-US" w:eastAsia="zh-CN"/>
        </w:rPr>
        <w:t xml:space="preserve">2.57.1 </w:t>
      </w:r>
      <w:r>
        <w:rPr>
          <w:rFonts w:hint="eastAsia"/>
          <w:lang w:eastAsia="zh-CN"/>
        </w:rPr>
        <w:t>Description function</w:t>
      </w:r>
      <w:bookmarkEnd w:id="370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Setup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the device</w:t>
      </w:r>
      <w:r>
        <w:rPr>
          <w:rFonts w:hint="eastAsia"/>
        </w:rPr>
        <w:t xml:space="preserve"> configuration information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Read Wiegand mode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71" w:name="_Toc5274"/>
      <w:r>
        <w:rPr>
          <w:rFonts w:hint="eastAsia"/>
          <w:b/>
          <w:szCs w:val="22"/>
          <w:lang w:val="en-US" w:eastAsia="zh-CN"/>
        </w:rPr>
        <w:t xml:space="preserve">2.57.2 </w:t>
      </w:r>
      <w:r>
        <w:rPr>
          <w:rFonts w:hint="eastAsia"/>
          <w:b/>
          <w:szCs w:val="22"/>
          <w:lang w:eastAsia="zh-CN"/>
        </w:rPr>
        <w:t>Request</w:t>
      </w:r>
      <w:bookmarkEnd w:id="371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CChex_SetBasicConfigInfo3(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CCHEX_SET_BASIC_CFG_INFO3_STRU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Config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：15byte，Input[Parameter]；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wiegand_type;         //wiegand mode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online_mode;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//Online mode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collect_level;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//Acquisition threshold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pwd_status;           //communication password status  =0 ,connect don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 need the communication password by TCP/IP; communication password status  =1, send 0x04 command, verify the communication password by TCP/IP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sensor_status;           //=0  don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 report the door sensor status;  =1 activate report the door sensor status（the device will activate send the response of 0x2F command 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[8]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reserved;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//Reserved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independent_time;    //User independent time limit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m5_t5_status;         //= 0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disable;  = 1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enable; Out =2, disable In  =4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disable，out =5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disable，In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72" w:name="_Toc1920"/>
      <w:r>
        <w:rPr>
          <w:rFonts w:hint="eastAsia"/>
          <w:b/>
          <w:szCs w:val="22"/>
          <w:lang w:val="en-US" w:eastAsia="zh-CN"/>
        </w:rPr>
        <w:t xml:space="preserve">2.57.3 </w:t>
      </w:r>
      <w:r>
        <w:rPr>
          <w:rFonts w:hint="eastAsia"/>
          <w:b/>
          <w:szCs w:val="22"/>
          <w:lang w:eastAsia="zh-CN"/>
        </w:rPr>
        <w:t>Response</w:t>
      </w:r>
      <w:bookmarkEnd w:id="372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CCHEX_RET_SET_BASIC_CFG3_TYPE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73" w:name="_Toc18042"/>
      <w:r>
        <w:rPr>
          <w:rFonts w:hint="eastAsia"/>
          <w:b/>
          <w:szCs w:val="22"/>
          <w:lang w:val="en-US" w:eastAsia="zh-CN"/>
        </w:rPr>
        <w:t xml:space="preserve">2.57.4 </w:t>
      </w:r>
      <w:r>
        <w:rPr>
          <w:rFonts w:hint="eastAsia"/>
          <w:b/>
          <w:szCs w:val="22"/>
          <w:lang w:eastAsia="zh-CN"/>
        </w:rPr>
        <w:t>Sample</w:t>
      </w:r>
      <w:bookmarkEnd w:id="373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CChex_SetBasicConfigInfo3(CchexHandle,DevIdx,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Config);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74" w:name="_Toc30006"/>
      <w:r>
        <w:rPr>
          <w:rFonts w:hint="eastAsia"/>
          <w:lang w:val="en-US" w:eastAsia="zh-CN"/>
        </w:rPr>
        <w:t>2.57.5 Notice</w:t>
      </w:r>
      <w:bookmarkEnd w:id="374"/>
    </w:p>
    <w:p>
      <w:pPr>
        <w:pStyle w:val="3"/>
        <w:numPr>
          <w:ilvl w:val="0"/>
          <w:numId w:val="44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75" w:name="_Toc19960"/>
      <w:r>
        <w:rPr>
          <w:rFonts w:hint="eastAsia"/>
          <w:lang w:val="en-US" w:eastAsia="zh-CN"/>
        </w:rPr>
        <w:t xml:space="preserve">2.58 </w:t>
      </w:r>
      <w:r>
        <w:rPr>
          <w:rFonts w:hint="eastAsia"/>
        </w:rPr>
        <w:t>CChex_ConnectionAuthentication</w:t>
      </w:r>
      <w:bookmarkEnd w:id="375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76" w:name="_Toc23811"/>
      <w:r>
        <w:rPr>
          <w:rFonts w:hint="eastAsia"/>
          <w:lang w:val="en-US" w:eastAsia="zh-CN"/>
        </w:rPr>
        <w:t xml:space="preserve">2.58.1 </w:t>
      </w:r>
      <w:r>
        <w:rPr>
          <w:rFonts w:hint="eastAsia"/>
          <w:lang w:eastAsia="zh-CN"/>
        </w:rPr>
        <w:t>Description function</w:t>
      </w:r>
      <w:bookmarkEnd w:id="376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>connection identification</w:t>
      </w:r>
    </w:p>
    <w:p>
      <w:pPr>
        <w:ind w:left="480" w:hanging="480" w:hangingChars="200"/>
        <w:rPr>
          <w:rFonts w:hint="eastAsia"/>
        </w:rPr>
      </w:pPr>
      <w:r>
        <w:rPr>
          <w:rFonts w:hint="eastAsia"/>
          <w:iCs/>
        </w:rPr>
        <w:t>connection identification</w:t>
      </w:r>
      <w:r>
        <w:rPr>
          <w:rFonts w:hint="eastAsia"/>
          <w:iCs/>
          <w:lang w:val="en-US" w:eastAsia="zh-CN"/>
        </w:rPr>
        <w:t>, identification successful, then response the other command; if the identification successful and no data transfer in 5 mins , recover to dis-identification mode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77" w:name="_Toc19288"/>
      <w:r>
        <w:rPr>
          <w:rFonts w:hint="eastAsia"/>
          <w:b/>
          <w:szCs w:val="22"/>
          <w:lang w:val="en-US" w:eastAsia="zh-CN"/>
        </w:rPr>
        <w:t xml:space="preserve">2.58.2 </w:t>
      </w:r>
      <w:r>
        <w:rPr>
          <w:rFonts w:hint="eastAsia"/>
          <w:b/>
          <w:szCs w:val="22"/>
          <w:lang w:eastAsia="zh-CN"/>
        </w:rPr>
        <w:t>Request</w:t>
      </w:r>
      <w:bookmarkEnd w:id="377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CChex_ConnectionAuthentication(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CCHEX_CONNECTION_AUTHENTICATION_STRU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：24byte，Input[Parameter]；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[12]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username;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[12]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password;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//Iris user name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admin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，password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admin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，</w:t>
      </w:r>
    </w:p>
    <w:p>
      <w:pPr>
        <w:spacing w:beforeLines="0" w:afterLines="0"/>
        <w:ind w:left="1450" w:leftChars="604" w:firstLine="142" w:firstLineChars="75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//Other devices, don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 identify user name, only identify communication password.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78" w:name="_Toc14245"/>
      <w:r>
        <w:rPr>
          <w:rFonts w:hint="eastAsia"/>
          <w:b/>
          <w:szCs w:val="22"/>
          <w:lang w:val="en-US" w:eastAsia="zh-CN"/>
        </w:rPr>
        <w:t xml:space="preserve">2.58.3 </w:t>
      </w:r>
      <w:r>
        <w:rPr>
          <w:rFonts w:hint="eastAsia"/>
          <w:b/>
          <w:szCs w:val="22"/>
          <w:lang w:eastAsia="zh-CN"/>
        </w:rPr>
        <w:t>Response</w:t>
      </w:r>
      <w:bookmarkEnd w:id="378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CCHEX_RET_CONNECTION_AUTHENTICATION_TYPE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79" w:name="_Toc28619"/>
      <w:r>
        <w:rPr>
          <w:rFonts w:hint="eastAsia"/>
          <w:b/>
          <w:szCs w:val="22"/>
          <w:lang w:val="en-US" w:eastAsia="zh-CN"/>
        </w:rPr>
        <w:t xml:space="preserve">2.58.4 </w:t>
      </w:r>
      <w:r>
        <w:rPr>
          <w:rFonts w:hint="eastAsia"/>
          <w:b/>
          <w:szCs w:val="22"/>
          <w:lang w:eastAsia="zh-CN"/>
        </w:rPr>
        <w:t>Sample</w:t>
      </w:r>
      <w:bookmarkEnd w:id="379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CChex_ConnectionAuthentication(CchexHandle,DevIdx,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80" w:name="_Toc10086"/>
      <w:r>
        <w:rPr>
          <w:rFonts w:hint="eastAsia"/>
          <w:lang w:val="en-US" w:eastAsia="zh-CN"/>
        </w:rPr>
        <w:t>2.58.5 Notice</w:t>
      </w:r>
      <w:bookmarkEnd w:id="380"/>
    </w:p>
    <w:p>
      <w:pPr>
        <w:pStyle w:val="3"/>
        <w:numPr>
          <w:ilvl w:val="0"/>
          <w:numId w:val="45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81" w:name="_Toc6880"/>
      <w:r>
        <w:rPr>
          <w:rFonts w:hint="eastAsia"/>
          <w:lang w:val="en-US" w:eastAsia="zh-CN"/>
        </w:rPr>
        <w:t xml:space="preserve">2.59 </w:t>
      </w:r>
      <w:r>
        <w:rPr>
          <w:rFonts w:hint="eastAsia"/>
        </w:rPr>
        <w:t>CChex_GetRecordNumByEmployeeIdAndTime</w:t>
      </w:r>
      <w:bookmarkEnd w:id="381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82" w:name="_Toc573"/>
      <w:r>
        <w:rPr>
          <w:rFonts w:hint="eastAsia"/>
          <w:lang w:val="en-US" w:eastAsia="zh-CN"/>
        </w:rPr>
        <w:t xml:space="preserve">2.59.1 </w:t>
      </w:r>
      <w:r>
        <w:rPr>
          <w:rFonts w:hint="eastAsia"/>
          <w:lang w:eastAsia="zh-CN"/>
        </w:rPr>
        <w:t>Description function</w:t>
      </w:r>
      <w:bookmarkEnd w:id="382"/>
    </w:p>
    <w:p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the record quantity by user ID and time. Only support A20/972 hardware platform devices.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Get the record quantity by user ID and time.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83" w:name="_Toc5303"/>
      <w:r>
        <w:rPr>
          <w:rFonts w:hint="eastAsia"/>
          <w:b/>
          <w:szCs w:val="22"/>
          <w:lang w:val="en-US" w:eastAsia="zh-CN"/>
        </w:rPr>
        <w:t xml:space="preserve">2.59.2 </w:t>
      </w:r>
      <w:r>
        <w:rPr>
          <w:rFonts w:hint="eastAsia"/>
          <w:b/>
          <w:szCs w:val="22"/>
          <w:lang w:eastAsia="zh-CN"/>
        </w:rPr>
        <w:t>Request</w:t>
      </w:r>
      <w:bookmarkEnd w:id="383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CChex_GetRecordNumByEmployeeIdAndTime(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CCHEX_GET_RECORD_INFO_BY_TIME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：13byte，Input[Parameter]；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[5]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EmployeeId;       //User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start_date;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//The number of seconds after 2000.1.2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end_date;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//The number of seconds after 2000.1.2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bookmarkStart w:id="384" w:name="OLE_LINK20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User ID = 0xFF means all users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Start date = 0xFF, means unlimit the start date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End date = 0xFF, means unlimit the end date </w:t>
      </w:r>
    </w:p>
    <w:bookmarkEnd w:id="384"/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85" w:name="_Toc6600"/>
      <w:r>
        <w:rPr>
          <w:rFonts w:hint="eastAsia"/>
          <w:b/>
          <w:szCs w:val="22"/>
          <w:lang w:val="en-US" w:eastAsia="zh-CN"/>
        </w:rPr>
        <w:t xml:space="preserve">2.59.3 </w:t>
      </w:r>
      <w:r>
        <w:rPr>
          <w:rFonts w:hint="eastAsia"/>
          <w:b/>
          <w:szCs w:val="22"/>
          <w:lang w:eastAsia="zh-CN"/>
        </w:rPr>
        <w:t>Response</w:t>
      </w:r>
      <w:bookmarkEnd w:id="385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CCHEX_RET_GET_RECORD_NUMBER_TYPE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int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record_num;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record quantity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86" w:name="_Toc21124"/>
      <w:r>
        <w:rPr>
          <w:rFonts w:hint="eastAsia"/>
          <w:b/>
          <w:szCs w:val="22"/>
          <w:lang w:val="en-US" w:eastAsia="zh-CN"/>
        </w:rPr>
        <w:t xml:space="preserve">2.59.4 </w:t>
      </w:r>
      <w:r>
        <w:rPr>
          <w:rFonts w:hint="eastAsia"/>
          <w:b/>
          <w:szCs w:val="22"/>
          <w:lang w:eastAsia="zh-CN"/>
        </w:rPr>
        <w:t>Sample</w:t>
      </w:r>
      <w:bookmarkEnd w:id="386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CChex_GetRecordNumByEmployeeIdAndTime(CchexHandle,DevIdx,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Param);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87" w:name="_Toc6199"/>
      <w:r>
        <w:rPr>
          <w:rFonts w:hint="eastAsia"/>
          <w:lang w:val="en-US" w:eastAsia="zh-CN"/>
        </w:rPr>
        <w:t>2.59.5 Notice</w:t>
      </w:r>
      <w:bookmarkEnd w:id="387"/>
    </w:p>
    <w:p>
      <w:pPr>
        <w:pStyle w:val="3"/>
        <w:numPr>
          <w:ilvl w:val="0"/>
          <w:numId w:val="46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88" w:name="_Toc24669"/>
      <w:r>
        <w:rPr>
          <w:rFonts w:hint="eastAsia"/>
          <w:lang w:val="en-US" w:eastAsia="zh-CN"/>
        </w:rPr>
        <w:t xml:space="preserve">2.60 </w:t>
      </w:r>
      <w:r>
        <w:rPr>
          <w:rFonts w:hint="eastAsia"/>
        </w:rPr>
        <w:t>CChex_DownloadRecordByEmployeeIdAndTime</w:t>
      </w:r>
      <w:bookmarkEnd w:id="388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89" w:name="_Toc16733"/>
      <w:r>
        <w:rPr>
          <w:rFonts w:hint="eastAsia"/>
          <w:lang w:val="en-US" w:eastAsia="zh-CN"/>
        </w:rPr>
        <w:t xml:space="preserve">2.60.1 </w:t>
      </w:r>
      <w:r>
        <w:rPr>
          <w:rFonts w:hint="eastAsia"/>
          <w:lang w:eastAsia="zh-CN"/>
        </w:rPr>
        <w:t>Description function</w:t>
      </w:r>
      <w:bookmarkEnd w:id="389"/>
    </w:p>
    <w:p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】Get the record by user ID and time. Only support A20/972 hardware platform devices.</w:t>
      </w:r>
    </w:p>
    <w:p>
      <w:pPr>
        <w:rPr>
          <w:rFonts w:hint="eastAsia"/>
        </w:rPr>
      </w:pPr>
      <w:r>
        <w:rPr>
          <w:rFonts w:hint="eastAsia"/>
        </w:rPr>
        <w:t>Get the record by user ID and time</w:t>
      </w:r>
      <w:r>
        <w:rPr>
          <w:rFonts w:hint="eastAsia"/>
          <w:iCs/>
          <w:lang w:eastAsia="zh-CN"/>
        </w:rPr>
        <w:t>。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90" w:name="_Toc8823"/>
      <w:r>
        <w:rPr>
          <w:rFonts w:hint="eastAsia"/>
          <w:b/>
          <w:szCs w:val="22"/>
          <w:lang w:val="en-US" w:eastAsia="zh-CN"/>
        </w:rPr>
        <w:t xml:space="preserve">2.60.2 </w:t>
      </w:r>
      <w:r>
        <w:rPr>
          <w:rFonts w:hint="eastAsia"/>
          <w:b/>
          <w:szCs w:val="22"/>
          <w:lang w:eastAsia="zh-CN"/>
        </w:rPr>
        <w:t>Request</w:t>
      </w:r>
      <w:bookmarkEnd w:id="390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CChex_DownloadRecordByEmployeeIdAndTime(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CCHEX_GET_RECORD_INFO_BY_TIME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：13byte，Input[Parameter]；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[12]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EmployeeId;       //user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start_date;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//The number of seconds after 2000.1.2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end_date;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//The number of seconds after 2000.1.2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User ID = 0xFF means all users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Start date = 0xFF, means unlimit the start date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End date = 0xFF, means unlimit the end date 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91" w:name="_Toc8581"/>
      <w:r>
        <w:rPr>
          <w:rFonts w:hint="eastAsia"/>
          <w:b/>
          <w:szCs w:val="22"/>
          <w:lang w:val="en-US" w:eastAsia="zh-CN"/>
        </w:rPr>
        <w:t>2.60.3</w:t>
      </w:r>
      <w:r>
        <w:rPr>
          <w:rFonts w:hint="eastAsia"/>
          <w:b/>
          <w:szCs w:val="22"/>
          <w:lang w:eastAsia="zh-CN"/>
        </w:rPr>
        <w:t>Response</w:t>
      </w:r>
      <w:bookmarkEnd w:id="391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CCHEX_RET_GET_RECORD_BY_EMPLOYEE_TIME_TYPE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[5]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EmployeeId;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//User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char date;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//date time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char back_id;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//back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ecord_type;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//record type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[3]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work_type;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//work code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[2]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padding;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//alignment invalid data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Note: The number of times this type of data is returned based on the number of records recorded during the output download time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92" w:name="_Toc28982"/>
      <w:r>
        <w:rPr>
          <w:rFonts w:hint="eastAsia"/>
          <w:b/>
          <w:szCs w:val="22"/>
          <w:lang w:val="en-US" w:eastAsia="zh-CN"/>
        </w:rPr>
        <w:t xml:space="preserve">2.60.4 </w:t>
      </w:r>
      <w:r>
        <w:rPr>
          <w:rFonts w:hint="eastAsia"/>
          <w:b/>
          <w:szCs w:val="22"/>
          <w:lang w:eastAsia="zh-CN"/>
        </w:rPr>
        <w:t>Sample</w:t>
      </w:r>
      <w:bookmarkEnd w:id="392"/>
    </w:p>
    <w:p>
      <w:pPr>
        <w:spacing w:beforeLines="0" w:afterLines="0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CChex_DownloadRecordByEmployeeIdAndTime(CchexHandle,DevIdx,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Param);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393" w:name="_Toc16321"/>
      <w:r>
        <w:rPr>
          <w:rFonts w:hint="eastAsia"/>
          <w:lang w:val="en-US" w:eastAsia="zh-CN"/>
        </w:rPr>
        <w:t>2.60.5 Notice</w:t>
      </w:r>
      <w:bookmarkEnd w:id="393"/>
    </w:p>
    <w:p>
      <w:pPr>
        <w:pStyle w:val="3"/>
        <w:numPr>
          <w:ilvl w:val="0"/>
          <w:numId w:val="47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394" w:name="_Toc28343"/>
      <w:r>
        <w:rPr>
          <w:rFonts w:hint="eastAsia"/>
          <w:lang w:val="en-US" w:eastAsia="zh-CN"/>
        </w:rPr>
        <w:t xml:space="preserve">2.61 </w:t>
      </w:r>
      <w:r>
        <w:rPr>
          <w:rFonts w:hint="eastAsia"/>
        </w:rPr>
        <w:t>Send attendance records in real time</w:t>
      </w:r>
      <w:bookmarkEnd w:id="394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95" w:name="_Toc22467"/>
      <w:r>
        <w:rPr>
          <w:rFonts w:hint="eastAsia"/>
          <w:lang w:val="en-US" w:eastAsia="zh-CN"/>
        </w:rPr>
        <w:t xml:space="preserve">2.61.1 </w:t>
      </w:r>
      <w:r>
        <w:rPr>
          <w:rFonts w:hint="eastAsia"/>
          <w:lang w:eastAsia="zh-CN"/>
        </w:rPr>
        <w:t>Description function</w:t>
      </w:r>
      <w:bookmarkEnd w:id="395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Send the records in real time</w:t>
      </w:r>
    </w:p>
    <w:p>
      <w:pPr>
        <w:rPr>
          <w:rFonts w:hint="eastAsia"/>
        </w:rPr>
      </w:pPr>
      <w:r>
        <w:rPr>
          <w:rFonts w:hint="eastAsia"/>
        </w:rPr>
        <w:t>After verification, the attendance information will be output automatically, and only the response information will be available.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96" w:name="_Toc10690"/>
      <w:r>
        <w:rPr>
          <w:rFonts w:hint="eastAsia"/>
          <w:b/>
          <w:szCs w:val="22"/>
          <w:lang w:val="en-US" w:eastAsia="zh-CN"/>
        </w:rPr>
        <w:t xml:space="preserve">2.61.2 </w:t>
      </w:r>
      <w:r>
        <w:rPr>
          <w:rFonts w:hint="eastAsia"/>
          <w:b/>
          <w:szCs w:val="22"/>
          <w:lang w:eastAsia="zh-CN"/>
        </w:rPr>
        <w:t>Request</w:t>
      </w:r>
      <w:bookmarkEnd w:id="396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kern w:val="2"/>
          <w:sz w:val="24"/>
          <w:lang w:val="en-US" w:eastAsia="zh-CN" w:bidi="ar-SA"/>
        </w:rPr>
        <w:t>【Mode】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397" w:name="_Toc32652"/>
      <w:r>
        <w:rPr>
          <w:rFonts w:hint="eastAsia"/>
          <w:b/>
          <w:szCs w:val="22"/>
          <w:lang w:val="en-US" w:eastAsia="zh-CN"/>
        </w:rPr>
        <w:t xml:space="preserve">2.61.3 </w:t>
      </w:r>
      <w:r>
        <w:rPr>
          <w:rFonts w:hint="eastAsia"/>
          <w:b/>
          <w:szCs w:val="22"/>
          <w:lang w:eastAsia="zh-CN"/>
        </w:rPr>
        <w:t>Response</w:t>
      </w:r>
      <w:bookmarkEnd w:id="397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CCHEX_RET_LIVE_SEND_ATTENDANCE_TYPE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FF"/>
          <w:sz w:val="19"/>
        </w:rPr>
        <w:t>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[5]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//user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FF"/>
          <w:sz w:val="19"/>
        </w:rPr>
        <w:t>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timestamp;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</w:t>
      </w:r>
      <w:bookmarkStart w:id="398" w:name="OLE_LINK21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The number of seconds after 2000.1.2</w:t>
      </w:r>
    </w:p>
    <w:bookmarkEnd w:id="398"/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FF"/>
          <w:sz w:val="19"/>
        </w:rPr>
        <w:t>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backup;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//backup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FF"/>
          <w:sz w:val="19"/>
        </w:rPr>
        <w:t>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record_type;      //record type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FF"/>
          <w:sz w:val="19"/>
        </w:rPr>
        <w:t>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[3]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work_type[3];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//workcode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FF"/>
          <w:sz w:val="19"/>
        </w:rPr>
        <w:t>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[2]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padding[2];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399" w:name="_Toc331"/>
      <w:r>
        <w:rPr>
          <w:rFonts w:hint="eastAsia"/>
          <w:b/>
          <w:szCs w:val="22"/>
          <w:lang w:val="en-US" w:eastAsia="zh-CN"/>
        </w:rPr>
        <w:t>2.61.4</w:t>
      </w:r>
      <w:r>
        <w:rPr>
          <w:rFonts w:hint="eastAsia"/>
          <w:b/>
          <w:szCs w:val="22"/>
          <w:lang w:eastAsia="zh-CN"/>
        </w:rPr>
        <w:t>Sample</w:t>
      </w:r>
      <w:bookmarkEnd w:id="399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00" w:name="_Toc32619"/>
      <w:r>
        <w:rPr>
          <w:rFonts w:hint="eastAsia"/>
          <w:lang w:val="en-US" w:eastAsia="zh-CN"/>
        </w:rPr>
        <w:t>2.61.5 Notice</w:t>
      </w:r>
      <w:bookmarkEnd w:id="400"/>
    </w:p>
    <w:p>
      <w:pPr>
        <w:pStyle w:val="3"/>
        <w:numPr>
          <w:ilvl w:val="0"/>
          <w:numId w:val="48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 xml:space="preserve">2. Set whether the </w:t>
      </w:r>
      <w:r>
        <w:rPr>
          <w:rFonts w:hint="eastAsia"/>
          <w:lang w:val="en-US" w:eastAsia="zh-CN"/>
        </w:rPr>
        <w:t>device</w:t>
      </w:r>
      <w:r>
        <w:rPr>
          <w:rFonts w:hint="eastAsia"/>
        </w:rPr>
        <w:t xml:space="preserve"> configuration information 2 is sent in real time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401" w:name="_Toc5347"/>
      <w:r>
        <w:rPr>
          <w:rFonts w:hint="eastAsia"/>
          <w:lang w:val="en-US" w:eastAsia="zh-CN"/>
        </w:rPr>
        <w:t xml:space="preserve">2.62 </w:t>
      </w:r>
      <w:r>
        <w:rPr>
          <w:rFonts w:hint="eastAsia"/>
        </w:rPr>
        <w:t>CChex_GetRecordInfo</w:t>
      </w:r>
      <w:bookmarkEnd w:id="401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02" w:name="_Toc5926"/>
      <w:r>
        <w:rPr>
          <w:rFonts w:hint="eastAsia"/>
          <w:lang w:val="en-US" w:eastAsia="zh-CN"/>
        </w:rPr>
        <w:t xml:space="preserve">2.62.1 </w:t>
      </w:r>
      <w:r>
        <w:rPr>
          <w:rFonts w:hint="eastAsia"/>
          <w:lang w:eastAsia="zh-CN"/>
        </w:rPr>
        <w:t>Description function</w:t>
      </w:r>
      <w:bookmarkEnd w:id="402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the record information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Get the record information, contains already register user quantity, already register FP quantity, already register password quantity, all record quantity and new record quantity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03" w:name="_Toc12745"/>
      <w:r>
        <w:rPr>
          <w:rFonts w:hint="eastAsia"/>
          <w:b/>
          <w:szCs w:val="22"/>
          <w:lang w:val="en-US" w:eastAsia="zh-CN"/>
        </w:rPr>
        <w:t xml:space="preserve">2.62.2 </w:t>
      </w:r>
      <w:r>
        <w:rPr>
          <w:rFonts w:hint="eastAsia"/>
          <w:b/>
          <w:szCs w:val="22"/>
          <w:lang w:eastAsia="zh-CN"/>
        </w:rPr>
        <w:t>Request</w:t>
      </w:r>
      <w:bookmarkEnd w:id="403"/>
    </w:p>
    <w:p>
      <w:pPr>
        <w:pStyle w:val="3"/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kern w:val="2"/>
          <w:sz w:val="24"/>
          <w:lang w:val="en-US" w:eastAsia="zh-CN" w:bidi="ar-SA"/>
        </w:rPr>
        <w:t>【Mode】</w:t>
      </w:r>
      <w:r>
        <w:rPr>
          <w:rFonts w:hint="eastAsia" w:ascii="新宋体" w:hAnsi="新宋体" w:eastAsia="新宋体"/>
          <w:color w:val="0000FF"/>
          <w:kern w:val="2"/>
          <w:sz w:val="19"/>
          <w:szCs w:val="22"/>
          <w:lang w:val="en-US" w:eastAsia="zh-CN" w:bidi="ar-SA"/>
        </w:rPr>
        <w:t>in</w:t>
      </w:r>
      <w:r>
        <w:rPr>
          <w:rFonts w:hint="eastAsia" w:ascii="新宋体" w:hAnsi="新宋体" w:eastAsia="新宋体"/>
          <w:color w:val="0000FF"/>
          <w:kern w:val="2"/>
          <w:sz w:val="19"/>
          <w:lang w:val="en-US" w:eastAsia="zh-CN" w:bidi="ar-SA"/>
        </w:rPr>
        <w:t>t</w:t>
      </w:r>
      <w:r>
        <w:rPr>
          <w:rFonts w:hint="eastAsia"/>
          <w:lang w:val="en-US" w:eastAsia="zh-CN"/>
        </w:rPr>
        <w:t xml:space="preserve"> CChex_GetRecordInfoStatus(</w:t>
      </w:r>
      <w:r>
        <w:rPr>
          <w:rFonts w:hint="eastAsia" w:ascii="新宋体" w:hAnsi="新宋体" w:eastAsia="新宋体"/>
          <w:color w:val="0000FF"/>
          <w:kern w:val="2"/>
          <w:sz w:val="19"/>
          <w:szCs w:val="22"/>
          <w:lang w:val="en-US" w:eastAsia="zh-CN" w:bidi="ar-SA"/>
        </w:rPr>
        <w:t xml:space="preserve">IntPtr </w:t>
      </w:r>
      <w:r>
        <w:rPr>
          <w:rFonts w:hint="eastAsia"/>
          <w:lang w:val="en-US" w:eastAsia="zh-CN"/>
        </w:rPr>
        <w:t>CchexHandle,</w:t>
      </w:r>
      <w:r>
        <w:rPr>
          <w:rFonts w:hint="eastAsia" w:ascii="新宋体" w:hAnsi="新宋体" w:eastAsia="新宋体"/>
          <w:color w:val="0000FF"/>
          <w:kern w:val="2"/>
          <w:sz w:val="19"/>
          <w:szCs w:val="22"/>
          <w:lang w:val="en-US" w:eastAsia="zh-CN" w:bidi="ar-SA"/>
        </w:rPr>
        <w:t xml:space="preserve"> int </w:t>
      </w:r>
      <w:r>
        <w:rPr>
          <w:rFonts w:hint="eastAsia"/>
          <w:lang w:val="en-US" w:eastAsia="zh-CN"/>
        </w:rPr>
        <w:t>DevIdx);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04" w:name="_Toc328"/>
      <w:r>
        <w:rPr>
          <w:rFonts w:hint="eastAsia"/>
          <w:b/>
          <w:szCs w:val="22"/>
          <w:lang w:val="en-US" w:eastAsia="zh-CN"/>
        </w:rPr>
        <w:t xml:space="preserve">2.62.3 </w:t>
      </w:r>
      <w:r>
        <w:rPr>
          <w:rFonts w:hint="eastAsia"/>
          <w:b/>
          <w:szCs w:val="22"/>
          <w:lang w:eastAsia="zh-CN"/>
        </w:rPr>
        <w:t>Response</w:t>
      </w:r>
      <w:bookmarkEnd w:id="404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sz w:val="19"/>
        </w:rPr>
        <w:t>CCHEX_RET_GET_RECORD_INFO_STATUS_TYPE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EmployeeNum;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//User quantity</w:t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FingerPrtNum;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//FP quantity</w:t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PasswdNum;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CardNum;</w:t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TotalRecNum;</w:t>
      </w:r>
    </w:p>
    <w:p>
      <w:pPr>
        <w:keepNext w:val="0"/>
        <w:keepLines w:val="0"/>
        <w:widowControl/>
        <w:suppressLineNumbers w:val="0"/>
        <w:spacing w:line="26" w:lineRule="atLeast"/>
        <w:ind w:left="1260" w:leftChars="0" w:firstLine="420" w:firstLineChars="0"/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NewRecNum;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05" w:name="_Toc27011"/>
      <w:r>
        <w:rPr>
          <w:rFonts w:hint="eastAsia"/>
          <w:b/>
          <w:szCs w:val="22"/>
          <w:lang w:val="en-US" w:eastAsia="zh-CN"/>
        </w:rPr>
        <w:t xml:space="preserve">2.62.4 </w:t>
      </w:r>
      <w:r>
        <w:rPr>
          <w:rFonts w:hint="eastAsia"/>
          <w:b/>
          <w:szCs w:val="22"/>
          <w:lang w:eastAsia="zh-CN"/>
        </w:rPr>
        <w:t>Sample</w:t>
      </w:r>
      <w:bookmarkEnd w:id="405"/>
    </w:p>
    <w:p>
      <w:pPr>
        <w:spacing w:beforeLines="0" w:afterLines="0"/>
        <w:ind w:firstLine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CChex_GetRecordInfoStatus</w:t>
      </w:r>
      <w:r>
        <w:rPr>
          <w:rFonts w:hint="eastAsia" w:ascii="新宋体" w:hAnsi="新宋体" w:eastAsia="新宋体"/>
          <w:color w:val="000000"/>
          <w:sz w:val="19"/>
        </w:rPr>
        <w:t>(CchexHandle,DevIdx);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06" w:name="_Toc19933"/>
      <w:r>
        <w:rPr>
          <w:rFonts w:hint="eastAsia"/>
          <w:lang w:val="en-US" w:eastAsia="zh-CN"/>
        </w:rPr>
        <w:t>2.62.5 Notice</w:t>
      </w:r>
      <w:bookmarkEnd w:id="406"/>
    </w:p>
    <w:p>
      <w:pPr>
        <w:pStyle w:val="3"/>
        <w:numPr>
          <w:ilvl w:val="0"/>
          <w:numId w:val="49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07" w:name="_Toc9756"/>
      <w:r>
        <w:rPr>
          <w:rFonts w:hint="eastAsia"/>
          <w:lang w:val="en-US" w:eastAsia="zh-CN"/>
        </w:rPr>
        <w:t xml:space="preserve">2.63 </w:t>
      </w:r>
      <w:r>
        <w:rPr>
          <w:rFonts w:hint="eastAsia"/>
        </w:rPr>
        <w:t>CChex_DownloadAll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Records</w:t>
      </w:r>
      <w:bookmarkEnd w:id="407"/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08" w:name="_Toc14381"/>
      <w:r>
        <w:rPr>
          <w:rFonts w:hint="eastAsia"/>
          <w:lang w:val="en-US" w:eastAsia="zh-CN"/>
        </w:rPr>
        <w:t xml:space="preserve">2.63.1 </w:t>
      </w:r>
      <w:r>
        <w:rPr>
          <w:rFonts w:hint="eastAsia"/>
          <w:lang w:eastAsia="zh-CN"/>
        </w:rPr>
        <w:t>Description function</w:t>
      </w:r>
      <w:bookmarkEnd w:id="408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Download all record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09" w:name="_Toc29053"/>
      <w:r>
        <w:rPr>
          <w:rFonts w:hint="eastAsia"/>
          <w:b/>
          <w:szCs w:val="22"/>
          <w:lang w:val="en-US" w:eastAsia="zh-CN"/>
        </w:rPr>
        <w:t>2.63.2</w:t>
      </w:r>
      <w:r>
        <w:rPr>
          <w:rFonts w:hint="eastAsia"/>
          <w:b/>
          <w:szCs w:val="22"/>
          <w:lang w:eastAsia="zh-CN"/>
        </w:rPr>
        <w:t>Request</w:t>
      </w:r>
      <w:bookmarkEnd w:id="409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CChex_DownloadAll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>Records(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</w:rPr>
        <w:t>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: Search the  device，Input[Parameter]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10" w:name="_Toc30516"/>
      <w:r>
        <w:rPr>
          <w:rFonts w:hint="eastAsia"/>
          <w:b/>
          <w:szCs w:val="22"/>
          <w:lang w:val="en-US" w:eastAsia="zh-CN"/>
        </w:rPr>
        <w:t xml:space="preserve">2.63.3 </w:t>
      </w:r>
      <w:r>
        <w:rPr>
          <w:rFonts w:hint="eastAsia"/>
          <w:b/>
          <w:szCs w:val="22"/>
          <w:lang w:eastAsia="zh-CN"/>
        </w:rPr>
        <w:t>Response</w:t>
      </w:r>
      <w:bookmarkEnd w:id="410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CCHEX_RET_GET_NEW_RECORD_INFO_TYPE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sz w:val="19"/>
        </w:rPr>
        <w:t>NewRecordFlag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new record or no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5</w:t>
      </w:r>
      <w:r>
        <w:rPr>
          <w:rFonts w:hint="eastAsia" w:ascii="新宋体" w:hAnsi="新宋体" w:eastAsia="新宋体"/>
          <w:color w:val="auto"/>
          <w:sz w:val="19"/>
        </w:rPr>
        <w:t>] EmployeeId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ID，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4</w:t>
      </w:r>
      <w:r>
        <w:rPr>
          <w:rFonts w:hint="eastAsia" w:ascii="新宋体" w:hAnsi="新宋体" w:eastAsia="新宋体"/>
          <w:color w:val="auto"/>
          <w:sz w:val="19"/>
        </w:rPr>
        <w:t>] 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Time，The number of seconds after 2000.1.2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BackId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Backup ID，3 digits：Card，2 digits：，1~0：11，digits 7~4：10 FP templates（1~10）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RecordType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Record type，7 digits：1：open the door，0：can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 open the door；3~0 digits attendance status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3</w:t>
      </w:r>
      <w:r>
        <w:rPr>
          <w:rFonts w:hint="eastAsia" w:ascii="新宋体" w:hAnsi="新宋体" w:eastAsia="新宋体"/>
          <w:color w:val="auto"/>
          <w:sz w:val="19"/>
        </w:rPr>
        <w:t>] WorkType;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workcode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Rsv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reserved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11" w:name="_Toc18150"/>
      <w:r>
        <w:rPr>
          <w:rFonts w:hint="eastAsia"/>
          <w:b/>
          <w:szCs w:val="22"/>
          <w:lang w:val="en-US" w:eastAsia="zh-CN"/>
        </w:rPr>
        <w:t xml:space="preserve">2.63.4 </w:t>
      </w:r>
      <w:r>
        <w:rPr>
          <w:rFonts w:hint="eastAsia"/>
          <w:b/>
          <w:szCs w:val="22"/>
          <w:lang w:eastAsia="zh-CN"/>
        </w:rPr>
        <w:t>Sample</w:t>
      </w:r>
      <w:bookmarkEnd w:id="411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CChex_DownloadAll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>Records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12" w:name="_Toc22459"/>
      <w:r>
        <w:rPr>
          <w:rFonts w:hint="eastAsia"/>
          <w:lang w:val="en-US" w:eastAsia="zh-CN"/>
        </w:rPr>
        <w:t>2.63.5 Notice</w:t>
      </w:r>
      <w:bookmarkEnd w:id="412"/>
    </w:p>
    <w:p>
      <w:pPr>
        <w:pStyle w:val="3"/>
        <w:numPr>
          <w:ilvl w:val="0"/>
          <w:numId w:val="5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13" w:name="_Toc6270"/>
      <w:r>
        <w:rPr>
          <w:rFonts w:hint="eastAsia"/>
          <w:lang w:val="en-US" w:eastAsia="zh-CN"/>
        </w:rPr>
        <w:t>2.64 Upload user information</w:t>
      </w:r>
      <w:bookmarkEnd w:id="413"/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upload user information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14" w:name="_Toc3806"/>
      <w:r>
        <w:rPr>
          <w:rFonts w:hint="eastAsia"/>
          <w:b/>
          <w:szCs w:val="22"/>
          <w:lang w:val="en-US" w:eastAsia="zh-CN"/>
        </w:rPr>
        <w:t xml:space="preserve">2.64.2 </w:t>
      </w:r>
      <w:r>
        <w:rPr>
          <w:rFonts w:hint="eastAsia"/>
          <w:b/>
          <w:szCs w:val="22"/>
          <w:lang w:eastAsia="zh-CN"/>
        </w:rPr>
        <w:t>Request</w:t>
      </w:r>
      <w:bookmarkEnd w:id="414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call the universal interface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</w:rPr>
        <w:t>2.20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CChex_ModifyPersonInfo(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CCHEX_RET_PERSON_INFO_STRU</w:t>
      </w:r>
      <w:r>
        <w:rPr>
          <w:rFonts w:hint="eastAsia" w:ascii="新宋体" w:hAnsi="新宋体" w:eastAsia="新宋体"/>
          <w:color w:val="auto"/>
          <w:sz w:val="19"/>
        </w:rPr>
        <w:t xml:space="preserve"> personlist,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person_num);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</w:rPr>
      </w:pP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>Call by the device type</w:t>
      </w:r>
      <w:r>
        <w:rPr>
          <w:rFonts w:hint="eastAsia" w:ascii="新宋体" w:hAnsi="新宋体" w:eastAsia="新宋体"/>
          <w:b/>
          <w:bCs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b/>
          <w:bCs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 xml:space="preserve"> &amp; 0xff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Universal 1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0x01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CChex_UploadEmployeeInfo(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*CchexHandle,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CCHEX_EMPLOYEE_INFO_STRU EmployeeList,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ASCII universal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0x02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CChex_UploadEmployee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Info(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IntPtr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*CchexHandle,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int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DevIdx,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ref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CCHEX_EMPLOYEE2_INFO_STRU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UNICODE universal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0x04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CChex_UploadEmployeeInfo(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IntPtr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*CchexHandle,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int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DevIdx,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ref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CCHEX_EMPLOYEE2UNICODE_INFO_STRU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EmployeeList,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UNICODE_W2 universal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0x20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CChex_UploadEmployeeInfo(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IntPtr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*CchexHandle,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int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DevIdx,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ref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CCHEX_EMPLOYEE2W2_INFO_STRU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EmployeeList,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EmployeeNum);</w:t>
      </w:r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  <w:lang w:eastAsia="zh-CN"/>
        </w:rPr>
      </w:pP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CchexHandle：,successfully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</w:rPr>
        <w:t>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: Search the  device，Input[Parameter]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EmployeeNum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：Increase the number of employees (8 or 12 per upload per device type and customization)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Universal 1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0x01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CCHEX_EMPLOYEE_INFO_STRU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//28byte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byte[5]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</w:t>
      </w:r>
      <w:bookmarkStart w:id="415" w:name="OLE_LINK22"/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user id  only one mark  </w:t>
      </w:r>
      <w:bookmarkEnd w:id="415"/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byte[3]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Passwd;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//password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byte[3]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CardId;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//card ID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byte[10]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//name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DepartmentId;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//department ID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GroupId;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//Group ID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//Attendance mode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FpStatus;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//FP registration status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Special;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//Count of the in formations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Padding;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//Invalid structure alignment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ASCII Universal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0x02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CCHEX_EMPLOYEE2_INFO_STRU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//32byte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byte[5]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//user id  only one mark 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byte[3]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Passwd;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//Password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byte[4]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CardId;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//Card Number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byte[10]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//Name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DepartmentId;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//Department ID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GroupId;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//Group ID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//Time attendance mode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FpStatus;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//Fingerprint Status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PwdH8bit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//password high 8 bits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Rserved;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//Save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Special;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//Count of the in formations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Padding;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//Invalid structure alignment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UNICODE Universal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0x04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CCHEX_EMPLOYEE2UNICODE_INFO_STRU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//40byte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byte[5]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//user id  only one mark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byte[3]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Passwd;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//Password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byte[4]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CardId;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//Card Number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byte[20]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//Name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DepartmentId;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//Department ID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GroupId;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//Group ID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//Time attendance mode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FpStatus;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//Fingerprint Status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PwdH8bit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//Password high 8 bits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Rserved;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//Save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Special;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//Count of the in formations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UNICODE_W2 Universal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0x20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CCHEX_EMPLOYEE2W2_INFO_STRU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CCHEX_EMPLOYEE2UNICODE_INFO_STRU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//40byte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byte[5]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//user id  only one mark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byte[3]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Passwd;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//Password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byte[4]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CardId;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//Card Number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byte[20]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EmployeeName;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//Name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DepartmentId;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//Department ID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GroupId;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//Group ID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//Time attendance mode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FpStatus;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//Fingerprint Status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PwdH8bit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//Password high 8 bits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Rserved;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//Save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 xml:space="preserve"> Special;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//Count of the in formations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byte[4]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start_date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//Employee starting time，The number of seconds after 2000.1.2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byte[4]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end_date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//Employee ending time，The number of seconds after 2000.1.2</w:t>
      </w:r>
    </w:p>
    <w:p>
      <w:pPr>
        <w:pStyle w:val="5"/>
        <w:numPr>
          <w:ilvl w:val="0"/>
          <w:numId w:val="0"/>
        </w:numPr>
        <w:tabs>
          <w:tab w:val="clear" w:pos="1004"/>
        </w:tabs>
        <w:rPr>
          <w:rFonts w:hint="eastAsia"/>
          <w:b/>
          <w:szCs w:val="22"/>
        </w:rPr>
      </w:pPr>
      <w:bookmarkStart w:id="416" w:name="_Toc2671"/>
      <w:r>
        <w:rPr>
          <w:rFonts w:hint="eastAsia"/>
          <w:b/>
          <w:szCs w:val="22"/>
          <w:lang w:val="en-US" w:eastAsia="zh-CN"/>
        </w:rPr>
        <w:t xml:space="preserve">2.64.3 </w:t>
      </w:r>
      <w:r>
        <w:rPr>
          <w:rFonts w:hint="eastAsia"/>
          <w:b/>
          <w:szCs w:val="22"/>
          <w:lang w:eastAsia="zh-CN"/>
        </w:rPr>
        <w:t>Response</w:t>
      </w:r>
      <w:bookmarkEnd w:id="416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 xml:space="preserve">CChex_Update, Type return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Universal 1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CCHEX_RET_ULEMPLOYEE_INFO_TYPE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ASCII Universal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0x02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CCHEX_RET_ULEMPLOYEE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UNICODE Universal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0x04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CCHEX_RET_ULEMPLOYEE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2UNICODE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_INFO_TYPE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UNICODE_W2 Universal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dev-&gt;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DevTypeFlag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&amp; 0xff == 0x20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lang w:val="en-US" w:eastAsia="zh-CN"/>
        </w:rPr>
        <w:t>CCHEX_RET_ULEMPLOYEE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2W2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_INFO_TYPE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0:OK, -1:error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firstLine="321" w:firstLineChars="100"/>
        <w:rPr>
          <w:rFonts w:hint="eastAsia"/>
        </w:rPr>
      </w:pPr>
      <w:bookmarkStart w:id="417" w:name="_Toc8604"/>
      <w:r>
        <w:rPr>
          <w:rFonts w:hint="eastAsia"/>
          <w:b/>
          <w:szCs w:val="22"/>
          <w:lang w:val="en-US" w:eastAsia="zh-CN"/>
        </w:rPr>
        <w:t xml:space="preserve">2.64.4 </w:t>
      </w:r>
      <w:r>
        <w:rPr>
          <w:rFonts w:hint="eastAsia"/>
          <w:b/>
          <w:szCs w:val="22"/>
          <w:lang w:eastAsia="zh-CN"/>
        </w:rPr>
        <w:t>Sample</w:t>
      </w:r>
      <w:bookmarkEnd w:id="417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UploadEmployeeInfo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eastAsia="zh-CN"/>
        </w:rPr>
        <w:t>，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EmployeeList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，1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0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18" w:name="_Toc3244"/>
      <w:r>
        <w:rPr>
          <w:rFonts w:hint="eastAsia"/>
          <w:lang w:val="en-US" w:eastAsia="zh-CN"/>
        </w:rPr>
        <w:t>2.64.5 Notice</w:t>
      </w:r>
      <w:bookmarkEnd w:id="418"/>
    </w:p>
    <w:p>
      <w:pPr>
        <w:pStyle w:val="3"/>
        <w:numPr>
          <w:ilvl w:val="0"/>
          <w:numId w:val="51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；</w:t>
      </w: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19" w:name="_Toc3878"/>
      <w:r>
        <w:rPr>
          <w:rFonts w:hint="eastAsia"/>
          <w:lang w:val="en-US" w:eastAsia="zh-CN"/>
        </w:rPr>
        <w:t xml:space="preserve">2.65  </w:t>
      </w:r>
      <w:r>
        <w:rPr>
          <w:rFonts w:hint="eastAsia"/>
        </w:rPr>
        <w:t>Chex_</w:t>
      </w:r>
      <w:r>
        <w:rPr>
          <w:rFonts w:hint="eastAsia"/>
          <w:lang w:val="en-US" w:eastAsia="zh-CN"/>
        </w:rPr>
        <w:t>GetBasicConfigInfo5</w:t>
      </w:r>
      <w:bookmarkEnd w:id="419"/>
    </w:p>
    <w:p>
      <w:pPr>
        <w:pStyle w:val="5"/>
        <w:numPr>
          <w:ilvl w:val="2"/>
          <w:numId w:val="0"/>
        </w:numPr>
        <w:tabs>
          <w:tab w:val="clear" w:pos="1004"/>
        </w:tabs>
        <w:rPr>
          <w:rFonts w:hint="eastAsia"/>
        </w:rPr>
      </w:pPr>
      <w:bookmarkStart w:id="420" w:name="_Toc31844"/>
      <w:r>
        <w:rPr>
          <w:rFonts w:hint="eastAsia"/>
          <w:lang w:val="en-US" w:eastAsia="zh-CN"/>
        </w:rPr>
        <w:t xml:space="preserve">2.65.1 </w:t>
      </w:r>
      <w:r>
        <w:rPr>
          <w:rFonts w:hint="eastAsia"/>
          <w:lang w:eastAsia="zh-CN"/>
        </w:rPr>
        <w:t>Function</w:t>
      </w:r>
      <w:bookmarkEnd w:id="420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default"/>
        </w:rPr>
        <w:t>获取考勤机配置信息5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Bolid定制</w:t>
      </w:r>
      <w:r>
        <w:rPr>
          <w:rFonts w:hint="eastAsia"/>
          <w:lang w:eastAsia="zh-CN"/>
        </w:rPr>
        <w:t>）</w:t>
      </w:r>
    </w:p>
    <w:p>
      <w:pPr>
        <w:pStyle w:val="5"/>
        <w:numPr>
          <w:ilvl w:val="2"/>
          <w:numId w:val="0"/>
        </w:numPr>
        <w:tabs>
          <w:tab w:val="clear" w:pos="1004"/>
        </w:tabs>
        <w:rPr>
          <w:rFonts w:hint="eastAsia"/>
          <w:b/>
          <w:szCs w:val="22"/>
        </w:rPr>
      </w:pPr>
      <w:bookmarkStart w:id="421" w:name="_Toc22424"/>
      <w:r>
        <w:rPr>
          <w:rFonts w:hint="eastAsia"/>
          <w:b/>
          <w:szCs w:val="22"/>
          <w:lang w:val="en-US" w:eastAsia="zh-CN"/>
        </w:rPr>
        <w:t xml:space="preserve">2.65.2 </w:t>
      </w:r>
      <w:r>
        <w:rPr>
          <w:rFonts w:hint="eastAsia"/>
          <w:b/>
          <w:szCs w:val="22"/>
          <w:lang w:eastAsia="zh-CN"/>
        </w:rPr>
        <w:t>Request</w:t>
      </w:r>
      <w:bookmarkEnd w:id="421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GetBasicConfigInfo5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参；</w:t>
      </w:r>
    </w:p>
    <w:p>
      <w:pPr>
        <w:pStyle w:val="5"/>
        <w:numPr>
          <w:ilvl w:val="2"/>
          <w:numId w:val="0"/>
        </w:numPr>
        <w:tabs>
          <w:tab w:val="clear" w:pos="1004"/>
        </w:tabs>
        <w:rPr>
          <w:rFonts w:hint="eastAsia"/>
          <w:b/>
          <w:szCs w:val="22"/>
        </w:rPr>
      </w:pPr>
      <w:bookmarkStart w:id="422" w:name="_Toc6756"/>
      <w:r>
        <w:rPr>
          <w:rFonts w:hint="eastAsia"/>
          <w:b/>
          <w:szCs w:val="22"/>
          <w:lang w:val="en-US" w:eastAsia="zh-CN"/>
        </w:rPr>
        <w:t xml:space="preserve">2.65.3 </w:t>
      </w:r>
      <w:r>
        <w:rPr>
          <w:rFonts w:hint="eastAsia"/>
          <w:b/>
          <w:szCs w:val="22"/>
          <w:lang w:eastAsia="zh-CN"/>
        </w:rPr>
        <w:t>Respond</w:t>
      </w:r>
      <w:bookmarkEnd w:id="422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 Type Return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RET_GET_BASIC_CFG5_TYPE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  -1：Failure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fail_alarm_time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勤失败报警次数: 0: 不报警1~10 N次失败报警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tamper_alarm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防拆报警: 0: 关闭1: 开启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94</w:t>
      </w:r>
      <w:r>
        <w:rPr>
          <w:rFonts w:hint="eastAsia" w:ascii="新宋体" w:hAnsi="新宋体" w:eastAsia="新宋体"/>
          <w:color w:val="auto"/>
          <w:sz w:val="19"/>
        </w:rPr>
        <w:t xml:space="preserve">] </w:t>
      </w:r>
      <w:r>
        <w:rPr>
          <w:rFonts w:hint="eastAsia" w:ascii="新宋体" w:hAnsi="新宋体" w:eastAsia="新宋体"/>
          <w:color w:val="000000"/>
          <w:sz w:val="19"/>
        </w:rPr>
        <w:t>reserved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reserved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firstLine="321" w:firstLineChars="100"/>
        <w:rPr>
          <w:rFonts w:hint="eastAsia"/>
        </w:rPr>
      </w:pPr>
      <w:bookmarkStart w:id="423" w:name="_Toc23866"/>
      <w:r>
        <w:rPr>
          <w:rFonts w:hint="eastAsia"/>
          <w:b/>
          <w:szCs w:val="22"/>
          <w:lang w:val="en-US" w:eastAsia="zh-CN"/>
        </w:rPr>
        <w:t xml:space="preserve">2.65.4 </w:t>
      </w:r>
      <w:r>
        <w:rPr>
          <w:rFonts w:hint="eastAsia"/>
          <w:b/>
          <w:szCs w:val="22"/>
          <w:lang w:eastAsia="zh-CN"/>
        </w:rPr>
        <w:t>Sample</w:t>
      </w:r>
      <w:bookmarkEnd w:id="423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GetBasicConfigInfo5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24" w:name="_Toc6585"/>
      <w:r>
        <w:rPr>
          <w:rFonts w:hint="eastAsia"/>
          <w:b/>
          <w:szCs w:val="22"/>
          <w:lang w:val="en-US" w:eastAsia="zh-CN"/>
        </w:rPr>
        <w:t xml:space="preserve">2.65.5 </w:t>
      </w:r>
      <w:r>
        <w:rPr>
          <w:rFonts w:hint="eastAsia"/>
          <w:lang w:val="en-US" w:eastAsia="zh-CN"/>
        </w:rPr>
        <w:t>Notice</w:t>
      </w:r>
      <w:bookmarkEnd w:id="424"/>
    </w:p>
    <w:p>
      <w:pPr>
        <w:pStyle w:val="3"/>
        <w:numPr>
          <w:ilvl w:val="0"/>
          <w:numId w:val="52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25" w:name="_Toc8486"/>
      <w:r>
        <w:rPr>
          <w:rFonts w:hint="eastAsia"/>
          <w:lang w:val="en-US" w:eastAsia="zh-CN"/>
        </w:rPr>
        <w:t xml:space="preserve">2.66 </w:t>
      </w:r>
      <w:r>
        <w:rPr>
          <w:rFonts w:hint="eastAsia"/>
        </w:rPr>
        <w:t>CChex_</w:t>
      </w:r>
      <w:r>
        <w:rPr>
          <w:rFonts w:hint="eastAsia"/>
          <w:lang w:val="en-US" w:eastAsia="zh-CN"/>
        </w:rPr>
        <w:t>SetBasicConfigInfo 5</w:t>
      </w:r>
      <w:bookmarkEnd w:id="425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26" w:name="_Toc12371"/>
      <w:r>
        <w:rPr>
          <w:rFonts w:hint="eastAsia"/>
          <w:lang w:val="en-US" w:eastAsia="zh-CN"/>
        </w:rPr>
        <w:t xml:space="preserve">2.66.1 </w:t>
      </w:r>
      <w:r>
        <w:rPr>
          <w:rFonts w:hint="eastAsia"/>
          <w:lang w:eastAsia="zh-CN"/>
        </w:rPr>
        <w:t>Function</w:t>
      </w:r>
      <w:bookmarkEnd w:id="426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Setup Time attendance device information </w:t>
      </w:r>
      <w:r>
        <w:rPr>
          <w:rFonts w:hint="default"/>
        </w:rPr>
        <w:t>5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Bolid Customize</w:t>
      </w:r>
      <w:r>
        <w:rPr>
          <w:rFonts w:hint="eastAsia"/>
          <w:lang w:eastAsia="zh-CN"/>
        </w:rPr>
        <w:t>）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27" w:name="_Toc15841"/>
      <w:r>
        <w:rPr>
          <w:rFonts w:hint="eastAsia"/>
          <w:lang w:val="en-US" w:eastAsia="zh-CN"/>
        </w:rPr>
        <w:t xml:space="preserve">2.66.2 </w:t>
      </w:r>
      <w:r>
        <w:rPr>
          <w:rFonts w:hint="eastAsia"/>
          <w:b/>
          <w:szCs w:val="22"/>
          <w:lang w:eastAsia="zh-CN"/>
        </w:rPr>
        <w:t>Request</w:t>
      </w:r>
      <w:bookmarkEnd w:id="427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SetBasicConfigInfo5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CCHEX_SET_BASIC_CFG_INFO5_STRU</w:t>
      </w:r>
      <w:r>
        <w:rPr>
          <w:rFonts w:hint="eastAsia" w:ascii="新宋体" w:hAnsi="新宋体" w:eastAsia="新宋体"/>
          <w:color w:val="000000"/>
          <w:sz w:val="19"/>
        </w:rPr>
        <w:t xml:space="preserve"> Param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//96 byte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</w:t>
      </w:r>
      <w:r>
        <w:rPr>
          <w:rFonts w:hint="default"/>
        </w:rPr>
        <w:t>0xFF</w:t>
      </w:r>
      <w:r>
        <w:rPr>
          <w:rFonts w:hint="eastAsia"/>
          <w:lang w:val="en-US" w:eastAsia="zh-CN"/>
        </w:rPr>
        <w:t xml:space="preserve"> means do not setup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fail_alarm_time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Times of Attendance Fail Alarm: 0: Do not alarm out 1~10 times of alarm out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tamper_alarm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Tamper alarm: 0: Close1: Active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94</w:t>
      </w:r>
      <w:r>
        <w:rPr>
          <w:rFonts w:hint="eastAsia" w:ascii="新宋体" w:hAnsi="新宋体" w:eastAsia="新宋体"/>
          <w:color w:val="auto"/>
          <w:sz w:val="19"/>
        </w:rPr>
        <w:t xml:space="preserve">] </w:t>
      </w:r>
      <w:r>
        <w:rPr>
          <w:rFonts w:hint="eastAsia" w:ascii="新宋体" w:hAnsi="新宋体" w:eastAsia="新宋体"/>
          <w:color w:val="000000"/>
          <w:sz w:val="19"/>
        </w:rPr>
        <w:t>reserved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reserved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28" w:name="_Toc8619"/>
      <w:r>
        <w:rPr>
          <w:rFonts w:hint="eastAsia"/>
          <w:lang w:val="en-US" w:eastAsia="zh-CN"/>
        </w:rPr>
        <w:t xml:space="preserve">2.66.3 </w:t>
      </w:r>
      <w:r>
        <w:rPr>
          <w:rFonts w:hint="eastAsia"/>
          <w:b/>
          <w:szCs w:val="22"/>
          <w:lang w:eastAsia="zh-CN"/>
        </w:rPr>
        <w:t>Respond</w:t>
      </w:r>
      <w:bookmarkEnd w:id="428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Type Return CCHEX_RET_SET_BASIC_CFG5_TYPE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  -1：Failure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29" w:name="_Toc22493"/>
      <w:r>
        <w:rPr>
          <w:rFonts w:hint="eastAsia"/>
          <w:lang w:val="en-US" w:eastAsia="zh-CN"/>
        </w:rPr>
        <w:t xml:space="preserve">2.66.4 </w:t>
      </w:r>
      <w:r>
        <w:rPr>
          <w:rFonts w:hint="eastAsia"/>
          <w:b/>
          <w:szCs w:val="22"/>
          <w:lang w:eastAsia="zh-CN"/>
        </w:rPr>
        <w:t>Sample</w:t>
      </w:r>
      <w:bookmarkEnd w:id="429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SetBasicConfigInfo5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 xml:space="preserve">,ref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30" w:name="_Toc15299"/>
      <w:r>
        <w:rPr>
          <w:rFonts w:hint="eastAsia"/>
          <w:lang w:val="en-US" w:eastAsia="zh-CN"/>
        </w:rPr>
        <w:t>2.66.5 Notice</w:t>
      </w:r>
      <w:bookmarkEnd w:id="430"/>
    </w:p>
    <w:p>
      <w:pPr>
        <w:pStyle w:val="3"/>
        <w:numPr>
          <w:ilvl w:val="0"/>
          <w:numId w:val="53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eastAsia="zh-CN"/>
        </w:rPr>
        <w:t>Function</w:t>
      </w: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  <w:lang w:val="en-US" w:eastAsia="zh-CN"/>
        </w:rPr>
      </w:pPr>
      <w:bookmarkStart w:id="431" w:name="_Toc15115"/>
      <w:r>
        <w:rPr>
          <w:rFonts w:hint="eastAsia"/>
          <w:lang w:val="en-US" w:eastAsia="zh-CN"/>
        </w:rPr>
        <w:t xml:space="preserve">2.67 </w:t>
      </w:r>
      <w:r>
        <w:rPr>
          <w:rFonts w:hint="eastAsia"/>
        </w:rPr>
        <w:t>CChex</w:t>
      </w:r>
      <w:r>
        <w:rPr>
          <w:rFonts w:hint="eastAsia"/>
          <w:lang w:val="en-US" w:eastAsia="zh-CN"/>
        </w:rPr>
        <w:t>_GetCardNo</w:t>
      </w:r>
      <w:bookmarkEnd w:id="431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32" w:name="_Toc16630"/>
      <w:r>
        <w:rPr>
          <w:rFonts w:hint="eastAsia"/>
          <w:lang w:val="en-US" w:eastAsia="zh-CN"/>
        </w:rPr>
        <w:t xml:space="preserve">2.67.1 </w:t>
      </w:r>
      <w:r>
        <w:rPr>
          <w:rFonts w:hint="eastAsia"/>
          <w:lang w:eastAsia="zh-CN"/>
        </w:rPr>
        <w:t>Function</w:t>
      </w:r>
      <w:bookmarkEnd w:id="432"/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eastAsia="zh-CN"/>
        </w:rPr>
        <w:t>Query T5S</w:t>
      </w:r>
      <w:r>
        <w:rPr>
          <w:rFonts w:hint="eastAsia"/>
          <w:lang w:val="en-US" w:eastAsia="zh-CN"/>
        </w:rPr>
        <w:t xml:space="preserve"> swipe</w:t>
      </w:r>
      <w:r>
        <w:rPr>
          <w:rFonts w:hint="eastAsia"/>
          <w:lang w:eastAsia="zh-CN"/>
        </w:rPr>
        <w:t xml:space="preserve"> card information（</w:t>
      </w:r>
      <w:r>
        <w:rPr>
          <w:rFonts w:hint="eastAsia"/>
          <w:lang w:val="en-US" w:eastAsia="zh-CN"/>
        </w:rPr>
        <w:t>Bolid Customize</w:t>
      </w:r>
      <w:r>
        <w:rPr>
          <w:rFonts w:hint="eastAsia"/>
          <w:lang w:eastAsia="zh-CN"/>
        </w:rPr>
        <w:t>）</w:t>
      </w:r>
    </w:p>
    <w:p>
      <w:pPr>
        <w:snapToGrid w:val="0"/>
        <w:spacing w:line="312" w:lineRule="auto"/>
        <w:ind w:left="241" w:hanging="241" w:hangingChars="10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Notice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1：The first time call the function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Setting the device as swipe card mode</w:t>
      </w:r>
    </w:p>
    <w:p>
      <w:pPr>
        <w:snapToGrid w:val="0"/>
        <w:spacing w:line="312" w:lineRule="auto"/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2：Swipe card over time &gt; 5sec；</w:t>
      </w:r>
    </w:p>
    <w:p>
      <w:pPr>
        <w:snapToGrid w:val="0"/>
        <w:spacing w:line="312" w:lineRule="auto"/>
        <w:ind w:left="1440" w:leftChars="575" w:hanging="60" w:hangingChars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3：The second time call the function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Return the last Card number before called the function.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33" w:name="_Toc21978"/>
      <w:r>
        <w:rPr>
          <w:rFonts w:hint="eastAsia"/>
          <w:lang w:val="en-US" w:eastAsia="zh-CN"/>
        </w:rPr>
        <w:t>2.67.2</w:t>
      </w:r>
      <w:r>
        <w:rPr>
          <w:rFonts w:hint="eastAsia"/>
          <w:b/>
          <w:szCs w:val="22"/>
          <w:lang w:val="en-US" w:eastAsia="zh-CN"/>
        </w:rPr>
        <w:t xml:space="preserve"> </w:t>
      </w:r>
      <w:r>
        <w:rPr>
          <w:rFonts w:hint="eastAsia"/>
          <w:b/>
          <w:szCs w:val="22"/>
          <w:lang w:eastAsia="zh-CN"/>
        </w:rPr>
        <w:t>Request</w:t>
      </w:r>
      <w:bookmarkEnd w:id="433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Chex_GetCardNo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34" w:name="_Toc19824"/>
      <w:r>
        <w:rPr>
          <w:rFonts w:hint="eastAsia"/>
          <w:lang w:val="en-US" w:eastAsia="zh-CN"/>
        </w:rPr>
        <w:t xml:space="preserve">2.67.3 </w:t>
      </w:r>
      <w:r>
        <w:rPr>
          <w:rFonts w:hint="eastAsia"/>
          <w:b/>
          <w:szCs w:val="22"/>
          <w:lang w:eastAsia="zh-CN"/>
        </w:rPr>
        <w:t>Respond</w:t>
      </w:r>
      <w:bookmarkEnd w:id="434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 Type Return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RET_GET_CARD_ID_TYPE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  -1：Failure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Uint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card_id;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//Card Number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35" w:name="_Toc1371"/>
      <w:r>
        <w:rPr>
          <w:rFonts w:hint="eastAsia"/>
          <w:lang w:val="en-US" w:eastAsia="zh-CN"/>
        </w:rPr>
        <w:t xml:space="preserve">2.67.4 </w:t>
      </w:r>
      <w:r>
        <w:rPr>
          <w:rFonts w:hint="eastAsia"/>
          <w:b/>
          <w:szCs w:val="22"/>
          <w:lang w:eastAsia="zh-CN"/>
        </w:rPr>
        <w:t>Sample</w:t>
      </w:r>
      <w:bookmarkEnd w:id="435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Chex_GetCardNo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36" w:name="_Toc32073"/>
      <w:r>
        <w:rPr>
          <w:rFonts w:hint="eastAsia"/>
          <w:lang w:val="en-US" w:eastAsia="zh-CN"/>
        </w:rPr>
        <w:t>2.67.5 Notice</w:t>
      </w:r>
      <w:bookmarkEnd w:id="436"/>
    </w:p>
    <w:p>
      <w:pPr>
        <w:pStyle w:val="3"/>
        <w:numPr>
          <w:ilvl w:val="0"/>
          <w:numId w:val="54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37" w:name="_Toc867"/>
      <w:r>
        <w:rPr>
          <w:rFonts w:hint="eastAsia"/>
          <w:lang w:val="en-US" w:eastAsia="zh-CN"/>
        </w:rPr>
        <w:t>2.68 CChex_SetDevCurrentStatus</w:t>
      </w:r>
      <w:bookmarkEnd w:id="437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38" w:name="_Toc151"/>
      <w:r>
        <w:rPr>
          <w:rFonts w:hint="eastAsia"/>
          <w:lang w:val="en-US" w:eastAsia="zh-CN"/>
        </w:rPr>
        <w:t xml:space="preserve">2.68.1 </w:t>
      </w:r>
      <w:r>
        <w:rPr>
          <w:rFonts w:hint="eastAsia"/>
          <w:lang w:eastAsia="zh-CN"/>
        </w:rPr>
        <w:t>Function</w:t>
      </w:r>
      <w:bookmarkEnd w:id="438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User to modify the device status by temporary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Bolid Customize</w:t>
      </w:r>
      <w:r>
        <w:rPr>
          <w:rFonts w:hint="eastAsia"/>
          <w:lang w:eastAsia="zh-CN"/>
        </w:rPr>
        <w:t>）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39" w:name="_Toc3810"/>
      <w:r>
        <w:rPr>
          <w:rFonts w:hint="eastAsia"/>
          <w:lang w:val="en-US" w:eastAsia="zh-CN"/>
        </w:rPr>
        <w:t xml:space="preserve">2.68.2 </w:t>
      </w:r>
      <w:r>
        <w:rPr>
          <w:rFonts w:hint="eastAsia"/>
          <w:b/>
          <w:szCs w:val="22"/>
          <w:lang w:eastAsia="zh-CN"/>
        </w:rPr>
        <w:t>Request</w:t>
      </w:r>
      <w:bookmarkEnd w:id="439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SetDevCurrentStatus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CCHEX_SET_DEV_CURRENT_STATUS_STRU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//96 byte              （</w:t>
      </w:r>
      <w:r>
        <w:rPr>
          <w:rFonts w:hint="default"/>
        </w:rPr>
        <w:t>0xFF</w:t>
      </w:r>
      <w:r>
        <w:rPr>
          <w:rFonts w:hint="eastAsia"/>
          <w:lang w:val="en-US" w:eastAsia="zh-CN"/>
        </w:rPr>
        <w:t xml:space="preserve"> means do not setup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alarm_stop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//Disable the Alarm except 0XFF 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door_status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//0: Setting the access control as normal 1: Setting the access control as normal Open   2: Setting the access control as normal Close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94</w:t>
      </w:r>
      <w:r>
        <w:rPr>
          <w:rFonts w:hint="eastAsia" w:ascii="新宋体" w:hAnsi="新宋体" w:eastAsia="新宋体"/>
          <w:color w:val="auto"/>
          <w:sz w:val="19"/>
        </w:rPr>
        <w:t xml:space="preserve">] </w:t>
      </w:r>
      <w:r>
        <w:rPr>
          <w:rFonts w:hint="eastAsia" w:ascii="新宋体" w:hAnsi="新宋体" w:eastAsia="新宋体"/>
          <w:color w:val="000000"/>
          <w:sz w:val="19"/>
        </w:rPr>
        <w:t>reserved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reserved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40" w:name="_Toc29943"/>
      <w:r>
        <w:rPr>
          <w:rFonts w:hint="eastAsia"/>
          <w:lang w:val="en-US" w:eastAsia="zh-CN"/>
        </w:rPr>
        <w:t xml:space="preserve">2.68.3 </w:t>
      </w:r>
      <w:r>
        <w:rPr>
          <w:rFonts w:hint="eastAsia"/>
          <w:b/>
          <w:szCs w:val="22"/>
          <w:lang w:eastAsia="zh-CN"/>
        </w:rPr>
        <w:t>Respond</w:t>
      </w:r>
      <w:bookmarkEnd w:id="440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 Type Return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RET_SET_DEV_CURRENT_STATUS_TYPE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  -1：Failure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41" w:name="_Toc26569"/>
      <w:r>
        <w:rPr>
          <w:rFonts w:hint="eastAsia"/>
          <w:lang w:val="en-US" w:eastAsia="zh-CN"/>
        </w:rPr>
        <w:t xml:space="preserve">2.68.4 </w:t>
      </w:r>
      <w:r>
        <w:rPr>
          <w:rFonts w:hint="eastAsia"/>
          <w:b/>
          <w:szCs w:val="22"/>
          <w:lang w:eastAsia="zh-CN"/>
        </w:rPr>
        <w:t>Sample</w:t>
      </w:r>
      <w:bookmarkEnd w:id="441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SetDevCurrentStatus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,ref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42" w:name="_Toc22609"/>
      <w:r>
        <w:rPr>
          <w:rFonts w:hint="eastAsia"/>
          <w:lang w:val="en-US" w:eastAsia="zh-CN"/>
        </w:rPr>
        <w:t>2.68.5 Notice</w:t>
      </w:r>
      <w:bookmarkEnd w:id="442"/>
    </w:p>
    <w:p>
      <w:pPr>
        <w:pStyle w:val="3"/>
        <w:numPr>
          <w:ilvl w:val="0"/>
          <w:numId w:val="55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  <w:szCs w:val="22"/>
          <w:lang w:val="en-US" w:eastAsia="zh-CN"/>
        </w:rPr>
      </w:pPr>
      <w:bookmarkStart w:id="443" w:name="_Toc18762"/>
      <w:bookmarkStart w:id="444" w:name="_Toc17198"/>
      <w:r>
        <w:rPr>
          <w:rFonts w:hint="eastAsia"/>
          <w:szCs w:val="22"/>
          <w:lang w:val="en-US" w:eastAsia="zh-CN"/>
        </w:rPr>
        <w:t xml:space="preserve">2.69 </w:t>
      </w:r>
      <w:bookmarkEnd w:id="443"/>
      <w:bookmarkStart w:id="445" w:name="_Toc5229"/>
      <w:r>
        <w:rPr>
          <w:rFonts w:hint="eastAsia"/>
          <w:szCs w:val="22"/>
          <w:lang w:val="en-US" w:eastAsia="zh-CN"/>
        </w:rPr>
        <w:t>CChex_GetServiceURL</w:t>
      </w:r>
      <w:bookmarkEnd w:id="444"/>
      <w:bookmarkEnd w:id="445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46" w:name="_Toc18159"/>
      <w:r>
        <w:rPr>
          <w:rFonts w:hint="eastAsia"/>
          <w:lang w:val="en-US" w:eastAsia="zh-CN"/>
        </w:rPr>
        <w:t xml:space="preserve">2.69.1 </w:t>
      </w:r>
      <w:r>
        <w:rPr>
          <w:rFonts w:hint="eastAsia"/>
          <w:lang w:eastAsia="zh-CN"/>
        </w:rPr>
        <w:t>Function</w:t>
      </w:r>
      <w:bookmarkEnd w:id="446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the server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URL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47" w:name="_Toc16787"/>
      <w:r>
        <w:rPr>
          <w:rFonts w:hint="eastAsia"/>
          <w:lang w:val="en-US" w:eastAsia="zh-CN"/>
        </w:rPr>
        <w:t xml:space="preserve">2.69.2 </w:t>
      </w:r>
      <w:r>
        <w:rPr>
          <w:rFonts w:hint="eastAsia"/>
          <w:b/>
          <w:szCs w:val="22"/>
          <w:lang w:eastAsia="zh-CN"/>
        </w:rPr>
        <w:t>Request</w:t>
      </w:r>
      <w:bookmarkEnd w:id="447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GetServiceURL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>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: Search the  device，Input[Parameter]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48" w:name="_Toc1823"/>
      <w:r>
        <w:rPr>
          <w:rFonts w:hint="eastAsia"/>
          <w:lang w:val="en-US" w:eastAsia="zh-CN"/>
        </w:rPr>
        <w:t xml:space="preserve">2.69.3 </w:t>
      </w:r>
      <w:r>
        <w:rPr>
          <w:rFonts w:hint="eastAsia"/>
          <w:b/>
          <w:szCs w:val="22"/>
          <w:lang w:eastAsia="zh-CN"/>
        </w:rPr>
        <w:t>Response</w:t>
      </w:r>
      <w:bookmarkEnd w:id="448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return CCHEX_RET_GET_URL_TYPE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0:Success  -1：Fail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Dns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//dns address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byte[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100</w:t>
      </w:r>
      <w:r>
        <w:rPr>
          <w:rFonts w:hint="eastAsia" w:ascii="新宋体" w:hAnsi="新宋体" w:eastAsia="新宋体"/>
          <w:color w:val="0000FF"/>
          <w:sz w:val="19"/>
        </w:rPr>
        <w:t>]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Url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//URL address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49" w:name="_Toc131"/>
      <w:r>
        <w:rPr>
          <w:rFonts w:hint="eastAsia"/>
          <w:lang w:val="en-US" w:eastAsia="zh-CN"/>
        </w:rPr>
        <w:t xml:space="preserve">2.69.4 </w:t>
      </w:r>
      <w:r>
        <w:rPr>
          <w:rFonts w:hint="eastAsia"/>
          <w:b/>
          <w:szCs w:val="22"/>
          <w:lang w:eastAsia="zh-CN"/>
        </w:rPr>
        <w:t>Sample</w:t>
      </w:r>
      <w:bookmarkEnd w:id="449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GetServiceURL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50" w:name="_Toc14062"/>
      <w:r>
        <w:rPr>
          <w:rFonts w:hint="eastAsia"/>
          <w:lang w:val="en-US" w:eastAsia="zh-CN"/>
        </w:rPr>
        <w:t>2.69.5 Notice</w:t>
      </w:r>
      <w:bookmarkEnd w:id="450"/>
    </w:p>
    <w:p>
      <w:pPr>
        <w:pStyle w:val="3"/>
        <w:numPr>
          <w:ilvl w:val="0"/>
          <w:numId w:val="56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 xml:space="preserve">Make sure the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Start already active before running 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51" w:name="_Toc5971"/>
      <w:bookmarkStart w:id="452" w:name="_Toc27096"/>
      <w:r>
        <w:rPr>
          <w:rFonts w:hint="eastAsia"/>
          <w:lang w:val="en-US" w:eastAsia="zh-CN"/>
        </w:rPr>
        <w:t>2.70 CChex_SetServiceURL</w:t>
      </w:r>
      <w:bookmarkEnd w:id="451"/>
      <w:bookmarkEnd w:id="452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53" w:name="_Toc21702"/>
      <w:r>
        <w:rPr>
          <w:rFonts w:hint="eastAsia"/>
          <w:lang w:val="en-US" w:eastAsia="zh-CN"/>
        </w:rPr>
        <w:t xml:space="preserve">2.70.1 </w:t>
      </w:r>
      <w:r>
        <w:rPr>
          <w:rFonts w:hint="eastAsia"/>
          <w:lang w:eastAsia="zh-CN"/>
        </w:rPr>
        <w:t>Function</w:t>
      </w:r>
      <w:bookmarkEnd w:id="453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Setuphe server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URL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54" w:name="_Toc13928"/>
      <w:r>
        <w:rPr>
          <w:rFonts w:hint="eastAsia"/>
          <w:lang w:val="en-US" w:eastAsia="zh-CN"/>
        </w:rPr>
        <w:t xml:space="preserve">2.70.2 </w:t>
      </w:r>
      <w:r>
        <w:rPr>
          <w:rFonts w:hint="eastAsia"/>
          <w:b/>
          <w:szCs w:val="22"/>
          <w:lang w:eastAsia="zh-CN"/>
        </w:rPr>
        <w:t>Request</w:t>
      </w:r>
      <w:bookmarkEnd w:id="454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SetServiceURL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CCHEX_SET_URL_STRU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Search the  device，Input[Parameter]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//104 byte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Dns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//dns Address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byte[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100</w:t>
      </w:r>
      <w:r>
        <w:rPr>
          <w:rFonts w:hint="eastAsia" w:ascii="新宋体" w:hAnsi="新宋体" w:eastAsia="新宋体"/>
          <w:color w:val="0000FF"/>
          <w:sz w:val="19"/>
        </w:rPr>
        <w:t>]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Url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//URL Address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55" w:name="_Toc25075"/>
      <w:r>
        <w:rPr>
          <w:rFonts w:hint="eastAsia"/>
          <w:lang w:val="en-US" w:eastAsia="zh-CN"/>
        </w:rPr>
        <w:t xml:space="preserve">2.70.3 </w:t>
      </w:r>
      <w:r>
        <w:rPr>
          <w:rFonts w:hint="eastAsia"/>
          <w:b/>
          <w:szCs w:val="22"/>
          <w:lang w:eastAsia="zh-CN"/>
        </w:rPr>
        <w:t>Response</w:t>
      </w:r>
      <w:bookmarkEnd w:id="455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Type return CCHEX_RET_SET_URL_TYPE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0:Success  -1：Fail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56" w:name="_Toc1773"/>
      <w:r>
        <w:rPr>
          <w:rFonts w:hint="eastAsia"/>
          <w:lang w:val="en-US" w:eastAsia="zh-CN"/>
        </w:rPr>
        <w:t xml:space="preserve">2.70.4 </w:t>
      </w:r>
      <w:r>
        <w:rPr>
          <w:rFonts w:hint="eastAsia"/>
          <w:b/>
          <w:szCs w:val="22"/>
          <w:lang w:eastAsia="zh-CN"/>
        </w:rPr>
        <w:t>Sample</w:t>
      </w:r>
      <w:bookmarkEnd w:id="456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SetServiceURL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ref</w:t>
      </w:r>
      <w:r>
        <w:rPr>
          <w:rFonts w:hint="eastAsia" w:ascii="新宋体" w:hAnsi="新宋体" w:eastAsia="新宋体"/>
          <w:sz w:val="18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57" w:name="_Toc5725"/>
      <w:r>
        <w:rPr>
          <w:rFonts w:hint="eastAsia"/>
          <w:lang w:val="en-US" w:eastAsia="zh-CN"/>
        </w:rPr>
        <w:t>2.70.15 Notice</w:t>
      </w:r>
      <w:bookmarkEnd w:id="457"/>
    </w:p>
    <w:p>
      <w:pPr>
        <w:pStyle w:val="3"/>
        <w:numPr>
          <w:ilvl w:val="0"/>
          <w:numId w:val="0"/>
        </w:numPr>
        <w:ind w:firstLine="210" w:firstLineChars="100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 xml:space="preserve">1.Make sure the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Start already active before running 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58" w:name="_Toc10225"/>
      <w:bookmarkStart w:id="459" w:name="_Toc19813"/>
      <w:r>
        <w:rPr>
          <w:rFonts w:hint="eastAsia"/>
          <w:lang w:val="en-US" w:eastAsia="zh-CN"/>
        </w:rPr>
        <w:t>2.71 CChex_UploadFile</w:t>
      </w:r>
      <w:bookmarkEnd w:id="458"/>
      <w:bookmarkEnd w:id="459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60" w:name="_Toc5876"/>
      <w:r>
        <w:rPr>
          <w:rFonts w:hint="eastAsia"/>
          <w:lang w:val="en-US" w:eastAsia="zh-CN"/>
        </w:rPr>
        <w:t xml:space="preserve">2.71.1 </w:t>
      </w:r>
      <w:r>
        <w:rPr>
          <w:rFonts w:hint="eastAsia"/>
          <w:lang w:eastAsia="zh-CN"/>
        </w:rPr>
        <w:t>Function</w:t>
      </w:r>
      <w:bookmarkEnd w:id="460"/>
    </w:p>
    <w:p>
      <w:pPr>
        <w:snapToGrid w:val="0"/>
        <w:spacing w:line="312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Update firmware, Image and Voice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61" w:name="_Toc21057"/>
      <w:r>
        <w:rPr>
          <w:rFonts w:hint="eastAsia"/>
          <w:lang w:val="en-US" w:eastAsia="zh-CN"/>
        </w:rPr>
        <w:t xml:space="preserve">2.71.2 </w:t>
      </w:r>
      <w:r>
        <w:rPr>
          <w:rFonts w:hint="eastAsia"/>
          <w:b/>
          <w:szCs w:val="22"/>
          <w:lang w:eastAsia="zh-CN"/>
        </w:rPr>
        <w:t>Request</w:t>
      </w:r>
      <w:bookmarkEnd w:id="461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CChex_UploadFile(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FileType,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FileName,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Buff,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Search the  device，Input[Parameter]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FileType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 0 Firmware，= 1 Image，= 2 Voice，= 3 Language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The name update to the device（MAX_len = 10)；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Buff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The uploaded file is read as a string;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The length of the string of the uploaded file.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62" w:name="_Toc27812"/>
      <w:r>
        <w:rPr>
          <w:rFonts w:hint="eastAsia"/>
          <w:lang w:val="en-US" w:eastAsia="zh-CN"/>
        </w:rPr>
        <w:t xml:space="preserve">2.71.3 </w:t>
      </w:r>
      <w:r>
        <w:rPr>
          <w:rFonts w:hint="eastAsia"/>
          <w:b/>
          <w:szCs w:val="22"/>
          <w:lang w:eastAsia="zh-CN"/>
        </w:rPr>
        <w:t>Response</w:t>
      </w:r>
      <w:bookmarkEnd w:id="462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Type return CCHEX_RET_UPLOADFILE_TYPE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0:Success  -1：Fail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uint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TotalBytes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Total length of the uploaded string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uint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SendBytes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Length already uploaded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19"/>
          <w:lang w:val="en-US" w:eastAsia="zh-CN"/>
        </w:rPr>
        <w:t>Notice：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E</w:t>
      </w:r>
      <w:r>
        <w:rPr>
          <w:rFonts w:hint="eastAsia" w:ascii="新宋体" w:hAnsi="新宋体" w:eastAsia="新宋体"/>
          <w:b/>
          <w:bCs/>
          <w:color w:val="000000"/>
          <w:sz w:val="19"/>
          <w:lang w:eastAsia="zh-CN"/>
        </w:rPr>
        <w:t>very 32K of data is uploaded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will return the type once 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SendBytes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== 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TotalBytes</w:t>
      </w:r>
      <w:r>
        <w:rPr>
          <w:rFonts w:hint="eastAsia" w:ascii="新宋体" w:hAnsi="新宋体" w:eastAsia="新宋体"/>
          <w:b/>
          <w:bCs/>
          <w:color w:val="000000"/>
          <w:sz w:val="19"/>
          <w:lang w:eastAsia="zh-CN"/>
        </w:rPr>
        <w:t>，the upload is completed.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63" w:name="_Toc15372"/>
      <w:r>
        <w:rPr>
          <w:rFonts w:hint="eastAsia"/>
          <w:lang w:val="en-US" w:eastAsia="zh-CN"/>
        </w:rPr>
        <w:t xml:space="preserve">2.71.4 </w:t>
      </w:r>
      <w:r>
        <w:rPr>
          <w:rFonts w:hint="eastAsia"/>
          <w:b/>
          <w:szCs w:val="22"/>
          <w:lang w:eastAsia="zh-CN"/>
        </w:rPr>
        <w:t>Sample</w:t>
      </w:r>
      <w:bookmarkEnd w:id="463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CChex_UploadFile(CchexHandle,DevIdx,FileType,FileName,Buff,Len);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64" w:name="_Toc10191"/>
      <w:r>
        <w:rPr>
          <w:rFonts w:hint="eastAsia"/>
          <w:lang w:val="en-US" w:eastAsia="zh-CN"/>
        </w:rPr>
        <w:t>2.71.5 Notice</w:t>
      </w:r>
      <w:bookmarkEnd w:id="464"/>
    </w:p>
    <w:p>
      <w:pPr>
        <w:pStyle w:val="3"/>
        <w:numPr>
          <w:ilvl w:val="0"/>
          <w:numId w:val="57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 xml:space="preserve">Make sure the CChex_Start already active before running 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65" w:name="_Toc24720"/>
      <w:bookmarkStart w:id="466" w:name="_Toc30084"/>
      <w:r>
        <w:rPr>
          <w:rFonts w:hint="eastAsia"/>
          <w:lang w:val="en-US" w:eastAsia="zh-CN"/>
        </w:rPr>
        <w:t>2.72 CChex_UpdateDevStatus</w:t>
      </w:r>
      <w:bookmarkEnd w:id="465"/>
      <w:bookmarkEnd w:id="466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67" w:name="_Toc15511"/>
      <w:r>
        <w:rPr>
          <w:rFonts w:hint="eastAsia"/>
          <w:lang w:val="en-US" w:eastAsia="zh-CN"/>
        </w:rPr>
        <w:t xml:space="preserve">2.72.1 </w:t>
      </w:r>
      <w:r>
        <w:rPr>
          <w:rFonts w:hint="eastAsia"/>
          <w:lang w:eastAsia="zh-CN"/>
        </w:rPr>
        <w:t>Function</w:t>
      </w:r>
      <w:bookmarkEnd w:id="467"/>
    </w:p>
    <w:p>
      <w:pPr>
        <w:snapToGrid w:val="0"/>
        <w:spacing w:line="312" w:lineRule="auto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ask device the status of the firmware updating </w:t>
      </w:r>
    </w:p>
    <w:p>
      <w:pPr>
        <w:snapToGrid w:val="0"/>
        <w:spacing w:line="312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Notice: </w:t>
      </w:r>
      <w:r>
        <w:rPr>
          <w:rFonts w:hint="eastAsia"/>
          <w:lang w:val="en-US" w:eastAsia="zh-CN"/>
        </w:rPr>
        <w:t xml:space="preserve">After the upgrade package is uploaded, it is called multiple times. When the result is: 1: Check completion 2: The verification is successful. You can restart the upgrade 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68" w:name="_Toc27958"/>
      <w:r>
        <w:rPr>
          <w:rFonts w:hint="eastAsia"/>
          <w:lang w:val="en-US" w:eastAsia="zh-CN"/>
        </w:rPr>
        <w:t xml:space="preserve">2.72.2 </w:t>
      </w:r>
      <w:r>
        <w:rPr>
          <w:rFonts w:hint="eastAsia"/>
          <w:b/>
          <w:szCs w:val="22"/>
          <w:lang w:eastAsia="zh-CN"/>
        </w:rPr>
        <w:t>Request</w:t>
      </w:r>
      <w:bookmarkEnd w:id="468"/>
    </w:p>
    <w:p>
      <w:pPr>
        <w:snapToGrid w:val="0"/>
        <w:spacing w:line="312" w:lineRule="auto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CChex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auto"/>
          <w:sz w:val="19"/>
        </w:rPr>
        <w:t>UpdateDevStatus(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auto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DevIdx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Search the  device，Input[Parameter]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69" w:name="_Toc18051"/>
      <w:r>
        <w:rPr>
          <w:rFonts w:hint="eastAsia"/>
          <w:lang w:val="en-US" w:eastAsia="zh-CN"/>
        </w:rPr>
        <w:t xml:space="preserve">2.72.3 </w:t>
      </w:r>
      <w:r>
        <w:rPr>
          <w:rFonts w:hint="eastAsia"/>
          <w:b/>
          <w:szCs w:val="22"/>
          <w:lang w:eastAsia="zh-CN"/>
        </w:rPr>
        <w:t>Response</w:t>
      </w:r>
      <w:bookmarkEnd w:id="469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Type return CCHEX_RET_UPDATEFILE_STATUS_TYPE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0:Success  -1：Fail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verify_status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0:verifying ;1: Verify Success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verify_ret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0:Verify Success;1: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Verify Fail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70" w:name="_Toc17167"/>
      <w:r>
        <w:rPr>
          <w:rFonts w:hint="eastAsia"/>
          <w:lang w:val="en-US" w:eastAsia="zh-CN"/>
        </w:rPr>
        <w:t xml:space="preserve">2.72.4 </w:t>
      </w:r>
      <w:r>
        <w:rPr>
          <w:rFonts w:hint="eastAsia"/>
          <w:b/>
          <w:szCs w:val="22"/>
          <w:lang w:eastAsia="zh-CN"/>
        </w:rPr>
        <w:t>Sample</w:t>
      </w:r>
      <w:bookmarkEnd w:id="470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CChex_UpdateDevStatus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71" w:name="_Toc5699"/>
      <w:r>
        <w:rPr>
          <w:rFonts w:hint="eastAsia"/>
          <w:lang w:val="en-US" w:eastAsia="zh-CN"/>
        </w:rPr>
        <w:t>2.72.5 Notice</w:t>
      </w:r>
      <w:bookmarkEnd w:id="471"/>
    </w:p>
    <w:p>
      <w:pPr>
        <w:pStyle w:val="3"/>
        <w:numPr>
          <w:ilvl w:val="0"/>
          <w:numId w:val="58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 xml:space="preserve">Make sure the CChex_Start already active before running 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72" w:name="_Toc30788"/>
      <w:bookmarkStart w:id="473" w:name="_Toc23439"/>
      <w:r>
        <w:rPr>
          <w:rFonts w:hint="eastAsia"/>
          <w:lang w:val="en-US" w:eastAsia="zh-CN"/>
        </w:rPr>
        <w:t>2.73 CChex_GetStatusSwitch</w:t>
      </w:r>
      <w:bookmarkEnd w:id="472"/>
      <w:bookmarkEnd w:id="473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74" w:name="_Toc17056"/>
      <w:r>
        <w:rPr>
          <w:rFonts w:hint="eastAsia"/>
          <w:lang w:val="en-US" w:eastAsia="zh-CN"/>
        </w:rPr>
        <w:t xml:space="preserve">2.73.1 </w:t>
      </w:r>
      <w:r>
        <w:rPr>
          <w:rFonts w:hint="eastAsia"/>
          <w:lang w:eastAsia="zh-CN"/>
        </w:rPr>
        <w:t>Function</w:t>
      </w:r>
      <w:bookmarkEnd w:id="474"/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status switch information, total with 16 status</w:t>
      </w:r>
    </w:p>
    <w:p>
      <w:pPr>
        <w:snapToGrid w:val="0"/>
        <w:spacing w:line="312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Notice</w:t>
      </w:r>
      <w:r>
        <w:rPr>
          <w:rFonts w:hint="eastAsia"/>
          <w:b/>
          <w:bCs/>
          <w:lang w:eastAsia="zh-CN"/>
        </w:rPr>
        <w:t>：Device TypeDevTypeFlag</w:t>
      </w:r>
      <w:r>
        <w:rPr>
          <w:rFonts w:hint="eastAsia"/>
          <w:b/>
          <w:bCs/>
          <w:lang w:val="en-US" w:eastAsia="zh-CN"/>
        </w:rPr>
        <w:t xml:space="preserve"> &amp; 0x200000 = = 1 can be called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75" w:name="_Toc19840"/>
      <w:r>
        <w:rPr>
          <w:rFonts w:hint="eastAsia"/>
          <w:lang w:val="en-US" w:eastAsia="zh-CN"/>
        </w:rPr>
        <w:t xml:space="preserve">2.73.2 </w:t>
      </w:r>
      <w:r>
        <w:rPr>
          <w:rFonts w:hint="eastAsia"/>
          <w:b/>
          <w:szCs w:val="22"/>
          <w:lang w:eastAsia="zh-CN"/>
        </w:rPr>
        <w:t>Request</w:t>
      </w:r>
      <w:bookmarkEnd w:id="475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CChex_GetStatusSwitch(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GroupId);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Search the  device，Input[Parameter]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GroupId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：Edit Group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76" w:name="_Toc32217"/>
      <w:r>
        <w:rPr>
          <w:rFonts w:hint="eastAsia"/>
          <w:lang w:val="en-US" w:eastAsia="zh-CN"/>
        </w:rPr>
        <w:t xml:space="preserve">2.73.3 </w:t>
      </w:r>
      <w:r>
        <w:rPr>
          <w:rFonts w:hint="eastAsia"/>
          <w:b/>
          <w:szCs w:val="22"/>
          <w:lang w:eastAsia="zh-CN"/>
        </w:rPr>
        <w:t>Response</w:t>
      </w:r>
      <w:bookmarkEnd w:id="476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 Type Return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RET_GET_STATUS_SWITCH_TYPE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0:Success  -1：Fail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group_id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//get the group number</w:t>
      </w:r>
    </w:p>
    <w:p>
      <w:pPr>
        <w:spacing w:beforeLines="0" w:afterLines="0"/>
        <w:ind w:left="7196" w:leftChars="683" w:hanging="5557" w:hangingChars="2925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CCHEX_GET_PERIOD_TIME_ONE_STRU_EXT_INF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day_week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[7]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 //7 groups as 7day for one week. One  group with 28Byte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StartHour;    //Starting Hour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StartMin;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//Starting Mins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EndHour;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//Ending Hour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EndMin;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//Ending Mins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status_id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//Setup status number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padding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//Invalid data, fill in the structure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77" w:name="_Toc1621"/>
      <w:r>
        <w:rPr>
          <w:rFonts w:hint="eastAsia"/>
          <w:lang w:val="en-US" w:eastAsia="zh-CN"/>
        </w:rPr>
        <w:t xml:space="preserve">2.73.4 </w:t>
      </w:r>
      <w:r>
        <w:rPr>
          <w:rFonts w:hint="eastAsia"/>
          <w:b/>
          <w:szCs w:val="22"/>
          <w:lang w:eastAsia="zh-CN"/>
        </w:rPr>
        <w:t>Sample</w:t>
      </w:r>
      <w:bookmarkEnd w:id="477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GetStatusSwitch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GroupId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78" w:name="_Toc15100"/>
      <w:r>
        <w:rPr>
          <w:rFonts w:hint="eastAsia"/>
          <w:lang w:val="en-US" w:eastAsia="zh-CN"/>
        </w:rPr>
        <w:t>2.73.5 Notice</w:t>
      </w:r>
      <w:bookmarkEnd w:id="478"/>
    </w:p>
    <w:p>
      <w:pPr>
        <w:pStyle w:val="3"/>
        <w:numPr>
          <w:ilvl w:val="0"/>
          <w:numId w:val="59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 xml:space="preserve">Make sure the CChex_Start already active before running 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79" w:name="_Toc31059"/>
      <w:bookmarkStart w:id="480" w:name="_Toc8868"/>
      <w:r>
        <w:rPr>
          <w:rFonts w:hint="eastAsia"/>
          <w:lang w:val="en-US" w:eastAsia="zh-CN"/>
        </w:rPr>
        <w:t>2.74 CChex_SetStatusSwitch</w:t>
      </w:r>
      <w:bookmarkEnd w:id="479"/>
      <w:bookmarkEnd w:id="480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81" w:name="_Toc19201"/>
      <w:r>
        <w:rPr>
          <w:rFonts w:hint="eastAsia"/>
          <w:lang w:val="en-US" w:eastAsia="zh-CN"/>
        </w:rPr>
        <w:t xml:space="preserve">2.74.1 </w:t>
      </w:r>
      <w:r>
        <w:rPr>
          <w:rFonts w:hint="eastAsia"/>
          <w:lang w:eastAsia="zh-CN"/>
        </w:rPr>
        <w:t>Function</w:t>
      </w:r>
      <w:bookmarkEnd w:id="481"/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Setup status switch information, total with 16 status</w:t>
      </w:r>
    </w:p>
    <w:p>
      <w:pPr>
        <w:snapToGrid w:val="0"/>
        <w:spacing w:line="312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Notice</w:t>
      </w:r>
      <w:r>
        <w:rPr>
          <w:rFonts w:hint="eastAsia"/>
          <w:b/>
          <w:bCs/>
          <w:lang w:eastAsia="zh-CN"/>
        </w:rPr>
        <w:t>：Device Type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DevTypeFlag</w:t>
      </w:r>
      <w:r>
        <w:rPr>
          <w:rFonts w:hint="eastAsia"/>
          <w:b/>
          <w:bCs/>
          <w:lang w:val="en-US" w:eastAsia="zh-CN"/>
        </w:rPr>
        <w:t xml:space="preserve"> &amp; 0x200000 = = 1 can be called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82" w:name="_Toc9052"/>
      <w:r>
        <w:rPr>
          <w:rFonts w:hint="eastAsia"/>
          <w:lang w:val="en-US" w:eastAsia="zh-CN"/>
        </w:rPr>
        <w:t xml:space="preserve">2.74.2 </w:t>
      </w:r>
      <w:r>
        <w:rPr>
          <w:rFonts w:hint="eastAsia"/>
          <w:b/>
          <w:szCs w:val="22"/>
          <w:lang w:eastAsia="zh-CN"/>
        </w:rPr>
        <w:t>Request</w:t>
      </w:r>
      <w:bookmarkEnd w:id="482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CChex_SetStatusSwitch(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CCHEX_SET_STATUS_SWITCH_STRU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Search the  device，Input[Parameter]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Param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32 byte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group_id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//get the group number</w:t>
      </w:r>
    </w:p>
    <w:p>
      <w:pPr>
        <w:spacing w:beforeLines="0" w:afterLines="0"/>
        <w:ind w:left="7196" w:leftChars="683" w:hanging="5557" w:hangingChars="2925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CCHEX_GET_PERIOD_TIME_ONE_STRU_EXT_INF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day_week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[7]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 // 7 groups as 7day for one week. One  group with 28Byte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StartHour;    //Starting Hour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StartMin;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//Starting Mins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EndHour;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//Ending Hour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EndMin;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//Ending Mins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status_id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//Setup status number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padding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//Invalid data, fill in the structure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83" w:name="_Toc6056"/>
      <w:r>
        <w:rPr>
          <w:rFonts w:hint="eastAsia"/>
          <w:lang w:val="en-US" w:eastAsia="zh-CN"/>
        </w:rPr>
        <w:t xml:space="preserve">2.74.3 </w:t>
      </w:r>
      <w:r>
        <w:rPr>
          <w:rFonts w:hint="eastAsia"/>
          <w:b/>
          <w:szCs w:val="22"/>
          <w:lang w:eastAsia="zh-CN"/>
        </w:rPr>
        <w:t>Response</w:t>
      </w:r>
      <w:bookmarkEnd w:id="483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Type Return CCHEX_RET_SET_STATUS_SWITCH_TYPE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0:Success  -1：Fail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84" w:name="_Toc11675"/>
      <w:r>
        <w:rPr>
          <w:rFonts w:hint="eastAsia"/>
          <w:lang w:val="en-US" w:eastAsia="zh-CN"/>
        </w:rPr>
        <w:t xml:space="preserve">2.74.4 </w:t>
      </w:r>
      <w:r>
        <w:rPr>
          <w:rFonts w:hint="eastAsia"/>
          <w:b/>
          <w:szCs w:val="22"/>
          <w:lang w:eastAsia="zh-CN"/>
        </w:rPr>
        <w:t>Sample</w:t>
      </w:r>
      <w:bookmarkEnd w:id="484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SetStatusSwitch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85" w:name="_Toc4720"/>
      <w:r>
        <w:rPr>
          <w:rFonts w:hint="eastAsia"/>
          <w:lang w:val="en-US" w:eastAsia="zh-CN"/>
        </w:rPr>
        <w:t>2.74.5 Notice</w:t>
      </w:r>
      <w:bookmarkEnd w:id="485"/>
    </w:p>
    <w:p>
      <w:pPr>
        <w:pStyle w:val="3"/>
        <w:numPr>
          <w:ilvl w:val="0"/>
          <w:numId w:val="6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 xml:space="preserve">Make sure the CChex_Start already active before running 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86" w:name="_Toc32704"/>
      <w:bookmarkStart w:id="487" w:name="_Toc12886"/>
      <w:r>
        <w:rPr>
          <w:rFonts w:hint="eastAsia"/>
          <w:lang w:val="en-US" w:eastAsia="zh-CN"/>
        </w:rPr>
        <w:t>2.75 CChex_GetStatusSwitch_EXT</w:t>
      </w:r>
      <w:bookmarkEnd w:id="486"/>
      <w:bookmarkEnd w:id="487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88" w:name="_Toc24610"/>
      <w:r>
        <w:rPr>
          <w:rFonts w:hint="eastAsia"/>
          <w:lang w:val="en-US" w:eastAsia="zh-CN"/>
        </w:rPr>
        <w:t xml:space="preserve">2.75.1 </w:t>
      </w:r>
      <w:r>
        <w:rPr>
          <w:rFonts w:hint="eastAsia"/>
          <w:lang w:eastAsia="zh-CN"/>
        </w:rPr>
        <w:t>Function</w:t>
      </w:r>
      <w:bookmarkEnd w:id="488"/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Get status switch information</w:t>
      </w:r>
    </w:p>
    <w:p>
      <w:pPr>
        <w:snapToGrid w:val="0"/>
        <w:spacing w:line="312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Notice</w:t>
      </w:r>
      <w:r>
        <w:rPr>
          <w:rFonts w:hint="eastAsia"/>
          <w:b/>
          <w:bCs/>
          <w:lang w:eastAsia="zh-CN"/>
        </w:rPr>
        <w:t>：Device TypeDev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TypeFlag</w:t>
      </w:r>
      <w:r>
        <w:rPr>
          <w:rFonts w:hint="eastAsia"/>
          <w:b/>
          <w:bCs/>
          <w:lang w:val="en-US" w:eastAsia="zh-CN"/>
        </w:rPr>
        <w:t xml:space="preserve"> &amp; 0x100000 = = 1 can be called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89" w:name="_Toc1078"/>
      <w:r>
        <w:rPr>
          <w:rFonts w:hint="eastAsia"/>
          <w:lang w:val="en-US" w:eastAsia="zh-CN"/>
        </w:rPr>
        <w:t xml:space="preserve">2.75.2 </w:t>
      </w:r>
      <w:r>
        <w:rPr>
          <w:rFonts w:hint="eastAsia"/>
          <w:b/>
          <w:szCs w:val="22"/>
          <w:lang w:eastAsia="zh-CN"/>
        </w:rPr>
        <w:t>Request</w:t>
      </w:r>
      <w:bookmarkEnd w:id="489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CChex_GetStatusSwitch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FlagWeek);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Search the  device，Input[Parameter]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FlagWeek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Week day as 0-6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 represent Sun. to Sat., Such as Monday ：00000010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90" w:name="_Toc19901"/>
      <w:r>
        <w:rPr>
          <w:rFonts w:hint="eastAsia"/>
          <w:lang w:val="en-US" w:eastAsia="zh-CN"/>
        </w:rPr>
        <w:t xml:space="preserve">2.75.3 </w:t>
      </w:r>
      <w:r>
        <w:rPr>
          <w:rFonts w:hint="eastAsia"/>
          <w:b/>
          <w:szCs w:val="22"/>
          <w:lang w:eastAsia="zh-CN"/>
        </w:rPr>
        <w:t>Response</w:t>
      </w:r>
      <w:bookmarkEnd w:id="490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Type return CCHEX_RET_GET_STATUS_SWITCH_EXT_TYPE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0:Success  -1：Fail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flag_week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//get the group number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CCHEX_ONE_TIMER_STATUS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one_time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[8]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 //8 time zone 40Byte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StartHour;    //Starting Hour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StartMin;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//Starting Mins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EndHour;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//Ending Hour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EndMin;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//Ending Mins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status_id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    //Setup status number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Byte[3]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padding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//Invalid data, fill in the structure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firstLine="321" w:firstLineChars="100"/>
        <w:rPr>
          <w:rFonts w:hint="eastAsia"/>
        </w:rPr>
      </w:pPr>
      <w:bookmarkStart w:id="491" w:name="_Toc21841"/>
      <w:r>
        <w:rPr>
          <w:rFonts w:hint="eastAsia"/>
          <w:lang w:val="en-US" w:eastAsia="zh-CN"/>
        </w:rPr>
        <w:t xml:space="preserve">2.75.4 </w:t>
      </w:r>
      <w:r>
        <w:rPr>
          <w:rFonts w:hint="eastAsia"/>
          <w:b/>
          <w:szCs w:val="22"/>
          <w:lang w:eastAsia="zh-CN"/>
        </w:rPr>
        <w:t>Sample</w:t>
      </w:r>
      <w:bookmarkEnd w:id="491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GetStatusSwitch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_EXT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flag_week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92" w:name="_Toc16844"/>
      <w:r>
        <w:rPr>
          <w:rFonts w:hint="eastAsia"/>
          <w:lang w:val="en-US" w:eastAsia="zh-CN"/>
        </w:rPr>
        <w:t>2.75.5 Notice</w:t>
      </w:r>
      <w:bookmarkEnd w:id="492"/>
    </w:p>
    <w:p>
      <w:pPr>
        <w:pStyle w:val="3"/>
        <w:numPr>
          <w:ilvl w:val="0"/>
          <w:numId w:val="59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 xml:space="preserve">Make sure the CChex_Start already active before running 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493" w:name="_Toc21956"/>
      <w:bookmarkStart w:id="494" w:name="_Toc9124"/>
      <w:r>
        <w:rPr>
          <w:rFonts w:hint="eastAsia"/>
          <w:lang w:val="en-US" w:eastAsia="zh-CN"/>
        </w:rPr>
        <w:t>2.76 CChex_SetStatusSwitch_EXT</w:t>
      </w:r>
      <w:bookmarkEnd w:id="493"/>
      <w:bookmarkEnd w:id="494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495" w:name="_Toc13680"/>
      <w:r>
        <w:rPr>
          <w:rFonts w:hint="eastAsia"/>
          <w:lang w:val="en-US" w:eastAsia="zh-CN"/>
        </w:rPr>
        <w:t xml:space="preserve">2.76.1 </w:t>
      </w:r>
      <w:r>
        <w:rPr>
          <w:rFonts w:hint="eastAsia"/>
          <w:lang w:eastAsia="zh-CN"/>
        </w:rPr>
        <w:t>Function</w:t>
      </w:r>
      <w:bookmarkEnd w:id="495"/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Setup time attendance status information</w:t>
      </w:r>
    </w:p>
    <w:p>
      <w:pPr>
        <w:snapToGrid w:val="0"/>
        <w:spacing w:line="312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Notic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 xml:space="preserve">Device type </w:t>
      </w:r>
      <w:r>
        <w:rPr>
          <w:rFonts w:hint="eastAsia"/>
          <w:b/>
          <w:bCs/>
          <w:lang w:eastAsia="zh-CN"/>
        </w:rPr>
        <w:t>DevTypeFlag</w:t>
      </w:r>
      <w:r>
        <w:rPr>
          <w:rFonts w:hint="eastAsia"/>
          <w:b/>
          <w:bCs/>
          <w:lang w:val="en-US" w:eastAsia="zh-CN"/>
        </w:rPr>
        <w:t xml:space="preserve"> &amp; 0x100000 = = 1 can be call 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96" w:name="_Toc4737"/>
      <w:r>
        <w:rPr>
          <w:rFonts w:hint="eastAsia"/>
          <w:lang w:val="en-US" w:eastAsia="zh-CN"/>
        </w:rPr>
        <w:t xml:space="preserve">2.76.2 </w:t>
      </w:r>
      <w:r>
        <w:rPr>
          <w:rFonts w:hint="eastAsia"/>
          <w:b/>
          <w:szCs w:val="22"/>
          <w:lang w:eastAsia="zh-CN"/>
        </w:rPr>
        <w:t>Request</w:t>
      </w:r>
      <w:bookmarkEnd w:id="496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CChex_SetStatusSwitch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CCHEX_SET_STATUS_SWITCH_STRU_EXT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Search the  device，Input[Parameter]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Param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44 byte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flag_week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//get the group number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CCHEX_ONE_TIMER_STATUS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one_time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[8]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 //8 timezone  40Byte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StartHour;    //Starting Hour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StartMin;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//Starting Mins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EndHour;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//Ending Hour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EndMin;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//Ending Mins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byte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status_id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    //Setup status number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Byte[3]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padding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//Invalid data, fill in the structure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497" w:name="_Toc23197"/>
      <w:r>
        <w:rPr>
          <w:rFonts w:hint="eastAsia"/>
          <w:lang w:val="en-US" w:eastAsia="zh-CN"/>
        </w:rPr>
        <w:t xml:space="preserve">2.76.3 </w:t>
      </w:r>
      <w:r>
        <w:rPr>
          <w:rFonts w:hint="eastAsia"/>
          <w:b/>
          <w:szCs w:val="22"/>
          <w:lang w:eastAsia="zh-CN"/>
        </w:rPr>
        <w:t>Response</w:t>
      </w:r>
      <w:bookmarkEnd w:id="497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successfully.；Minus：Execute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CChex_Update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Type return CCHEX_RET_SET_STATUS_SWITCH_EXT_TYPE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Device 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0:Success  -1：Fail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firstLine="321" w:firstLineChars="100"/>
        <w:rPr>
          <w:rFonts w:hint="eastAsia"/>
        </w:rPr>
      </w:pPr>
      <w:bookmarkStart w:id="498" w:name="_Toc24654"/>
      <w:r>
        <w:rPr>
          <w:rFonts w:hint="eastAsia"/>
          <w:lang w:val="en-US" w:eastAsia="zh-CN"/>
        </w:rPr>
        <w:t xml:space="preserve">2.76.4 </w:t>
      </w:r>
      <w:r>
        <w:rPr>
          <w:rFonts w:hint="eastAsia"/>
          <w:b/>
          <w:szCs w:val="22"/>
          <w:lang w:eastAsia="zh-CN"/>
        </w:rPr>
        <w:t>Sample</w:t>
      </w:r>
      <w:bookmarkEnd w:id="498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SetStatusSwitch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_EXT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499" w:name="_Toc349"/>
      <w:r>
        <w:rPr>
          <w:rFonts w:hint="eastAsia"/>
          <w:lang w:val="en-US" w:eastAsia="zh-CN"/>
        </w:rPr>
        <w:t>2.76.5 Notice</w:t>
      </w:r>
      <w:bookmarkEnd w:id="499"/>
    </w:p>
    <w:p>
      <w:pPr>
        <w:pStyle w:val="3"/>
        <w:numPr>
          <w:ilvl w:val="0"/>
          <w:numId w:val="61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 xml:space="preserve">Make sure the CChex_Start already active before running </w:t>
      </w:r>
    </w:p>
    <w:p>
      <w:pPr>
        <w:pStyle w:val="3"/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 w:ascii="Arial" w:hAnsi="Arial"/>
          <w:b/>
          <w:szCs w:val="22"/>
          <w:lang w:val="en-US" w:eastAsia="zh-CN"/>
        </w:rPr>
      </w:pPr>
      <w:bookmarkStart w:id="500" w:name="_Toc17289"/>
      <w:bookmarkStart w:id="501" w:name="_Toc25408"/>
      <w:r>
        <w:rPr>
          <w:rFonts w:hint="eastAsia"/>
          <w:lang w:val="en-US" w:eastAsia="zh-CN"/>
        </w:rPr>
        <w:t>2.77 CChex_Get_</w:t>
      </w:r>
      <w:r>
        <w:rPr>
          <w:rFonts w:hint="eastAsia" w:ascii="Arial" w:hAnsi="Arial"/>
          <w:b/>
          <w:szCs w:val="22"/>
          <w:lang w:val="en-US" w:eastAsia="zh-CN"/>
        </w:rPr>
        <w:t>Service_Port</w:t>
      </w:r>
      <w:bookmarkEnd w:id="500"/>
      <w:bookmarkEnd w:id="501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02" w:name="_Toc7191"/>
      <w:r>
        <w:rPr>
          <w:rFonts w:hint="eastAsia"/>
          <w:lang w:val="en-US" w:eastAsia="zh-CN"/>
        </w:rPr>
        <w:t xml:space="preserve">2.77.1 </w:t>
      </w:r>
      <w:r>
        <w:rPr>
          <w:rFonts w:hint="eastAsia"/>
          <w:lang w:eastAsia="zh-CN"/>
        </w:rPr>
        <w:t>Function</w:t>
      </w:r>
      <w:bookmarkEnd w:id="502"/>
    </w:p>
    <w:p>
      <w:pPr>
        <w:snapToGrid w:val="0"/>
        <w:spacing w:line="312" w:lineRule="auto"/>
        <w:rPr>
          <w:rFonts w:hint="eastAsia"/>
          <w:b/>
          <w:bCs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Setup the current server port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03" w:name="_Toc3327"/>
      <w:r>
        <w:rPr>
          <w:rFonts w:hint="eastAsia"/>
          <w:lang w:val="en-US" w:eastAsia="zh-CN"/>
        </w:rPr>
        <w:t xml:space="preserve">2.77.2 </w:t>
      </w:r>
      <w:r>
        <w:rPr>
          <w:rFonts w:hint="eastAsia"/>
          <w:b/>
          <w:szCs w:val="22"/>
          <w:lang w:eastAsia="zh-CN"/>
        </w:rPr>
        <w:t>Request</w:t>
      </w:r>
      <w:bookmarkEnd w:id="503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CChex_Get_Service_Port(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CchexHandle：successfully create the handle，Input[Parameter]；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04" w:name="_Toc816"/>
      <w:r>
        <w:rPr>
          <w:rFonts w:hint="eastAsia"/>
          <w:lang w:val="en-US" w:eastAsia="zh-CN"/>
        </w:rPr>
        <w:t xml:space="preserve">2.77.3 </w:t>
      </w:r>
      <w:r>
        <w:rPr>
          <w:rFonts w:hint="eastAsia"/>
          <w:b/>
          <w:szCs w:val="22"/>
          <w:lang w:eastAsia="zh-CN"/>
        </w:rPr>
        <w:t>Sample</w:t>
      </w:r>
      <w:bookmarkEnd w:id="504"/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</w:rPr>
        <w:t>Get_Service_Port</w:t>
      </w:r>
      <w:r>
        <w:rPr>
          <w:rFonts w:hint="eastAsia" w:ascii="新宋体" w:hAnsi="新宋体" w:eastAsia="新宋体"/>
          <w:sz w:val="18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CchexHandle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Return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ret as server port </w:t>
      </w:r>
    </w:p>
    <w:p>
      <w:pPr>
        <w:pStyle w:val="3"/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 w:ascii="Arial" w:hAnsi="Arial"/>
          <w:b/>
          <w:szCs w:val="22"/>
          <w:lang w:val="en-US" w:eastAsia="zh-CN"/>
        </w:rPr>
      </w:pPr>
      <w:bookmarkStart w:id="505" w:name="_Toc24187"/>
      <w:bookmarkStart w:id="506" w:name="_Toc13395"/>
      <w:r>
        <w:rPr>
          <w:rFonts w:hint="eastAsia"/>
          <w:lang w:val="en-US" w:eastAsia="zh-CN"/>
        </w:rPr>
        <w:t>2.78 CChex_SetSdkConfig</w:t>
      </w:r>
      <w:bookmarkEnd w:id="505"/>
      <w:bookmarkEnd w:id="506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07" w:name="_Toc23161"/>
      <w:r>
        <w:rPr>
          <w:rFonts w:hint="eastAsia"/>
          <w:lang w:val="en-US" w:eastAsia="zh-CN"/>
        </w:rPr>
        <w:t xml:space="preserve">2.78.1 </w:t>
      </w:r>
      <w:r>
        <w:rPr>
          <w:rFonts w:hint="eastAsia"/>
          <w:lang w:eastAsia="zh-CN"/>
        </w:rPr>
        <w:t>Function</w:t>
      </w:r>
      <w:bookmarkEnd w:id="507"/>
    </w:p>
    <w:p>
      <w:pPr>
        <w:snapToGrid w:val="0"/>
        <w:spacing w:line="312" w:lineRule="auto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Monitor the records status, the new record will automatic download and after download new records automatic to make a flag and SDK will print out to the LOG folder.</w:t>
      </w:r>
    </w:p>
    <w:p>
      <w:pPr>
        <w:snapToGrid w:val="0"/>
        <w:spacing w:line="312" w:lineRule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* after   CChex_Start();</w:t>
      </w:r>
    </w:p>
    <w:p>
      <w:pPr>
        <w:snapToGrid w:val="0"/>
        <w:spacing w:line="312" w:lineRule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* para :</w:t>
      </w:r>
    </w:p>
    <w:p>
      <w:pPr>
        <w:snapToGrid w:val="0"/>
        <w:spacing w:line="312" w:lineRule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*              SetRecordflag = 1  set  recordflag after download  new record;else = 0</w:t>
      </w:r>
    </w:p>
    <w:p>
      <w:pPr>
        <w:snapToGrid w:val="0"/>
        <w:spacing w:line="312" w:lineRule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*              SetLogFile = 1     set some info  log to file for find  problem ;else = 0</w:t>
      </w:r>
    </w:p>
    <w:p>
      <w:pPr>
        <w:snapToGrid w:val="0"/>
        <w:spacing w:line="312" w:lineRule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* if do not set "CChex_SetSdkConfig(void *CchexHandle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/>
          <w:sz w:val="18"/>
          <w:szCs w:val="18"/>
          <w:lang w:eastAsia="zh-CN"/>
        </w:rPr>
        <w:t>int S</w:t>
      </w:r>
      <w:r>
        <w:rPr>
          <w:rFonts w:hint="eastAsia"/>
          <w:sz w:val="18"/>
          <w:szCs w:val="18"/>
          <w:lang w:val="en-US" w:eastAsia="zh-CN"/>
        </w:rPr>
        <w:t>etAutoDownload</w:t>
      </w:r>
      <w:r>
        <w:rPr>
          <w:rFonts w:hint="eastAsia"/>
          <w:sz w:val="18"/>
          <w:szCs w:val="18"/>
          <w:lang w:eastAsia="zh-CN"/>
        </w:rPr>
        <w:t xml:space="preserve">,int SetRecordflag,int SetLogFile)", config is default   </w:t>
      </w:r>
    </w:p>
    <w:p>
      <w:pPr>
        <w:snapToGrid w:val="0"/>
        <w:spacing w:line="312" w:lineRule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*                 ANVIZ_DEFAULT:</w:t>
      </w:r>
    </w:p>
    <w:p>
      <w:pPr>
        <w:snapToGrid w:val="0"/>
        <w:spacing w:line="312" w:lineRule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*                                  W2      : SetRecordflag = 1,SetLogFile = 0,SetAutodownload = 1;</w:t>
      </w:r>
    </w:p>
    <w:p>
      <w:pPr>
        <w:snapToGrid w:val="0"/>
        <w:spacing w:line="312" w:lineRule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*                                  SEATS   : SetRecordflag = 1,SetLogFile = 0,SetAutodownload = 1;</w:t>
      </w:r>
    </w:p>
    <w:p>
      <w:pPr>
        <w:snapToGrid w:val="0"/>
        <w:spacing w:line="312" w:lineRule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*                                  DR      : SetRecordflag = 0,SetLogFile = 0,SetAutodownload = 1;</w:t>
      </w:r>
    </w:p>
    <w:p>
      <w:pPr>
        <w:snapToGrid w:val="0"/>
        <w:spacing w:line="312" w:lineRule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*                                  COMMON : SetRecordflag = 0,SetLogFile = 0,SetAutodownload = 1;</w:t>
      </w:r>
    </w:p>
    <w:p>
      <w:pPr>
        <w:snapToGrid w:val="0"/>
        <w:spacing w:line="312" w:lineRule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*                                  Bolid   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eastAsia="zh-CN"/>
        </w:rPr>
        <w:t>: SetRecordflag = 1,SetLogFile = 0,SetAutodownload = 1;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08" w:name="_Toc7496"/>
      <w:r>
        <w:rPr>
          <w:rFonts w:hint="eastAsia"/>
          <w:lang w:val="en-US" w:eastAsia="zh-CN"/>
        </w:rPr>
        <w:t xml:space="preserve">2.78.2 </w:t>
      </w:r>
      <w:r>
        <w:rPr>
          <w:rFonts w:hint="eastAsia"/>
          <w:b/>
          <w:szCs w:val="22"/>
          <w:lang w:eastAsia="zh-CN"/>
        </w:rPr>
        <w:t>Request</w:t>
      </w:r>
      <w:bookmarkEnd w:id="508"/>
    </w:p>
    <w:p>
      <w:pPr>
        <w:pStyle w:val="3"/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CChex_SetSdkConfig(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etAutoDownload,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SetRecordflag,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SetLogFile);</w:t>
      </w:r>
    </w:p>
    <w:p>
      <w:pPr>
        <w:spacing w:beforeLines="0" w:afterLines="0"/>
        <w:ind w:left="1440" w:hanging="1440" w:hangingChars="6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0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etAutodownload:  = 1: Monitor records status , when get new records automatic download record,others do not download automatic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SetRecordflag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 = 1:After download new records automatic to make a flag.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SetLogFile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: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= 1:SDK Print out to Log file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09" w:name="_Toc20296"/>
      <w:r>
        <w:rPr>
          <w:rFonts w:hint="eastAsia"/>
          <w:lang w:val="en-US" w:eastAsia="zh-CN"/>
        </w:rPr>
        <w:t xml:space="preserve">2.78.3 </w:t>
      </w:r>
      <w:r>
        <w:rPr>
          <w:rFonts w:hint="eastAsia"/>
          <w:b/>
          <w:szCs w:val="22"/>
          <w:lang w:eastAsia="zh-CN"/>
        </w:rPr>
        <w:t>Sample</w:t>
      </w:r>
      <w:bookmarkEnd w:id="509"/>
    </w:p>
    <w:p>
      <w:pPr>
        <w:pStyle w:val="3"/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000000"/>
          <w:sz w:val="19"/>
        </w:rPr>
        <w:t>CChex_SetSdkConfig(CchexHandle,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1,1,0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510" w:name="_Toc15215"/>
      <w:r>
        <w:rPr>
          <w:rFonts w:hint="eastAsia"/>
          <w:lang w:val="en-US" w:eastAsia="zh-CN"/>
        </w:rPr>
        <w:t>2.79 CChex_UploadRecord</w:t>
      </w:r>
      <w:bookmarkEnd w:id="510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11" w:name="_Toc23605"/>
      <w:r>
        <w:rPr>
          <w:rFonts w:hint="eastAsia"/>
          <w:lang w:val="en-US" w:eastAsia="zh-CN"/>
        </w:rPr>
        <w:t xml:space="preserve">2.79.1 </w:t>
      </w:r>
      <w:r>
        <w:rPr>
          <w:rFonts w:hint="eastAsia"/>
          <w:lang w:eastAsia="zh-CN"/>
        </w:rPr>
        <w:t>Function</w:t>
      </w:r>
      <w:bookmarkEnd w:id="511"/>
    </w:p>
    <w:p>
      <w:pPr>
        <w:snapToGrid w:val="0"/>
        <w:spacing w:line="312" w:lineRule="auto"/>
        <w:rPr>
          <w:rFonts w:hint="eastAsia"/>
          <w:b/>
          <w:bCs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Upload Time Attendance Records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12" w:name="_Toc18211"/>
      <w:r>
        <w:rPr>
          <w:rFonts w:hint="eastAsia"/>
          <w:lang w:val="en-US" w:eastAsia="zh-CN"/>
        </w:rPr>
        <w:t xml:space="preserve">2.79.2 </w:t>
      </w:r>
      <w:r>
        <w:rPr>
          <w:rFonts w:hint="eastAsia"/>
          <w:b/>
          <w:szCs w:val="22"/>
          <w:lang w:eastAsia="zh-CN"/>
        </w:rPr>
        <w:t>Request</w:t>
      </w:r>
      <w:bookmarkEnd w:id="512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UploadRecord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CCHEX_UPLOAD_RECORD_INFO_STRU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Param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[5]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EmployeeId;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//Employee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char date;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//Date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char back_id;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//Backup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ecord_type;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//Record Type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[3]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work_type;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//Work Code    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13" w:name="_Toc17915"/>
      <w:r>
        <w:rPr>
          <w:rFonts w:hint="eastAsia"/>
          <w:lang w:val="en-US" w:eastAsia="zh-CN"/>
        </w:rPr>
        <w:t xml:space="preserve">2.79.3 </w:t>
      </w:r>
      <w:r>
        <w:rPr>
          <w:rFonts w:hint="eastAsia"/>
          <w:b/>
          <w:szCs w:val="22"/>
          <w:lang w:eastAsia="zh-CN"/>
        </w:rPr>
        <w:t>Respond</w:t>
      </w:r>
      <w:bookmarkEnd w:id="513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 Type Return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RET_UPLOAD_RECORD_TYPE    //87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  -1：Failure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Byte[5]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digital of Employee Id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Byte[3]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padding;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无效数据结构对齐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14" w:name="_Toc32164"/>
      <w:r>
        <w:rPr>
          <w:rFonts w:hint="eastAsia"/>
          <w:lang w:val="en-US" w:eastAsia="zh-CN"/>
        </w:rPr>
        <w:t xml:space="preserve">2.79.4 </w:t>
      </w:r>
      <w:r>
        <w:rPr>
          <w:rFonts w:hint="eastAsia"/>
          <w:b/>
          <w:szCs w:val="22"/>
          <w:lang w:eastAsia="zh-CN"/>
        </w:rPr>
        <w:t>Sample</w:t>
      </w:r>
      <w:bookmarkEnd w:id="514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UploadRecord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515" w:name="_Toc26582"/>
      <w:r>
        <w:rPr>
          <w:rFonts w:hint="eastAsia"/>
          <w:lang w:val="en-US" w:eastAsia="zh-CN"/>
        </w:rPr>
        <w:t>2.79.5 Notice</w:t>
      </w:r>
      <w:bookmarkEnd w:id="515"/>
    </w:p>
    <w:p>
      <w:pPr>
        <w:pStyle w:val="3"/>
        <w:numPr>
          <w:ilvl w:val="0"/>
          <w:numId w:val="6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516" w:name="_Toc7660"/>
      <w:r>
        <w:rPr>
          <w:rFonts w:hint="eastAsia"/>
          <w:lang w:val="en-US" w:eastAsia="zh-CN"/>
        </w:rPr>
        <w:t>2.80 CChex_UploadRecord_VER_4_NEWID</w:t>
      </w:r>
      <w:bookmarkEnd w:id="516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17" w:name="_Toc25880"/>
      <w:r>
        <w:rPr>
          <w:rFonts w:hint="eastAsia"/>
          <w:lang w:val="en-US" w:eastAsia="zh-CN"/>
        </w:rPr>
        <w:t xml:space="preserve">2.80.1 </w:t>
      </w:r>
      <w:r>
        <w:rPr>
          <w:rFonts w:hint="eastAsia"/>
          <w:lang w:eastAsia="zh-CN"/>
        </w:rPr>
        <w:t>Function</w:t>
      </w:r>
      <w:bookmarkEnd w:id="517"/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Upload Time Attendance Records</w:t>
      </w:r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  <w:b/>
          <w:bCs/>
          <w:color w:val="00B050"/>
          <w:lang w:val="en-US" w:eastAsia="zh-CN"/>
        </w:rPr>
        <w:t>(Version: Device Type DevTypeFlag &amp; 0XFF ==DEV_TYPE_VER_4_NEWID)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18" w:name="_Toc15609"/>
      <w:r>
        <w:rPr>
          <w:rFonts w:hint="eastAsia"/>
          <w:lang w:val="en-US" w:eastAsia="zh-CN"/>
        </w:rPr>
        <w:t xml:space="preserve">2.80.2 </w:t>
      </w:r>
      <w:r>
        <w:rPr>
          <w:rFonts w:hint="eastAsia"/>
          <w:b/>
          <w:szCs w:val="22"/>
          <w:lang w:eastAsia="zh-CN"/>
        </w:rPr>
        <w:t>Request</w:t>
      </w:r>
      <w:bookmarkEnd w:id="518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UploadRecord_VER_4_NEWID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CCHEX_UPLOAD_RECORD_INFO_STRU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_VER_4_NEWID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Param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[28]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EmployeeId;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String of Employee Id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date;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//Date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back_id;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//Backup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ecord_type;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//Record Type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[3]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work_type;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//Work Code    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19" w:name="_Toc12314"/>
      <w:r>
        <w:rPr>
          <w:rFonts w:hint="eastAsia"/>
          <w:lang w:val="en-US" w:eastAsia="zh-CN"/>
        </w:rPr>
        <w:t xml:space="preserve">2.80.3 </w:t>
      </w:r>
      <w:r>
        <w:rPr>
          <w:rFonts w:hint="eastAsia"/>
          <w:b/>
          <w:szCs w:val="22"/>
          <w:lang w:eastAsia="zh-CN"/>
        </w:rPr>
        <w:t>Respond</w:t>
      </w:r>
      <w:bookmarkEnd w:id="519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 Type Return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RET_UPLOAD_RECORD_TYPE    //87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  -1：Failure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Byte[28]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EmployeeId;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String of Employee Id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20" w:name="_Toc7578"/>
      <w:r>
        <w:rPr>
          <w:rFonts w:hint="eastAsia"/>
          <w:lang w:val="en-US" w:eastAsia="zh-CN"/>
        </w:rPr>
        <w:t xml:space="preserve">2.80.4 </w:t>
      </w:r>
      <w:r>
        <w:rPr>
          <w:rFonts w:hint="eastAsia"/>
          <w:b/>
          <w:szCs w:val="22"/>
          <w:lang w:eastAsia="zh-CN"/>
        </w:rPr>
        <w:t>Sample</w:t>
      </w:r>
      <w:bookmarkEnd w:id="520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UploadRecord_VER_4_NEWID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521" w:name="_Toc6879"/>
      <w:r>
        <w:rPr>
          <w:rFonts w:hint="eastAsia"/>
          <w:lang w:val="en-US" w:eastAsia="zh-CN"/>
        </w:rPr>
        <w:t>2.80.5 Notice</w:t>
      </w:r>
      <w:bookmarkEnd w:id="521"/>
    </w:p>
    <w:p>
      <w:pPr>
        <w:pStyle w:val="3"/>
        <w:numPr>
          <w:ilvl w:val="0"/>
          <w:numId w:val="6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522" w:name="_Toc17012"/>
      <w:r>
        <w:rPr>
          <w:rFonts w:hint="eastAsia"/>
          <w:lang w:val="en-US" w:eastAsia="zh-CN"/>
        </w:rPr>
        <w:t>2.81 CChex_GetOnePersonInfo</w:t>
      </w:r>
      <w:bookmarkEnd w:id="522"/>
    </w:p>
    <w:p>
      <w:pPr>
        <w:snapToGrid w:val="0"/>
        <w:spacing w:line="312" w:lineRule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(Version :digital of Employee Id )</w:t>
      </w:r>
    </w:p>
    <w:p>
      <w:pPr>
        <w:pStyle w:val="4"/>
        <w:numPr>
          <w:ilvl w:val="0"/>
          <w:numId w:val="0"/>
        </w:numPr>
        <w:tabs>
          <w:tab w:val="clear" w:pos="718"/>
        </w:tabs>
        <w:ind w:left="142" w:leftChars="0" w:firstLine="838" w:firstLineChars="0"/>
        <w:rPr>
          <w:rFonts w:hint="eastAsia"/>
          <w:lang w:val="en-US" w:eastAsia="zh-CN"/>
        </w:rPr>
      </w:pPr>
      <w:bookmarkStart w:id="523" w:name="_Toc23421"/>
      <w:r>
        <w:rPr>
          <w:rFonts w:hint="eastAsia"/>
          <w:lang w:val="en-US" w:eastAsia="zh-CN"/>
        </w:rPr>
        <w:t>CChex_GetOnePersonInfo_VER_4_NEWID</w:t>
      </w:r>
      <w:bookmarkEnd w:id="523"/>
    </w:p>
    <w:p>
      <w:pPr>
        <w:snapToGrid w:val="0"/>
        <w:spacing w:line="312" w:lineRule="auto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(Version:</w:t>
      </w:r>
    </w:p>
    <w:p>
      <w:pPr>
        <w:snapToGrid w:val="0"/>
        <w:spacing w:line="312" w:lineRule="auto"/>
        <w:rPr>
          <w:rFonts w:hint="eastAsia"/>
          <w:lang w:val="en-US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String of Employee Id DevTypeFlag &amp; 0XFF ==DEV_TYPE_VER_4_NEWID)</w:t>
      </w:r>
    </w:p>
    <w:p>
      <w:pPr>
        <w:pStyle w:val="3"/>
        <w:rPr>
          <w:rFonts w:hint="eastAsia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24" w:name="_Toc22330"/>
      <w:r>
        <w:rPr>
          <w:rFonts w:hint="eastAsia"/>
          <w:lang w:val="en-US" w:eastAsia="zh-CN"/>
        </w:rPr>
        <w:t xml:space="preserve">2.81.1 </w:t>
      </w:r>
      <w:r>
        <w:rPr>
          <w:rFonts w:hint="eastAsia"/>
          <w:lang w:eastAsia="zh-CN"/>
        </w:rPr>
        <w:t>Function</w:t>
      </w:r>
      <w:bookmarkEnd w:id="524"/>
    </w:p>
    <w:p>
      <w:pPr>
        <w:snapToGrid w:val="0"/>
        <w:spacing w:line="312" w:lineRule="auto"/>
        <w:rPr>
          <w:rFonts w:hint="eastAsia"/>
          <w:b/>
          <w:bCs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According to employee Id to get user information 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25" w:name="_Toc27881"/>
      <w:r>
        <w:rPr>
          <w:rFonts w:hint="eastAsia"/>
          <w:lang w:val="en-US" w:eastAsia="zh-CN"/>
        </w:rPr>
        <w:t xml:space="preserve">2.81.2 </w:t>
      </w:r>
      <w:r>
        <w:rPr>
          <w:rFonts w:hint="eastAsia"/>
          <w:b/>
          <w:szCs w:val="22"/>
          <w:lang w:eastAsia="zh-CN"/>
        </w:rPr>
        <w:t>Request</w:t>
      </w:r>
      <w:bookmarkEnd w:id="525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GetOnePersonInfo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CCHEX_GET_ONE_EMPLOYEE_INFO_STRU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Param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[5]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EmployeeId;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//digital of Employee 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GetOnePersonInfo_VER_4_NEWID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CCHEX_GET_ONE_EMPLOYEE_INFO_STRU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_VER_4_NEWID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snapToGrid w:val="0"/>
        <w:spacing w:line="312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b/>
          <w:bCs/>
          <w:color w:val="00B050"/>
          <w:lang w:val="en-US" w:eastAsia="zh-CN"/>
        </w:rPr>
        <w:t>(Version :Device Version DevTypeFlag &amp; 0XFF ==DEV_TYPE_VER_4_NEWID)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Param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[28]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EmployeeId;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//String of Employee 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26" w:name="_Toc14552"/>
      <w:r>
        <w:rPr>
          <w:rFonts w:hint="eastAsia"/>
          <w:lang w:val="en-US" w:eastAsia="zh-CN"/>
        </w:rPr>
        <w:t xml:space="preserve">2.81.3 </w:t>
      </w:r>
      <w:r>
        <w:rPr>
          <w:rFonts w:hint="eastAsia"/>
          <w:b/>
          <w:szCs w:val="22"/>
          <w:lang w:eastAsia="zh-CN"/>
        </w:rPr>
        <w:t>Respond</w:t>
      </w:r>
      <w:bookmarkEnd w:id="526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 Type Return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RET_GET_ONE_EMPLOYEE_INFO_TYPE    //88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B050"/>
          <w:sz w:val="19"/>
          <w:lang w:val="en-US" w:eastAsia="zh-CN"/>
        </w:rPr>
        <w:t>digital of Employee Id ,Without employee valid time: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CurIdx;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Current index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TotalCnt;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Total number of User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5</w:t>
      </w:r>
      <w:r>
        <w:rPr>
          <w:rFonts w:hint="eastAsia" w:ascii="新宋体" w:hAnsi="新宋体" w:eastAsia="新宋体"/>
          <w:color w:val="auto"/>
          <w:sz w:val="19"/>
        </w:rPr>
        <w:t xml:space="preserve">]EmployeeId;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ID 5 bytes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password_len;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Length of the Password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max_password;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Max length of the Password, the value is 6  Can not modify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password;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Password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max_card_id;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Max length of the Card Number, the value is 6(3 byte) or 10(3 byte) Can not modify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card_id;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Card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max_EmployeeName;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Max length of the User Name, the value is 10,20,64 or 64(3 byte) When the value is 160 the user name store in the EmployeeName2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64</w:t>
      </w:r>
      <w:r>
        <w:rPr>
          <w:rFonts w:hint="eastAsia" w:ascii="新宋体" w:hAnsi="新宋体" w:eastAsia="新宋体"/>
          <w:color w:val="auto"/>
          <w:sz w:val="19"/>
        </w:rPr>
        <w:t>] EmployeeName;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DepartmentId;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Department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GroupId;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Group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Time Attendance Mode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 Fp_Status;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The status of FP enroll，0~9:fp; 10:face; 11:iris1; 12:iris2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Rserved1;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for 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Rserved2;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for 72 and 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Special;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Special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DR 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160</w:t>
      </w:r>
      <w:r>
        <w:rPr>
          <w:rFonts w:hint="eastAsia" w:ascii="新宋体" w:hAnsi="新宋体" w:eastAsia="新宋体"/>
          <w:color w:val="auto"/>
          <w:sz w:val="19"/>
        </w:rPr>
        <w:t>] EmployeeName2;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Name2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13</w:t>
      </w:r>
      <w:r>
        <w:rPr>
          <w:rFonts w:hint="eastAsia" w:ascii="新宋体" w:hAnsi="新宋体" w:eastAsia="新宋体"/>
          <w:color w:val="auto"/>
          <w:sz w:val="19"/>
        </w:rPr>
        <w:t>] RFC;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RFC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18</w:t>
      </w:r>
      <w:r>
        <w:rPr>
          <w:rFonts w:hint="eastAsia" w:ascii="新宋体" w:hAnsi="新宋体" w:eastAsia="新宋体"/>
          <w:color w:val="auto"/>
          <w:sz w:val="19"/>
        </w:rPr>
        <w:t>] CURP;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CURP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B050"/>
          <w:sz w:val="19"/>
          <w:lang w:val="en-US" w:eastAsia="zh-CN"/>
        </w:rPr>
        <w:t>digital of Employee Id ,With  employee valid time: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CurIdx;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Current index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TotalCnt;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Total number of User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5</w:t>
      </w:r>
      <w:r>
        <w:rPr>
          <w:rFonts w:hint="eastAsia" w:ascii="新宋体" w:hAnsi="新宋体" w:eastAsia="新宋体"/>
          <w:color w:val="auto"/>
          <w:sz w:val="19"/>
        </w:rPr>
        <w:t xml:space="preserve">]EmployeeId;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ID 5 bytes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password_len;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Length of the Password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max_password;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Max length of the Password, the value is 6  Can not modify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password;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Password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max_card_id;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Max length of the Card Number, the value is 6(3 byte) or 10(3 byte) Can not modify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card_id;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Card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max_EmployeeName;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Max length of the User Name, the value is 10,20,64 or 64(3 byte) When the value is 160 the user name store in the EmployeeName2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64</w:t>
      </w:r>
      <w:r>
        <w:rPr>
          <w:rFonts w:hint="eastAsia" w:ascii="新宋体" w:hAnsi="新宋体" w:eastAsia="新宋体"/>
          <w:color w:val="auto"/>
          <w:sz w:val="19"/>
        </w:rPr>
        <w:t>] EmployeeName;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DepartmentId;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Department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GroupId;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Group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Time Attendance Mode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 Fp_Status;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The status of FP enroll，0~9:fp; 10:face; 11:iris1; 12:iris2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Rserved1;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for 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Rserved2;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for 72 and 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Special;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Special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DR 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160</w:t>
      </w:r>
      <w:r>
        <w:rPr>
          <w:rFonts w:hint="eastAsia" w:ascii="新宋体" w:hAnsi="新宋体" w:eastAsia="新宋体"/>
          <w:color w:val="auto"/>
          <w:sz w:val="19"/>
        </w:rPr>
        <w:t>] EmployeeName2;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Name2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13</w:t>
      </w:r>
      <w:r>
        <w:rPr>
          <w:rFonts w:hint="eastAsia" w:ascii="新宋体" w:hAnsi="新宋体" w:eastAsia="新宋体"/>
          <w:color w:val="auto"/>
          <w:sz w:val="19"/>
        </w:rPr>
        <w:t>] RFC;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RFC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18</w:t>
      </w:r>
      <w:r>
        <w:rPr>
          <w:rFonts w:hint="eastAsia" w:ascii="新宋体" w:hAnsi="新宋体" w:eastAsia="新宋体"/>
          <w:color w:val="auto"/>
          <w:sz w:val="19"/>
        </w:rPr>
        <w:t>] CURP;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CURP Information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4</w:t>
      </w:r>
      <w:r>
        <w:rPr>
          <w:rFonts w:hint="eastAsia" w:ascii="新宋体" w:hAnsi="新宋体" w:eastAsia="新宋体"/>
          <w:color w:val="auto"/>
          <w:sz w:val="19"/>
        </w:rPr>
        <w:t xml:space="preserve">] </w:t>
      </w:r>
      <w:r>
        <w:rPr>
          <w:rFonts w:hint="eastAsia" w:ascii="新宋体" w:hAnsi="新宋体" w:eastAsia="新宋体"/>
          <w:color w:val="000000"/>
          <w:sz w:val="19"/>
        </w:rPr>
        <w:t>start_date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RFC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4</w:t>
      </w:r>
      <w:r>
        <w:rPr>
          <w:rFonts w:hint="eastAsia" w:ascii="新宋体" w:hAnsi="新宋体" w:eastAsia="新宋体"/>
          <w:color w:val="auto"/>
          <w:sz w:val="19"/>
        </w:rPr>
        <w:t xml:space="preserve">] </w:t>
      </w:r>
      <w:r>
        <w:rPr>
          <w:rFonts w:hint="eastAsia" w:ascii="新宋体" w:hAnsi="新宋体" w:eastAsia="新宋体"/>
          <w:color w:val="000000"/>
          <w:sz w:val="19"/>
        </w:rPr>
        <w:t>end_date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CURP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B050"/>
          <w:sz w:val="19"/>
          <w:lang w:val="en-US" w:eastAsia="zh-CN"/>
        </w:rPr>
        <w:t>String of Employee Id , with employee valid time: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CurIdx;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Current index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TotalCnt;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Total number of User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28</w:t>
      </w:r>
      <w:r>
        <w:rPr>
          <w:rFonts w:hint="eastAsia" w:ascii="新宋体" w:hAnsi="新宋体" w:eastAsia="新宋体"/>
          <w:color w:val="auto"/>
          <w:sz w:val="19"/>
        </w:rPr>
        <w:t xml:space="preserve">]EmployeeId;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Enployee ID,28bytes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password_len;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Length of the Password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max_password;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Max length of the Password, the value is 6  Can not modify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password;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Password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max_card_id;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Max length of the Card Number, the value is 6(3 byte) or 10(3 byte) Can not modify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card_id;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Card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max_EmployeeName;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Max length of the User Name, the value is 10,20,64 or 64(3 byte) When the value is 160 the user name store in the EmployeeName2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64</w:t>
      </w:r>
      <w:r>
        <w:rPr>
          <w:rFonts w:hint="eastAsia" w:ascii="新宋体" w:hAnsi="新宋体" w:eastAsia="新宋体"/>
          <w:color w:val="auto"/>
          <w:sz w:val="19"/>
        </w:rPr>
        <w:t>] EmployeeName;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DepartmentId;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Department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GroupId;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Group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Mode;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Time Attendance Mode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 Fp_Status;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The status of FP enroll，0~9:fp; 10:face; 11:iris1; 12:iris2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Rserved1;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for 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Rserved2;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for 72 and 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Special;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Special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DR 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160</w:t>
      </w:r>
      <w:r>
        <w:rPr>
          <w:rFonts w:hint="eastAsia" w:ascii="新宋体" w:hAnsi="新宋体" w:eastAsia="新宋体"/>
          <w:color w:val="auto"/>
          <w:sz w:val="19"/>
        </w:rPr>
        <w:t>] EmployeeName2;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User Name2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13</w:t>
      </w:r>
      <w:r>
        <w:rPr>
          <w:rFonts w:hint="eastAsia" w:ascii="新宋体" w:hAnsi="新宋体" w:eastAsia="新宋体"/>
          <w:color w:val="auto"/>
          <w:sz w:val="19"/>
        </w:rPr>
        <w:t>] RFC;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RFC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18</w:t>
      </w:r>
      <w:r>
        <w:rPr>
          <w:rFonts w:hint="eastAsia" w:ascii="新宋体" w:hAnsi="新宋体" w:eastAsia="新宋体"/>
          <w:color w:val="auto"/>
          <w:sz w:val="19"/>
        </w:rPr>
        <w:t>] CURP;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CURP Information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4</w:t>
      </w:r>
      <w:r>
        <w:rPr>
          <w:rFonts w:hint="eastAsia" w:ascii="新宋体" w:hAnsi="新宋体" w:eastAsia="新宋体"/>
          <w:color w:val="auto"/>
          <w:sz w:val="19"/>
        </w:rPr>
        <w:t xml:space="preserve">] </w:t>
      </w:r>
      <w:r>
        <w:rPr>
          <w:rFonts w:hint="eastAsia" w:ascii="新宋体" w:hAnsi="新宋体" w:eastAsia="新宋体"/>
          <w:color w:val="000000"/>
          <w:sz w:val="19"/>
        </w:rPr>
        <w:t>start_date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RFC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4</w:t>
      </w:r>
      <w:r>
        <w:rPr>
          <w:rFonts w:hint="eastAsia" w:ascii="新宋体" w:hAnsi="新宋体" w:eastAsia="新宋体"/>
          <w:color w:val="auto"/>
          <w:sz w:val="19"/>
        </w:rPr>
        <w:t xml:space="preserve">] </w:t>
      </w:r>
      <w:r>
        <w:rPr>
          <w:rFonts w:hint="eastAsia" w:ascii="新宋体" w:hAnsi="新宋体" w:eastAsia="新宋体"/>
          <w:color w:val="000000"/>
          <w:sz w:val="19"/>
        </w:rPr>
        <w:t>end_date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CURP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27" w:name="_Toc30469"/>
      <w:r>
        <w:rPr>
          <w:rFonts w:hint="eastAsia"/>
          <w:lang w:val="en-US" w:eastAsia="zh-CN"/>
        </w:rPr>
        <w:t xml:space="preserve">2.81.4 </w:t>
      </w:r>
      <w:r>
        <w:rPr>
          <w:rFonts w:hint="eastAsia"/>
          <w:b/>
          <w:szCs w:val="22"/>
          <w:lang w:eastAsia="zh-CN"/>
        </w:rPr>
        <w:t>Sample</w:t>
      </w:r>
      <w:bookmarkEnd w:id="527"/>
    </w:p>
    <w:p>
      <w:pPr>
        <w:spacing w:beforeLines="0" w:afterLines="0"/>
        <w:ind w:firstLine="480" w:firstLineChars="2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UploadRecord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spacing w:beforeLines="0" w:afterLines="0"/>
        <w:ind w:firstLine="480" w:firstLineChars="2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UploadRecord_VER_4_NEWID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ref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528" w:name="_Toc15303"/>
      <w:r>
        <w:rPr>
          <w:rFonts w:hint="eastAsia"/>
          <w:lang w:val="en-US" w:eastAsia="zh-CN"/>
        </w:rPr>
        <w:t>2.81.5 Notice</w:t>
      </w:r>
      <w:bookmarkEnd w:id="528"/>
    </w:p>
    <w:p>
      <w:pPr>
        <w:pStyle w:val="3"/>
        <w:numPr>
          <w:ilvl w:val="0"/>
          <w:numId w:val="6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529" w:name="_Toc21"/>
      <w:r>
        <w:rPr>
          <w:rFonts w:hint="eastAsia"/>
          <w:lang w:val="en-US" w:eastAsia="zh-CN"/>
        </w:rPr>
        <w:t>2.82 CChex_GetMachineId</w:t>
      </w:r>
      <w:bookmarkEnd w:id="529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30" w:name="_Toc2590"/>
      <w:r>
        <w:rPr>
          <w:rFonts w:hint="eastAsia"/>
          <w:lang w:val="en-US" w:eastAsia="zh-CN"/>
        </w:rPr>
        <w:t xml:space="preserve">2.82.1 </w:t>
      </w:r>
      <w:r>
        <w:rPr>
          <w:rFonts w:hint="eastAsia"/>
          <w:lang w:eastAsia="zh-CN"/>
        </w:rPr>
        <w:t>Function</w:t>
      </w:r>
      <w:bookmarkEnd w:id="530"/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Read the device communication device ID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31" w:name="_Toc31510"/>
      <w:r>
        <w:rPr>
          <w:rFonts w:hint="eastAsia"/>
          <w:lang w:val="en-US" w:eastAsia="zh-CN"/>
        </w:rPr>
        <w:t xml:space="preserve">2.82.2 </w:t>
      </w:r>
      <w:r>
        <w:rPr>
          <w:rFonts w:hint="eastAsia"/>
          <w:b/>
          <w:szCs w:val="22"/>
          <w:lang w:eastAsia="zh-CN"/>
        </w:rPr>
        <w:t>Request</w:t>
      </w:r>
      <w:bookmarkEnd w:id="531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GetMachineId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32" w:name="_Toc32549"/>
      <w:r>
        <w:rPr>
          <w:rFonts w:hint="eastAsia"/>
          <w:lang w:val="en-US" w:eastAsia="zh-CN"/>
        </w:rPr>
        <w:t xml:space="preserve">2.82.3 </w:t>
      </w:r>
      <w:r>
        <w:rPr>
          <w:rFonts w:hint="eastAsia"/>
          <w:b/>
          <w:szCs w:val="22"/>
          <w:lang w:eastAsia="zh-CN"/>
        </w:rPr>
        <w:t>Respond</w:t>
      </w:r>
      <w:bookmarkEnd w:id="532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 Type Return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RET_GET_MACHINE_ID_TYPE    //84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  -1：Failure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cur_machineid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//Communicatrion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33" w:name="_Toc21611"/>
      <w:r>
        <w:rPr>
          <w:rFonts w:hint="eastAsia"/>
          <w:lang w:val="en-US" w:eastAsia="zh-CN"/>
        </w:rPr>
        <w:t xml:space="preserve">2.82.4 </w:t>
      </w:r>
      <w:r>
        <w:rPr>
          <w:rFonts w:hint="eastAsia"/>
          <w:b/>
          <w:szCs w:val="22"/>
          <w:lang w:eastAsia="zh-CN"/>
        </w:rPr>
        <w:t>Sample</w:t>
      </w:r>
      <w:bookmarkEnd w:id="533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GetMachineId</w:t>
      </w:r>
      <w:r>
        <w:rPr>
          <w:rFonts w:hint="eastAsia" w:ascii="新宋体" w:hAnsi="新宋体" w:eastAsia="新宋体"/>
          <w:sz w:val="18"/>
        </w:rPr>
        <w:t>(anviz_handle, dev_idx)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534" w:name="_Toc15509"/>
      <w:r>
        <w:rPr>
          <w:rFonts w:hint="eastAsia"/>
          <w:lang w:val="en-US" w:eastAsia="zh-CN"/>
        </w:rPr>
        <w:t>2.82.5 Notice</w:t>
      </w:r>
      <w:bookmarkEnd w:id="534"/>
    </w:p>
    <w:p>
      <w:pPr>
        <w:pStyle w:val="3"/>
        <w:numPr>
          <w:ilvl w:val="0"/>
          <w:numId w:val="62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535" w:name="_Toc21685"/>
      <w:r>
        <w:rPr>
          <w:rFonts w:hint="eastAsia"/>
          <w:lang w:val="en-US" w:eastAsia="zh-CN"/>
        </w:rPr>
        <w:t>2.83 CChex_SetMachineId</w:t>
      </w:r>
      <w:bookmarkEnd w:id="535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36" w:name="_Toc24810"/>
      <w:r>
        <w:rPr>
          <w:rFonts w:hint="eastAsia"/>
          <w:lang w:val="en-US" w:eastAsia="zh-CN"/>
        </w:rPr>
        <w:t xml:space="preserve">2.83.1 </w:t>
      </w:r>
      <w:r>
        <w:rPr>
          <w:rFonts w:hint="eastAsia"/>
          <w:lang w:eastAsia="zh-CN"/>
        </w:rPr>
        <w:t>Function</w:t>
      </w:r>
      <w:bookmarkEnd w:id="536"/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Setting device </w:t>
      </w:r>
      <w:r>
        <w:rPr>
          <w:rFonts w:hint="eastAsia"/>
          <w:lang w:eastAsia="zh-CN"/>
        </w:rPr>
        <w:t>Communication device ID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37" w:name="_Toc11072"/>
      <w:r>
        <w:rPr>
          <w:rFonts w:hint="eastAsia"/>
          <w:lang w:val="en-US" w:eastAsia="zh-CN"/>
        </w:rPr>
        <w:t xml:space="preserve">2.83.2 </w:t>
      </w:r>
      <w:r>
        <w:rPr>
          <w:rFonts w:hint="eastAsia"/>
          <w:b/>
          <w:szCs w:val="22"/>
          <w:lang w:eastAsia="zh-CN"/>
        </w:rPr>
        <w:t>Request</w:t>
      </w:r>
      <w:bookmarkEnd w:id="537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SetMachineId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uint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MachineId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MachineId: device Communication device ID;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firstLine="321" w:firstLineChars="100"/>
        <w:rPr>
          <w:rFonts w:hint="eastAsia"/>
          <w:b/>
          <w:szCs w:val="22"/>
        </w:rPr>
      </w:pPr>
      <w:bookmarkStart w:id="538" w:name="_Toc31054"/>
      <w:r>
        <w:rPr>
          <w:rFonts w:hint="eastAsia"/>
          <w:lang w:val="en-US" w:eastAsia="zh-CN"/>
        </w:rPr>
        <w:t xml:space="preserve">2.83.3 </w:t>
      </w:r>
      <w:r>
        <w:rPr>
          <w:rFonts w:hint="eastAsia"/>
          <w:b/>
          <w:szCs w:val="22"/>
          <w:lang w:eastAsia="zh-CN"/>
        </w:rPr>
        <w:t>Respond</w:t>
      </w:r>
      <w:bookmarkEnd w:id="538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 Type Return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RET_SET_MACHINE_ID_TYPE    //85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  -1：Failure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cur_machineid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//New Communicatrion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old</w:t>
      </w:r>
      <w:r>
        <w:rPr>
          <w:rFonts w:hint="eastAsia" w:ascii="新宋体" w:hAnsi="新宋体" w:eastAsia="新宋体"/>
          <w:color w:val="000000"/>
          <w:sz w:val="19"/>
        </w:rPr>
        <w:t>_machineid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//Old Communicatrion 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39" w:name="_Toc23079"/>
      <w:r>
        <w:rPr>
          <w:rFonts w:hint="eastAsia"/>
          <w:lang w:val="en-US" w:eastAsia="zh-CN"/>
        </w:rPr>
        <w:t xml:space="preserve">2.83.4 </w:t>
      </w:r>
      <w:r>
        <w:rPr>
          <w:rFonts w:hint="eastAsia"/>
          <w:b/>
          <w:szCs w:val="22"/>
          <w:lang w:eastAsia="zh-CN"/>
        </w:rPr>
        <w:t>Sample</w:t>
      </w:r>
      <w:bookmarkEnd w:id="539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etMachineId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,MachineId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540" w:name="_Toc8194"/>
      <w:r>
        <w:rPr>
          <w:rFonts w:hint="eastAsia"/>
          <w:lang w:val="en-US" w:eastAsia="zh-CN"/>
        </w:rPr>
        <w:t>2.83.5 Notice</w:t>
      </w:r>
      <w:bookmarkEnd w:id="540"/>
    </w:p>
    <w:p>
      <w:pPr>
        <w:pStyle w:val="3"/>
        <w:numPr>
          <w:ilvl w:val="0"/>
          <w:numId w:val="63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4"/>
        <w:numPr>
          <w:ilvl w:val="1"/>
          <w:numId w:val="0"/>
        </w:numPr>
        <w:tabs>
          <w:tab w:val="clear" w:pos="718"/>
        </w:tabs>
        <w:ind w:left="142" w:leftChars="0"/>
        <w:rPr>
          <w:rFonts w:hint="eastAsia"/>
        </w:rPr>
      </w:pPr>
      <w:bookmarkStart w:id="541" w:name="_Toc30960"/>
      <w:r>
        <w:rPr>
          <w:rFonts w:hint="eastAsia"/>
          <w:lang w:val="en-US" w:eastAsia="zh-CN"/>
        </w:rPr>
        <w:t>2.84 CChex_ManageLogRecord</w:t>
      </w:r>
      <w:bookmarkEnd w:id="541"/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42" w:name="_Toc915"/>
      <w:r>
        <w:rPr>
          <w:rFonts w:hint="eastAsia"/>
          <w:lang w:val="en-US" w:eastAsia="zh-CN"/>
        </w:rPr>
        <w:t xml:space="preserve">2.84.1 </w:t>
      </w:r>
      <w:r>
        <w:rPr>
          <w:rFonts w:hint="eastAsia"/>
          <w:lang w:eastAsia="zh-CN"/>
        </w:rPr>
        <w:t>Function</w:t>
      </w:r>
      <w:bookmarkEnd w:id="542"/>
    </w:p>
    <w:p>
      <w:pPr>
        <w:snapToGrid w:val="0"/>
        <w:spacing w:line="312" w:lineRule="auto"/>
        <w:rPr>
          <w:rFonts w:hint="eastAsia"/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Function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 xml:space="preserve">Setting device </w:t>
      </w:r>
      <w:r>
        <w:rPr>
          <w:rFonts w:hint="eastAsia"/>
          <w:lang w:eastAsia="zh-CN"/>
        </w:rPr>
        <w:t>Communication device ID</w:t>
      </w:r>
    </w:p>
    <w:p>
      <w:pPr>
        <w:snapToGrid w:val="0"/>
        <w:spacing w:line="312" w:lineRule="auto"/>
        <w:rPr>
          <w:rFonts w:hint="eastAsia"/>
          <w:lang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43" w:name="_Toc9359"/>
      <w:r>
        <w:rPr>
          <w:rFonts w:hint="eastAsia"/>
          <w:lang w:val="en-US" w:eastAsia="zh-CN"/>
        </w:rPr>
        <w:t xml:space="preserve">2.84.2 </w:t>
      </w:r>
      <w:r>
        <w:rPr>
          <w:rFonts w:hint="eastAsia"/>
          <w:b/>
          <w:szCs w:val="22"/>
          <w:lang w:eastAsia="zh-CN"/>
        </w:rPr>
        <w:t>Request</w:t>
      </w:r>
      <w:bookmarkEnd w:id="543"/>
    </w:p>
    <w:p>
      <w:pPr>
        <w:spacing w:beforeLines="0" w:afterLines="0"/>
        <w:jc w:val="left"/>
        <w:rPr>
          <w:rStyle w:val="63"/>
          <w:rFonts w:hint="eastAsia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Mode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ManageLogRecord(</w:t>
      </w:r>
      <w:r>
        <w:rPr>
          <w:rFonts w:hint="eastAsia" w:ascii="新宋体" w:hAnsi="新宋体" w:eastAsia="新宋体"/>
          <w:color w:val="2B91AF"/>
          <w:sz w:val="19"/>
        </w:rPr>
        <w:t>IntPtr</w:t>
      </w:r>
      <w:r>
        <w:rPr>
          <w:rFonts w:hint="eastAsia" w:ascii="新宋体" w:hAnsi="新宋体" w:eastAsia="新宋体"/>
          <w:color w:val="000000"/>
          <w:sz w:val="19"/>
        </w:rPr>
        <w:t xml:space="preserve"> CchexHandle,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DevIdx,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CCHEX_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MANAGE_LOG_RECORD</w:t>
      </w:r>
      <w:r>
        <w:rPr>
          <w:rFonts w:hint="eastAsia" w:ascii="新宋体" w:hAnsi="新宋体" w:eastAsia="新宋体"/>
          <w:color w:val="000000"/>
          <w:sz w:val="19"/>
        </w:rPr>
        <w:t xml:space="preserve"> Param);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Parameter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</w:rPr>
        <w:t>CchexHandle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successfully create the handle，Input[Parameter]；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DevIdx: Index of device，Input[Parameter]；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Param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start_date;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The second since of  after 2000 years, 2000.1.2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[4]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end_date;    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//The second since of  after 2000 years, 2000.1.2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CmdType;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//Extended command ：　0x00 Get the total number of current time periods  </w:t>
      </w:r>
    </w:p>
    <w:p>
      <w:pPr>
        <w:spacing w:beforeLines="0" w:afterLines="0"/>
        <w:ind w:left="33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0x01 Download the current time period log record</w:t>
      </w:r>
    </w:p>
    <w:p>
      <w:pPr>
        <w:spacing w:beforeLines="0" w:afterLines="0"/>
        <w:ind w:left="33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0x02 delete all records in the current time period</w:t>
      </w:r>
    </w:p>
    <w:p>
      <w:pPr>
        <w:spacing w:beforeLines="0" w:afterLines="0"/>
        <w:ind w:left="33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0x03 Set real-time report log record</w:t>
      </w:r>
    </w:p>
    <w:p>
      <w:pPr>
        <w:spacing w:beforeLines="0" w:afterLines="0"/>
        <w:ind w:left="33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0x04 Get the status of real-time reporting records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</w:p>
    <w:p>
      <w:pPr>
        <w:spacing w:beforeLines="0" w:afterLines="0"/>
        <w:ind w:firstLine="1520" w:firstLineChars="8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AutoFlag;        //0:Close real-time report log record 1: Enable real-time report log record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b/>
          <w:szCs w:val="22"/>
        </w:rPr>
      </w:pPr>
      <w:bookmarkStart w:id="544" w:name="_Toc15199"/>
      <w:r>
        <w:rPr>
          <w:rFonts w:hint="eastAsia"/>
          <w:lang w:val="en-US" w:eastAsia="zh-CN"/>
        </w:rPr>
        <w:t xml:space="preserve">2.84.3 </w:t>
      </w:r>
      <w:r>
        <w:rPr>
          <w:rFonts w:hint="eastAsia"/>
          <w:b/>
          <w:szCs w:val="22"/>
          <w:lang w:eastAsia="zh-CN"/>
        </w:rPr>
        <w:t>Respond</w:t>
      </w:r>
      <w:bookmarkEnd w:id="544"/>
    </w:p>
    <w:p>
      <w:pPr>
        <w:ind w:left="1080" w:hanging="1080" w:hangingChars="450"/>
        <w:jc w:val="left"/>
        <w:rPr>
          <w:rFonts w:hint="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Return value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1：The command was executed successfully；Minus：Execute command failure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Actual Data</w:t>
      </w:r>
      <w:r>
        <w:rPr>
          <w:rFonts w:hint="eastAsia"/>
        </w:rPr>
        <w:t>】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CChex_Update Type Return CCHEX_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RET_MANAGE_LOG_RECORD_TYPE    //90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</w:t>
      </w:r>
      <w:r>
        <w:rPr>
          <w:rFonts w:hint="default" w:ascii="新宋体" w:hAnsi="新宋体" w:eastAsia="新宋体"/>
          <w:sz w:val="19"/>
          <w:lang w:val="en-US" w:eastAsia="zh-CN"/>
        </w:rPr>
        <w:t>Data Part：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</w:rPr>
        <w:t>MachineId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Device 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CmdType;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Extended command </w:t>
      </w:r>
    </w:p>
    <w:p>
      <w:pPr>
        <w:spacing w:beforeLines="0" w:afterLines="0"/>
        <w:ind w:left="4810" w:leftChars="2004" w:firstLine="142" w:firstLineChars="75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0x00 :</w:t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judge success,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TotalNum is Total number of the log</w:t>
      </w:r>
    </w:p>
    <w:p>
      <w:pPr>
        <w:spacing w:beforeLines="0" w:afterLines="0"/>
        <w:ind w:left="46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0x02 :</w:t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is valid Delete success or not </w:t>
      </w:r>
    </w:p>
    <w:p>
      <w:pPr>
        <w:spacing w:beforeLines="0" w:afterLines="0"/>
        <w:ind w:left="1260" w:leftChars="0" w:firstLine="3752" w:firstLineChars="1975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0x03 Set real-time report log record</w:t>
      </w:r>
    </w:p>
    <w:p>
      <w:pPr>
        <w:spacing w:beforeLines="0" w:afterLines="0"/>
        <w:ind w:left="1260" w:leftChars="0" w:firstLine="3752" w:firstLineChars="1975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0x04 Get the status of real-time reporting records</w:t>
      </w:r>
    </w:p>
    <w:p>
      <w:pPr>
        <w:spacing w:beforeLines="0" w:afterLines="0"/>
        <w:ind w:firstLine="5130" w:firstLineChars="27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0x05 Real-time reporting record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0:Succes  -1：Failure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IsAuto;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// Auto-tagging </w:t>
      </w:r>
    </w:p>
    <w:p>
      <w:pPr>
        <w:spacing w:beforeLines="0" w:afterLines="0"/>
        <w:ind w:firstLine="1710" w:firstLineChars="9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TotalNum;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Total number of the log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                           CmdType == 0x00:</w:t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==0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Total number of the log</w:t>
      </w:r>
    </w:p>
    <w:p>
      <w:pPr>
        <w:spacing w:beforeLines="0" w:afterLines="0"/>
        <w:ind w:left="420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CmdType == 0x01:</w:t>
      </w:r>
      <w:r>
        <w:rPr>
          <w:rFonts w:hint="eastAsia" w:ascii="新宋体" w:hAnsi="新宋体" w:eastAsia="新宋体"/>
          <w:color w:val="000000"/>
          <w:sz w:val="19"/>
        </w:rPr>
        <w:t>Result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==0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Total download number of the log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CurNum; 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  The log id of the current log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Byte[5]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EmployeeId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//Employee Id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Byte[4]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//Event date The second since of  after 2000 years, 2000.1.2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LogType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//Log Type 0x0001 open door 0x0002 close door</w:t>
      </w:r>
    </w:p>
    <w:p>
      <w:pPr>
        <w:spacing w:beforeLines="0" w:afterLines="0"/>
        <w:ind w:left="46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0x0003 door sensor 0x0004 Tamper alarm </w:t>
      </w:r>
    </w:p>
    <w:p>
      <w:pPr>
        <w:spacing w:beforeLines="0" w:afterLines="0"/>
        <w:ind w:left="46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0x0005 Exit button  0x0006 burst open the door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Byte[2]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LogLen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//Log content length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Byte[3]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padding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//Fill alignment invalid data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</w:rPr>
      </w:pPr>
      <w:bookmarkStart w:id="545" w:name="_Toc5208"/>
      <w:r>
        <w:rPr>
          <w:rFonts w:hint="eastAsia"/>
          <w:lang w:val="en-US" w:eastAsia="zh-CN"/>
        </w:rPr>
        <w:t xml:space="preserve">2.84.4 </w:t>
      </w:r>
      <w:r>
        <w:rPr>
          <w:rFonts w:hint="eastAsia"/>
          <w:b/>
          <w:szCs w:val="22"/>
          <w:lang w:eastAsia="zh-CN"/>
        </w:rPr>
        <w:t>Sample</w:t>
      </w:r>
      <w:bookmarkEnd w:id="545"/>
    </w:p>
    <w:p>
      <w:pPr>
        <w:spacing w:beforeLines="0" w:afterLines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int ret = </w:t>
      </w:r>
      <w:r>
        <w:rPr>
          <w:rFonts w:hint="eastAsia" w:ascii="新宋体" w:hAnsi="新宋体" w:eastAsia="新宋体"/>
          <w:color w:val="auto"/>
          <w:sz w:val="19"/>
        </w:rPr>
        <w:t>CChex_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ManageLogRecord</w:t>
      </w:r>
      <w:r>
        <w:rPr>
          <w:rFonts w:hint="eastAsia" w:ascii="新宋体" w:hAnsi="新宋体" w:eastAsia="新宋体"/>
          <w:sz w:val="18"/>
        </w:rPr>
        <w:t>(anviz_handle, dev_idx</w:t>
      </w:r>
      <w:r>
        <w:rPr>
          <w:rFonts w:hint="eastAsia" w:ascii="新宋体" w:hAnsi="新宋体" w:eastAsia="新宋体"/>
          <w:sz w:val="18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ref</w:t>
      </w:r>
      <w:r>
        <w:rPr>
          <w:rFonts w:hint="eastAsia" w:ascii="新宋体" w:hAnsi="新宋体" w:eastAsia="新宋体"/>
          <w:sz w:val="18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Param</w:t>
      </w:r>
      <w:r>
        <w:rPr>
          <w:rFonts w:hint="eastAsia" w:ascii="新宋体" w:hAnsi="新宋体" w:eastAsia="新宋体"/>
          <w:sz w:val="18"/>
        </w:rPr>
        <w:t>)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;</w:t>
      </w:r>
    </w:p>
    <w:p>
      <w:pPr>
        <w:pStyle w:val="5"/>
        <w:numPr>
          <w:ilvl w:val="2"/>
          <w:numId w:val="0"/>
        </w:numPr>
        <w:tabs>
          <w:tab w:val="clear" w:pos="1004"/>
        </w:tabs>
        <w:ind w:left="284" w:leftChars="0"/>
        <w:rPr>
          <w:rFonts w:hint="eastAsia"/>
          <w:lang w:val="en-US" w:eastAsia="zh-CN"/>
        </w:rPr>
      </w:pPr>
      <w:bookmarkStart w:id="546" w:name="_Toc20774"/>
      <w:r>
        <w:rPr>
          <w:rFonts w:hint="eastAsia"/>
          <w:lang w:val="en-US" w:eastAsia="zh-CN"/>
        </w:rPr>
        <w:t>2.84.5 Notice</w:t>
      </w:r>
      <w:bookmarkEnd w:id="546"/>
    </w:p>
    <w:p>
      <w:pPr>
        <w:pStyle w:val="3"/>
        <w:numPr>
          <w:ilvl w:val="0"/>
          <w:numId w:val="64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lang w:val="en-US" w:eastAsia="zh-CN"/>
        </w:rPr>
        <w:t>Make sure that CChex_Start has been started successfully before run.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47" w:name="_Toc25515"/>
      <w:bookmarkStart w:id="548" w:name="_Toc9147"/>
      <w:r>
        <w:rPr>
          <w:rFonts w:hint="eastAsia"/>
          <w:lang w:val="en-US" w:eastAsia="zh-CN"/>
        </w:rPr>
        <w:t>Return value</w:t>
      </w:r>
      <w:bookmarkEnd w:id="547"/>
      <w:bookmarkEnd w:id="54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1：Success；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-1：</w:t>
      </w:r>
      <w:r>
        <w:rPr>
          <w:rFonts w:hint="eastAsia"/>
          <w:lang w:eastAsia="zh-CN"/>
        </w:rPr>
        <w:t>Parameter</w:t>
      </w:r>
      <w:r>
        <w:rPr>
          <w:rFonts w:hint="eastAsia"/>
          <w:lang w:val="en-US" w:eastAsia="zh-CN"/>
        </w:rPr>
        <w:t xml:space="preserve"> Error；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-2：Lack of device resources；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-3：Unknown Error；</w:t>
      </w:r>
    </w:p>
    <w:p>
      <w:pPr>
        <w:pStyle w:val="3"/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134" w:bottom="1440" w:left="1134" w:header="851" w:footer="992" w:gutter="567"/>
      <w:pgNumType w:fmt="decimal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文鼎CS魏碑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680"/>
        <w:tab w:val="clear" w:pos="4153"/>
      </w:tabs>
      <w:spacing w:line="240" w:lineRule="auto"/>
      <w:ind w:right="90"/>
      <w:jc w:val="right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Page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,Total Page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</w:t>
                          </w:r>
                        </w:p>
                        <w:p>
                          <w:pPr>
                            <w:pStyle w:val="22"/>
                            <w:tabs>
                              <w:tab w:val="center" w:pos="4680"/>
                              <w:tab w:val="clear" w:pos="4153"/>
                            </w:tabs>
                            <w:spacing w:line="240" w:lineRule="auto"/>
                            <w:ind w:right="90"/>
                            <w:jc w:val="right"/>
                          </w:pP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OqXm5zwAAAAUBAAAPAAAAAAAAAAEAIAAAACIAAABkcnMvZG93bnJldi54bWxQ&#10;SwECFAAUAAAACACHTuJAASMXM8cBAABuAwAADgAAAAAAAAABACAAAAAe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Page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,Total Page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</w:t>
                    </w:r>
                  </w:p>
                  <w:p>
                    <w:pPr>
                      <w:pStyle w:val="22"/>
                      <w:tabs>
                        <w:tab w:val="center" w:pos="4680"/>
                        <w:tab w:val="clear" w:pos="4153"/>
                      </w:tabs>
                      <w:spacing w:line="240" w:lineRule="auto"/>
                      <w:ind w:right="90"/>
                      <w:jc w:val="right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4"/>
      </w:rPr>
    </w:pPr>
    <w:r>
      <w:fldChar w:fldCharType="begin"/>
    </w:r>
    <w:r>
      <w:rPr>
        <w:rStyle w:val="34"/>
      </w:rPr>
      <w:instrText xml:space="preserve">PAGE  </w:instrText>
    </w:r>
    <w:r>
      <w:fldChar w:fldCharType="end"/>
    </w:r>
  </w:p>
  <w:p>
    <w:pPr>
      <w:pStyle w:val="2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Page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,Total Page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It46fDIAQAAbg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Page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,Total Page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485" w:type="dxa"/>
      <w:jc w:val="center"/>
      <w:tblInd w:w="-198" w:type="dxa"/>
      <w:tblBorders>
        <w:top w:val="dotted" w:color="auto" w:sz="4" w:space="0"/>
        <w:left w:val="dotted" w:color="auto" w:sz="4" w:space="0"/>
        <w:bottom w:val="thinThickMediumGap" w:color="auto" w:sz="12" w:space="0"/>
        <w:right w:val="dotted" w:color="auto" w:sz="4" w:space="0"/>
        <w:insideH w:val="none" w:color="auto" w:sz="0" w:space="0"/>
        <w:insideV w:val="dotted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5381"/>
      <w:gridCol w:w="2361"/>
    </w:tblGrid>
    <w:tr>
      <w:tblPrEx>
        <w:tblBorders>
          <w:top w:val="dotted" w:color="auto" w:sz="4" w:space="0"/>
          <w:left w:val="dotted" w:color="auto" w:sz="4" w:space="0"/>
          <w:bottom w:val="thinThickMediumGap" w:color="auto" w:sz="12" w:space="0"/>
          <w:right w:val="dotted" w:color="auto" w:sz="4" w:space="0"/>
          <w:insideH w:val="none" w:color="auto" w:sz="0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  <w:jc w:val="center"/>
      </w:trPr>
      <w:tc>
        <w:tcPr>
          <w:tcW w:w="1743" w:type="dxa"/>
          <w:vAlign w:val="center"/>
        </w:tcPr>
        <w:p>
          <w:pPr>
            <w:spacing w:line="240" w:lineRule="auto"/>
            <w:jc w:val="center"/>
            <w:rPr>
              <w:rFonts w:hint="eastAsia"/>
              <w:sz w:val="18"/>
              <w:szCs w:val="18"/>
            </w:rPr>
          </w:pPr>
        </w:p>
      </w:tc>
      <w:tc>
        <w:tcPr>
          <w:tcW w:w="5381" w:type="dxa"/>
          <w:vAlign w:val="center"/>
        </w:tcPr>
        <w:p>
          <w:pPr>
            <w:spacing w:line="240" w:lineRule="auto"/>
            <w:jc w:val="center"/>
            <w:rPr>
              <w:rFonts w:hint="eastAsia" w:eastAsia="楷体_GB2312"/>
              <w:kern w:val="20"/>
              <w:sz w:val="21"/>
              <w:szCs w:val="21"/>
              <w:lang w:val="en-GB" w:eastAsia="zh-CN"/>
            </w:rPr>
          </w:pPr>
          <w:r>
            <w:rPr>
              <w:rFonts w:hint="eastAsia" w:eastAsia="楷体_GB2312"/>
              <w:kern w:val="20"/>
              <w:sz w:val="21"/>
              <w:szCs w:val="21"/>
              <w:lang w:val="en-US" w:eastAsia="zh-CN"/>
            </w:rPr>
            <w:t xml:space="preserve">New </w:t>
          </w:r>
          <w:r>
            <w:rPr>
              <w:rFonts w:hint="eastAsia" w:eastAsia="楷体_GB2312"/>
              <w:kern w:val="20"/>
              <w:sz w:val="21"/>
              <w:szCs w:val="21"/>
            </w:rPr>
            <w:t>SDK</w:t>
          </w:r>
          <w:r>
            <w:rPr>
              <w:rFonts w:hint="eastAsia" w:eastAsia="楷体_GB2312"/>
              <w:kern w:val="20"/>
              <w:sz w:val="21"/>
              <w:szCs w:val="21"/>
              <w:lang w:val="en-US" w:eastAsia="zh-CN"/>
            </w:rPr>
            <w:t>API</w:t>
          </w:r>
        </w:p>
        <w:p>
          <w:pPr>
            <w:spacing w:line="240" w:lineRule="auto"/>
            <w:jc w:val="center"/>
            <w:rPr>
              <w:rFonts w:hint="eastAsia"/>
              <w:sz w:val="18"/>
              <w:szCs w:val="18"/>
            </w:rPr>
          </w:pPr>
        </w:p>
      </w:tc>
      <w:tc>
        <w:tcPr>
          <w:tcW w:w="2361" w:type="dxa"/>
          <w:vAlign w:val="center"/>
        </w:tcPr>
        <w:p>
          <w:pPr>
            <w:spacing w:line="240" w:lineRule="auto"/>
            <w:jc w:val="center"/>
            <w:rPr>
              <w:rFonts w:hint="eastAsia"/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R&amp;D</w:t>
          </w:r>
        </w:p>
      </w:tc>
    </w:tr>
  </w:tbl>
  <w:p>
    <w:pPr>
      <w:spacing w:line="240" w:lineRule="auto"/>
      <w:jc w:val="right"/>
      <w:rPr>
        <w:rFonts w:hint="eastAsi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354D"/>
    <w:multiLevelType w:val="multilevel"/>
    <w:tmpl w:val="0E24354D"/>
    <w:lvl w:ilvl="0" w:tentative="0">
      <w:start w:val="1"/>
      <w:numFmt w:val="decimal"/>
      <w:pStyle w:val="59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8B2AD0"/>
    <w:multiLevelType w:val="multilevel"/>
    <w:tmpl w:val="158B2AD0"/>
    <w:lvl w:ilvl="0" w:tentative="0">
      <w:start w:val="0"/>
      <w:numFmt w:val="bullet"/>
      <w:pStyle w:val="56"/>
      <w:lvlText w:val="-"/>
      <w:lvlJc w:val="left"/>
      <w:pPr>
        <w:tabs>
          <w:tab w:val="left" w:pos="1276"/>
        </w:tabs>
        <w:ind w:left="1276" w:hanging="425"/>
      </w:pPr>
      <w:rPr>
        <w:rFonts w:hint="eastAsia" w:ascii="楷体_GB2312" w:hAnsi="Times New Roman" w:eastAsia="楷体_GB231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8C72E41"/>
    <w:multiLevelType w:val="multilevel"/>
    <w:tmpl w:val="18C72E41"/>
    <w:lvl w:ilvl="0" w:tentative="0">
      <w:start w:val="1"/>
      <w:numFmt w:val="decimal"/>
      <w:pStyle w:val="58"/>
      <w:lvlText w:val="%1."/>
      <w:lvlJc w:val="left"/>
      <w:pPr>
        <w:tabs>
          <w:tab w:val="left" w:pos="644"/>
        </w:tabs>
        <w:ind w:left="420" w:hanging="136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2"/>
      <w:numFmt w:val="japaneseCounting"/>
      <w:lvlText w:val="%3、"/>
      <w:lvlJc w:val="left"/>
      <w:pPr>
        <w:tabs>
          <w:tab w:val="left" w:pos="1320"/>
        </w:tabs>
        <w:ind w:left="1320" w:hanging="4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decimal"/>
      <w:lvlText w:val="（%5）"/>
      <w:lvlJc w:val="left"/>
      <w:pPr>
        <w:tabs>
          <w:tab w:val="left" w:pos="2400"/>
        </w:tabs>
        <w:ind w:left="2400" w:hanging="7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636270A"/>
    <w:multiLevelType w:val="multilevel"/>
    <w:tmpl w:val="2636270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04"/>
        </w:tabs>
        <w:ind w:left="1004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44"/>
        </w:tabs>
        <w:ind w:left="104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267A42EA"/>
    <w:multiLevelType w:val="singleLevel"/>
    <w:tmpl w:val="267A42EA"/>
    <w:lvl w:ilvl="0" w:tentative="0">
      <w:start w:val="1"/>
      <w:numFmt w:val="bullet"/>
      <w:pStyle w:val="43"/>
      <w:lvlText w:val=""/>
      <w:lvlJc w:val="left"/>
      <w:pPr>
        <w:tabs>
          <w:tab w:val="left" w:pos="1678"/>
        </w:tabs>
        <w:ind w:left="1678" w:hanging="419"/>
      </w:pPr>
      <w:rPr>
        <w:rFonts w:hint="default" w:ascii="Wingdings" w:hAnsi="Wingdings"/>
      </w:rPr>
    </w:lvl>
  </w:abstractNum>
  <w:abstractNum w:abstractNumId="5">
    <w:nsid w:val="582F4130"/>
    <w:multiLevelType w:val="singleLevel"/>
    <w:tmpl w:val="582F4130"/>
    <w:lvl w:ilvl="0" w:tentative="0">
      <w:start w:val="1"/>
      <w:numFmt w:val="bullet"/>
      <w:pStyle w:val="4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b w:val="0"/>
        <w:i w:val="0"/>
        <w:sz w:val="16"/>
      </w:rPr>
    </w:lvl>
  </w:abstractNum>
  <w:abstractNum w:abstractNumId="6">
    <w:nsid w:val="5A61AF66"/>
    <w:multiLevelType w:val="singleLevel"/>
    <w:tmpl w:val="5A61AF66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A61B1C6"/>
    <w:multiLevelType w:val="singleLevel"/>
    <w:tmpl w:val="5A61B1C6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A6AC236"/>
    <w:multiLevelType w:val="singleLevel"/>
    <w:tmpl w:val="5A6AC236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ABA2B93"/>
    <w:multiLevelType w:val="singleLevel"/>
    <w:tmpl w:val="5ABA2B93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ABB0904"/>
    <w:multiLevelType w:val="singleLevel"/>
    <w:tmpl w:val="5ABB0904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ABB3033"/>
    <w:multiLevelType w:val="singleLevel"/>
    <w:tmpl w:val="5ABB3033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ABB5F03"/>
    <w:multiLevelType w:val="singleLevel"/>
    <w:tmpl w:val="5ABB5F03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ABB5F13"/>
    <w:multiLevelType w:val="singleLevel"/>
    <w:tmpl w:val="5ABB5F13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ABB5F28"/>
    <w:multiLevelType w:val="singleLevel"/>
    <w:tmpl w:val="5ABB5F28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ABB5F3E"/>
    <w:multiLevelType w:val="singleLevel"/>
    <w:tmpl w:val="5ABB5F3E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ABB5F59"/>
    <w:multiLevelType w:val="singleLevel"/>
    <w:tmpl w:val="5ABB5F59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ABB5F6E"/>
    <w:multiLevelType w:val="singleLevel"/>
    <w:tmpl w:val="5ABB5F6E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ABB5F80"/>
    <w:multiLevelType w:val="singleLevel"/>
    <w:tmpl w:val="5ABB5F80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ABB5F93"/>
    <w:multiLevelType w:val="singleLevel"/>
    <w:tmpl w:val="5ABB5F93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ABB5FA8"/>
    <w:multiLevelType w:val="singleLevel"/>
    <w:tmpl w:val="5ABB5FA8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B02B257"/>
    <w:multiLevelType w:val="singleLevel"/>
    <w:tmpl w:val="5B02B257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B02BB16"/>
    <w:multiLevelType w:val="singleLevel"/>
    <w:tmpl w:val="5B02BB16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B02C3C1"/>
    <w:multiLevelType w:val="singleLevel"/>
    <w:tmpl w:val="5B02C3C1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B07DDBD"/>
    <w:multiLevelType w:val="singleLevel"/>
    <w:tmpl w:val="5B07DDBD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B08C3C6"/>
    <w:multiLevelType w:val="singleLevel"/>
    <w:tmpl w:val="5B08C3C6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B08C6D2"/>
    <w:multiLevelType w:val="singleLevel"/>
    <w:tmpl w:val="5B08C6D2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B08CC7D"/>
    <w:multiLevelType w:val="singleLevel"/>
    <w:tmpl w:val="5B08CC7D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B08CE29"/>
    <w:multiLevelType w:val="singleLevel"/>
    <w:tmpl w:val="5B08CE29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B08D31D"/>
    <w:multiLevelType w:val="singleLevel"/>
    <w:tmpl w:val="5B08D31D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B08D462"/>
    <w:multiLevelType w:val="singleLevel"/>
    <w:tmpl w:val="5B08D462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B08D5DC"/>
    <w:multiLevelType w:val="singleLevel"/>
    <w:tmpl w:val="5B08D5DC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B08D937"/>
    <w:multiLevelType w:val="singleLevel"/>
    <w:tmpl w:val="5B08D937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B08DB8E"/>
    <w:multiLevelType w:val="singleLevel"/>
    <w:tmpl w:val="5B08DB8E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B08E886"/>
    <w:multiLevelType w:val="singleLevel"/>
    <w:tmpl w:val="5B08E886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B08F137"/>
    <w:multiLevelType w:val="singleLevel"/>
    <w:tmpl w:val="5B08F137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B08F4C0"/>
    <w:multiLevelType w:val="singleLevel"/>
    <w:tmpl w:val="5B08F4C0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5B08F52C"/>
    <w:multiLevelType w:val="singleLevel"/>
    <w:tmpl w:val="5B08F52C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B08F7C1"/>
    <w:multiLevelType w:val="singleLevel"/>
    <w:tmpl w:val="5B08F7C1"/>
    <w:lvl w:ilvl="0" w:tentative="0">
      <w:start w:val="1"/>
      <w:numFmt w:val="decimal"/>
      <w:suff w:val="nothing"/>
      <w:lvlText w:val="%1."/>
      <w:lvlJc w:val="left"/>
    </w:lvl>
  </w:abstractNum>
  <w:abstractNum w:abstractNumId="39">
    <w:nsid w:val="5B08F8CF"/>
    <w:multiLevelType w:val="singleLevel"/>
    <w:tmpl w:val="5B08F8CF"/>
    <w:lvl w:ilvl="0" w:tentative="0">
      <w:start w:val="1"/>
      <w:numFmt w:val="decimal"/>
      <w:suff w:val="nothing"/>
      <w:lvlText w:val="%1."/>
      <w:lvlJc w:val="left"/>
    </w:lvl>
  </w:abstractNum>
  <w:abstractNum w:abstractNumId="40">
    <w:nsid w:val="5B08FAF3"/>
    <w:multiLevelType w:val="singleLevel"/>
    <w:tmpl w:val="5B08FAF3"/>
    <w:lvl w:ilvl="0" w:tentative="0">
      <w:start w:val="1"/>
      <w:numFmt w:val="decimal"/>
      <w:suff w:val="nothing"/>
      <w:lvlText w:val="%1."/>
      <w:lvlJc w:val="left"/>
    </w:lvl>
  </w:abstractNum>
  <w:abstractNum w:abstractNumId="41">
    <w:nsid w:val="5B08FCA4"/>
    <w:multiLevelType w:val="singleLevel"/>
    <w:tmpl w:val="5B08FCA4"/>
    <w:lvl w:ilvl="0" w:tentative="0">
      <w:start w:val="1"/>
      <w:numFmt w:val="decimal"/>
      <w:suff w:val="nothing"/>
      <w:lvlText w:val="%1."/>
      <w:lvlJc w:val="left"/>
    </w:lvl>
  </w:abstractNum>
  <w:abstractNum w:abstractNumId="42">
    <w:nsid w:val="5B08FF94"/>
    <w:multiLevelType w:val="singleLevel"/>
    <w:tmpl w:val="5B08FF94"/>
    <w:lvl w:ilvl="0" w:tentative="0">
      <w:start w:val="1"/>
      <w:numFmt w:val="decimal"/>
      <w:suff w:val="nothing"/>
      <w:lvlText w:val="%1."/>
      <w:lvlJc w:val="left"/>
    </w:lvl>
  </w:abstractNum>
  <w:abstractNum w:abstractNumId="43">
    <w:nsid w:val="5B090AB4"/>
    <w:multiLevelType w:val="singleLevel"/>
    <w:tmpl w:val="5B090AB4"/>
    <w:lvl w:ilvl="0" w:tentative="0">
      <w:start w:val="1"/>
      <w:numFmt w:val="decimal"/>
      <w:suff w:val="nothing"/>
      <w:lvlText w:val="%1."/>
      <w:lvlJc w:val="left"/>
    </w:lvl>
  </w:abstractNum>
  <w:abstractNum w:abstractNumId="44">
    <w:nsid w:val="5B178AE7"/>
    <w:multiLevelType w:val="singleLevel"/>
    <w:tmpl w:val="5B178AE7"/>
    <w:lvl w:ilvl="0" w:tentative="0">
      <w:start w:val="1"/>
      <w:numFmt w:val="decimal"/>
      <w:suff w:val="nothing"/>
      <w:lvlText w:val="%1."/>
      <w:lvlJc w:val="left"/>
    </w:lvl>
  </w:abstractNum>
  <w:abstractNum w:abstractNumId="45">
    <w:nsid w:val="5B178BC5"/>
    <w:multiLevelType w:val="singleLevel"/>
    <w:tmpl w:val="5B178BC5"/>
    <w:lvl w:ilvl="0" w:tentative="0">
      <w:start w:val="1"/>
      <w:numFmt w:val="decimal"/>
      <w:suff w:val="nothing"/>
      <w:lvlText w:val="%1."/>
      <w:lvlJc w:val="left"/>
    </w:lvl>
  </w:abstractNum>
  <w:abstractNum w:abstractNumId="46">
    <w:nsid w:val="5B44251B"/>
    <w:multiLevelType w:val="singleLevel"/>
    <w:tmpl w:val="5B44251B"/>
    <w:lvl w:ilvl="0" w:tentative="0">
      <w:start w:val="1"/>
      <w:numFmt w:val="decimal"/>
      <w:suff w:val="nothing"/>
      <w:lvlText w:val="%1."/>
      <w:lvlJc w:val="left"/>
    </w:lvl>
  </w:abstractNum>
  <w:abstractNum w:abstractNumId="47">
    <w:nsid w:val="5B57E044"/>
    <w:multiLevelType w:val="singleLevel"/>
    <w:tmpl w:val="5B57E044"/>
    <w:lvl w:ilvl="0" w:tentative="0">
      <w:start w:val="1"/>
      <w:numFmt w:val="decimal"/>
      <w:suff w:val="nothing"/>
      <w:lvlText w:val="%1."/>
      <w:lvlJc w:val="left"/>
    </w:lvl>
  </w:abstractNum>
  <w:abstractNum w:abstractNumId="48">
    <w:nsid w:val="5B57E19A"/>
    <w:multiLevelType w:val="singleLevel"/>
    <w:tmpl w:val="5B57E19A"/>
    <w:lvl w:ilvl="0" w:tentative="0">
      <w:start w:val="1"/>
      <w:numFmt w:val="decimal"/>
      <w:suff w:val="nothing"/>
      <w:lvlText w:val="%1."/>
      <w:lvlJc w:val="left"/>
    </w:lvl>
  </w:abstractNum>
  <w:abstractNum w:abstractNumId="49">
    <w:nsid w:val="5B57E283"/>
    <w:multiLevelType w:val="singleLevel"/>
    <w:tmpl w:val="5B57E283"/>
    <w:lvl w:ilvl="0" w:tentative="0">
      <w:start w:val="1"/>
      <w:numFmt w:val="decimal"/>
      <w:suff w:val="nothing"/>
      <w:lvlText w:val="%1."/>
      <w:lvlJc w:val="left"/>
    </w:lvl>
  </w:abstractNum>
  <w:abstractNum w:abstractNumId="50">
    <w:nsid w:val="5B57F20E"/>
    <w:multiLevelType w:val="singleLevel"/>
    <w:tmpl w:val="5B57F20E"/>
    <w:lvl w:ilvl="0" w:tentative="0">
      <w:start w:val="1"/>
      <w:numFmt w:val="decimal"/>
      <w:suff w:val="nothing"/>
      <w:lvlText w:val="%1."/>
      <w:lvlJc w:val="left"/>
    </w:lvl>
  </w:abstractNum>
  <w:abstractNum w:abstractNumId="51">
    <w:nsid w:val="5B57F5CF"/>
    <w:multiLevelType w:val="singleLevel"/>
    <w:tmpl w:val="5B57F5CF"/>
    <w:lvl w:ilvl="0" w:tentative="0">
      <w:start w:val="1"/>
      <w:numFmt w:val="decimal"/>
      <w:suff w:val="nothing"/>
      <w:lvlText w:val="%1."/>
      <w:lvlJc w:val="left"/>
    </w:lvl>
  </w:abstractNum>
  <w:abstractNum w:abstractNumId="52">
    <w:nsid w:val="5B58093D"/>
    <w:multiLevelType w:val="singleLevel"/>
    <w:tmpl w:val="5B58093D"/>
    <w:lvl w:ilvl="0" w:tentative="0">
      <w:start w:val="1"/>
      <w:numFmt w:val="decimal"/>
      <w:suff w:val="nothing"/>
      <w:lvlText w:val="%1."/>
      <w:lvlJc w:val="left"/>
    </w:lvl>
  </w:abstractNum>
  <w:abstractNum w:abstractNumId="53">
    <w:nsid w:val="5B580BFD"/>
    <w:multiLevelType w:val="singleLevel"/>
    <w:tmpl w:val="5B580BFD"/>
    <w:lvl w:ilvl="0" w:tentative="0">
      <w:start w:val="1"/>
      <w:numFmt w:val="decimal"/>
      <w:suff w:val="nothing"/>
      <w:lvlText w:val="%1."/>
      <w:lvlJc w:val="left"/>
    </w:lvl>
  </w:abstractNum>
  <w:abstractNum w:abstractNumId="54">
    <w:nsid w:val="5B5810A2"/>
    <w:multiLevelType w:val="singleLevel"/>
    <w:tmpl w:val="5B5810A2"/>
    <w:lvl w:ilvl="0" w:tentative="0">
      <w:start w:val="1"/>
      <w:numFmt w:val="decimal"/>
      <w:suff w:val="nothing"/>
      <w:lvlText w:val="%1."/>
      <w:lvlJc w:val="left"/>
    </w:lvl>
  </w:abstractNum>
  <w:abstractNum w:abstractNumId="55">
    <w:nsid w:val="5B5810C7"/>
    <w:multiLevelType w:val="singleLevel"/>
    <w:tmpl w:val="5B5810C7"/>
    <w:lvl w:ilvl="0" w:tentative="0">
      <w:start w:val="1"/>
      <w:numFmt w:val="decimal"/>
      <w:suff w:val="nothing"/>
      <w:lvlText w:val="%1."/>
      <w:lvlJc w:val="left"/>
    </w:lvl>
  </w:abstractNum>
  <w:abstractNum w:abstractNumId="56">
    <w:nsid w:val="5B5816FE"/>
    <w:multiLevelType w:val="singleLevel"/>
    <w:tmpl w:val="5B5816FE"/>
    <w:lvl w:ilvl="0" w:tentative="0">
      <w:start w:val="1"/>
      <w:numFmt w:val="decimal"/>
      <w:suff w:val="nothing"/>
      <w:lvlText w:val="%1."/>
      <w:lvlJc w:val="left"/>
    </w:lvl>
  </w:abstractNum>
  <w:abstractNum w:abstractNumId="57">
    <w:nsid w:val="5C00B2BF"/>
    <w:multiLevelType w:val="singleLevel"/>
    <w:tmpl w:val="5C00B2BF"/>
    <w:lvl w:ilvl="0" w:tentative="0">
      <w:start w:val="1"/>
      <w:numFmt w:val="decimal"/>
      <w:suff w:val="nothing"/>
      <w:lvlText w:val="%1."/>
      <w:lvlJc w:val="left"/>
    </w:lvl>
  </w:abstractNum>
  <w:abstractNum w:abstractNumId="58">
    <w:nsid w:val="5C00E047"/>
    <w:multiLevelType w:val="singleLevel"/>
    <w:tmpl w:val="5C00E047"/>
    <w:lvl w:ilvl="0" w:tentative="0">
      <w:start w:val="1"/>
      <w:numFmt w:val="decimal"/>
      <w:suff w:val="nothing"/>
      <w:lvlText w:val="%1."/>
      <w:lvlJc w:val="left"/>
    </w:lvl>
  </w:abstractNum>
  <w:abstractNum w:abstractNumId="59">
    <w:nsid w:val="5C00E152"/>
    <w:multiLevelType w:val="singleLevel"/>
    <w:tmpl w:val="5C00E152"/>
    <w:lvl w:ilvl="0" w:tentative="0">
      <w:start w:val="1"/>
      <w:numFmt w:val="decimal"/>
      <w:suff w:val="nothing"/>
      <w:lvlText w:val="%1."/>
      <w:lvlJc w:val="left"/>
    </w:lvl>
  </w:abstractNum>
  <w:abstractNum w:abstractNumId="60">
    <w:nsid w:val="5C4175A1"/>
    <w:multiLevelType w:val="singleLevel"/>
    <w:tmpl w:val="5C4175A1"/>
    <w:lvl w:ilvl="0" w:tentative="0">
      <w:start w:val="1"/>
      <w:numFmt w:val="decimal"/>
      <w:suff w:val="nothing"/>
      <w:lvlText w:val="%1."/>
      <w:lvlJc w:val="left"/>
    </w:lvl>
  </w:abstractNum>
  <w:abstractNum w:abstractNumId="61">
    <w:nsid w:val="5D6C61DB"/>
    <w:multiLevelType w:val="singleLevel"/>
    <w:tmpl w:val="5D6C61DB"/>
    <w:lvl w:ilvl="0" w:tentative="0">
      <w:start w:val="1"/>
      <w:numFmt w:val="decimal"/>
      <w:suff w:val="nothing"/>
      <w:lvlText w:val="%1."/>
      <w:lvlJc w:val="left"/>
    </w:lvl>
  </w:abstractNum>
  <w:abstractNum w:abstractNumId="62">
    <w:nsid w:val="5D6C679D"/>
    <w:multiLevelType w:val="singleLevel"/>
    <w:tmpl w:val="5D6C679D"/>
    <w:lvl w:ilvl="0" w:tentative="0">
      <w:start w:val="1"/>
      <w:numFmt w:val="decimal"/>
      <w:suff w:val="nothing"/>
      <w:lvlText w:val="%1."/>
      <w:lvlJc w:val="left"/>
    </w:lvl>
  </w:abstractNum>
  <w:abstractNum w:abstractNumId="63">
    <w:nsid w:val="7EA26A1E"/>
    <w:multiLevelType w:val="singleLevel"/>
    <w:tmpl w:val="7EA26A1E"/>
    <w:lvl w:ilvl="0" w:tentative="0">
      <w:start w:val="1"/>
      <w:numFmt w:val="bullet"/>
      <w:pStyle w:val="44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6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21"/>
  </w:num>
  <w:num w:numId="11">
    <w:abstractNumId w:val="22"/>
  </w:num>
  <w:num w:numId="12">
    <w:abstractNumId w:val="23"/>
  </w:num>
  <w:num w:numId="13">
    <w:abstractNumId w:val="8"/>
  </w:num>
  <w:num w:numId="14">
    <w:abstractNumId w:val="62"/>
  </w:num>
  <w:num w:numId="15">
    <w:abstractNumId w:val="61"/>
  </w:num>
  <w:num w:numId="16">
    <w:abstractNumId w:val="9"/>
  </w:num>
  <w:num w:numId="17">
    <w:abstractNumId w:val="57"/>
  </w:num>
  <w:num w:numId="18">
    <w:abstractNumId w:val="10"/>
  </w:num>
  <w:num w:numId="19">
    <w:abstractNumId w:val="20"/>
  </w:num>
  <w:num w:numId="20">
    <w:abstractNumId w:val="19"/>
  </w:num>
  <w:num w:numId="21">
    <w:abstractNumId w:val="18"/>
  </w:num>
  <w:num w:numId="22">
    <w:abstractNumId w:val="17"/>
  </w:num>
  <w:num w:numId="23">
    <w:abstractNumId w:val="16"/>
  </w:num>
  <w:num w:numId="24">
    <w:abstractNumId w:val="11"/>
  </w:num>
  <w:num w:numId="25">
    <w:abstractNumId w:val="15"/>
  </w:num>
  <w:num w:numId="26">
    <w:abstractNumId w:val="14"/>
  </w:num>
  <w:num w:numId="27">
    <w:abstractNumId w:val="13"/>
  </w:num>
  <w:num w:numId="28">
    <w:abstractNumId w:val="12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29"/>
  </w:num>
  <w:num w:numId="35">
    <w:abstractNumId w:val="30"/>
  </w:num>
  <w:num w:numId="36">
    <w:abstractNumId w:val="31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7"/>
  </w:num>
  <w:num w:numId="42">
    <w:abstractNumId w:val="36"/>
  </w:num>
  <w:num w:numId="43">
    <w:abstractNumId w:val="38"/>
  </w:num>
  <w:num w:numId="44">
    <w:abstractNumId w:val="39"/>
  </w:num>
  <w:num w:numId="45">
    <w:abstractNumId w:val="40"/>
  </w:num>
  <w:num w:numId="46">
    <w:abstractNumId w:val="41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9"/>
  </w:num>
  <w:num w:numId="63">
    <w:abstractNumId w:val="58"/>
  </w:num>
  <w:num w:numId="64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92E"/>
    <w:rsid w:val="00002B2B"/>
    <w:rsid w:val="00003467"/>
    <w:rsid w:val="00004209"/>
    <w:rsid w:val="0000680A"/>
    <w:rsid w:val="00007481"/>
    <w:rsid w:val="000075BB"/>
    <w:rsid w:val="000105CC"/>
    <w:rsid w:val="00013D14"/>
    <w:rsid w:val="00014397"/>
    <w:rsid w:val="0001493F"/>
    <w:rsid w:val="000151FF"/>
    <w:rsid w:val="0002060E"/>
    <w:rsid w:val="00020DB9"/>
    <w:rsid w:val="00022076"/>
    <w:rsid w:val="00022546"/>
    <w:rsid w:val="000239B9"/>
    <w:rsid w:val="0002599F"/>
    <w:rsid w:val="00026BF6"/>
    <w:rsid w:val="00027F01"/>
    <w:rsid w:val="00027FEF"/>
    <w:rsid w:val="0003179D"/>
    <w:rsid w:val="00031C0F"/>
    <w:rsid w:val="000322BB"/>
    <w:rsid w:val="00032699"/>
    <w:rsid w:val="00032FED"/>
    <w:rsid w:val="00034BE2"/>
    <w:rsid w:val="000356B5"/>
    <w:rsid w:val="00037AD0"/>
    <w:rsid w:val="00037B2D"/>
    <w:rsid w:val="00037E82"/>
    <w:rsid w:val="0004030F"/>
    <w:rsid w:val="0004078A"/>
    <w:rsid w:val="00040A59"/>
    <w:rsid w:val="00040C20"/>
    <w:rsid w:val="00040C88"/>
    <w:rsid w:val="00040E8D"/>
    <w:rsid w:val="00042184"/>
    <w:rsid w:val="00042EEB"/>
    <w:rsid w:val="00043639"/>
    <w:rsid w:val="00043AF6"/>
    <w:rsid w:val="00043C35"/>
    <w:rsid w:val="00043EF3"/>
    <w:rsid w:val="00044B0D"/>
    <w:rsid w:val="00044EB5"/>
    <w:rsid w:val="00045541"/>
    <w:rsid w:val="00045A07"/>
    <w:rsid w:val="00046C4E"/>
    <w:rsid w:val="0005023F"/>
    <w:rsid w:val="000529ED"/>
    <w:rsid w:val="0005497F"/>
    <w:rsid w:val="0005521D"/>
    <w:rsid w:val="00056D0A"/>
    <w:rsid w:val="00057ACE"/>
    <w:rsid w:val="00057B77"/>
    <w:rsid w:val="0006094D"/>
    <w:rsid w:val="000612F1"/>
    <w:rsid w:val="00062C54"/>
    <w:rsid w:val="0006637D"/>
    <w:rsid w:val="000678F9"/>
    <w:rsid w:val="000702BF"/>
    <w:rsid w:val="0007158C"/>
    <w:rsid w:val="000724DE"/>
    <w:rsid w:val="00072C96"/>
    <w:rsid w:val="00073B67"/>
    <w:rsid w:val="0007419D"/>
    <w:rsid w:val="00074FC4"/>
    <w:rsid w:val="00075D85"/>
    <w:rsid w:val="000763A4"/>
    <w:rsid w:val="00076662"/>
    <w:rsid w:val="00077B95"/>
    <w:rsid w:val="00080B1B"/>
    <w:rsid w:val="00081138"/>
    <w:rsid w:val="0008215F"/>
    <w:rsid w:val="00082A2E"/>
    <w:rsid w:val="00082C87"/>
    <w:rsid w:val="00084C9F"/>
    <w:rsid w:val="00085864"/>
    <w:rsid w:val="00085FD8"/>
    <w:rsid w:val="000869DB"/>
    <w:rsid w:val="000909F1"/>
    <w:rsid w:val="000910F1"/>
    <w:rsid w:val="00091616"/>
    <w:rsid w:val="00091BDF"/>
    <w:rsid w:val="00092F4A"/>
    <w:rsid w:val="00093185"/>
    <w:rsid w:val="0009414C"/>
    <w:rsid w:val="00094390"/>
    <w:rsid w:val="00095F54"/>
    <w:rsid w:val="00096332"/>
    <w:rsid w:val="00096374"/>
    <w:rsid w:val="00096E0E"/>
    <w:rsid w:val="000A01A4"/>
    <w:rsid w:val="000A0CBC"/>
    <w:rsid w:val="000A1964"/>
    <w:rsid w:val="000A3308"/>
    <w:rsid w:val="000A3691"/>
    <w:rsid w:val="000A3BA8"/>
    <w:rsid w:val="000A427E"/>
    <w:rsid w:val="000A4305"/>
    <w:rsid w:val="000A45D5"/>
    <w:rsid w:val="000A5F27"/>
    <w:rsid w:val="000A6E9A"/>
    <w:rsid w:val="000A6EF0"/>
    <w:rsid w:val="000A77F4"/>
    <w:rsid w:val="000B0689"/>
    <w:rsid w:val="000B1983"/>
    <w:rsid w:val="000B2A0E"/>
    <w:rsid w:val="000B2C77"/>
    <w:rsid w:val="000B359E"/>
    <w:rsid w:val="000B381D"/>
    <w:rsid w:val="000B3E27"/>
    <w:rsid w:val="000B5D75"/>
    <w:rsid w:val="000B5F4A"/>
    <w:rsid w:val="000B609C"/>
    <w:rsid w:val="000B77AB"/>
    <w:rsid w:val="000C0F26"/>
    <w:rsid w:val="000C1560"/>
    <w:rsid w:val="000C2061"/>
    <w:rsid w:val="000C4719"/>
    <w:rsid w:val="000C5824"/>
    <w:rsid w:val="000C5C5E"/>
    <w:rsid w:val="000C5F9F"/>
    <w:rsid w:val="000C627D"/>
    <w:rsid w:val="000C64C9"/>
    <w:rsid w:val="000C65E6"/>
    <w:rsid w:val="000C6AC8"/>
    <w:rsid w:val="000C6CEC"/>
    <w:rsid w:val="000C7287"/>
    <w:rsid w:val="000C7E2B"/>
    <w:rsid w:val="000D1320"/>
    <w:rsid w:val="000D17FE"/>
    <w:rsid w:val="000D21D7"/>
    <w:rsid w:val="000D34F6"/>
    <w:rsid w:val="000D3A4B"/>
    <w:rsid w:val="000D3EA5"/>
    <w:rsid w:val="000D59AA"/>
    <w:rsid w:val="000E02A2"/>
    <w:rsid w:val="000E0621"/>
    <w:rsid w:val="000E0F05"/>
    <w:rsid w:val="000E199D"/>
    <w:rsid w:val="000E1A4C"/>
    <w:rsid w:val="000E3DA8"/>
    <w:rsid w:val="000E5E1D"/>
    <w:rsid w:val="000E7661"/>
    <w:rsid w:val="000E79E0"/>
    <w:rsid w:val="000E7F61"/>
    <w:rsid w:val="000F37D0"/>
    <w:rsid w:val="000F38C2"/>
    <w:rsid w:val="000F4F1F"/>
    <w:rsid w:val="000F60DE"/>
    <w:rsid w:val="00100684"/>
    <w:rsid w:val="00101BF2"/>
    <w:rsid w:val="00102321"/>
    <w:rsid w:val="00103939"/>
    <w:rsid w:val="00103C88"/>
    <w:rsid w:val="00104A3E"/>
    <w:rsid w:val="00104B06"/>
    <w:rsid w:val="00105BBE"/>
    <w:rsid w:val="00105BC9"/>
    <w:rsid w:val="00110415"/>
    <w:rsid w:val="00112249"/>
    <w:rsid w:val="00112882"/>
    <w:rsid w:val="001128AF"/>
    <w:rsid w:val="00113500"/>
    <w:rsid w:val="0011378B"/>
    <w:rsid w:val="001139B8"/>
    <w:rsid w:val="001139EC"/>
    <w:rsid w:val="001140C6"/>
    <w:rsid w:val="0011489A"/>
    <w:rsid w:val="00114AD8"/>
    <w:rsid w:val="001159B1"/>
    <w:rsid w:val="00115E1C"/>
    <w:rsid w:val="001214B7"/>
    <w:rsid w:val="00121643"/>
    <w:rsid w:val="00122ADF"/>
    <w:rsid w:val="00123A49"/>
    <w:rsid w:val="0012460C"/>
    <w:rsid w:val="00124A17"/>
    <w:rsid w:val="00125286"/>
    <w:rsid w:val="0012646E"/>
    <w:rsid w:val="001266AE"/>
    <w:rsid w:val="0012738C"/>
    <w:rsid w:val="00130FE1"/>
    <w:rsid w:val="00131059"/>
    <w:rsid w:val="001334B1"/>
    <w:rsid w:val="00133B4B"/>
    <w:rsid w:val="00134C34"/>
    <w:rsid w:val="00137008"/>
    <w:rsid w:val="00137F08"/>
    <w:rsid w:val="001400EE"/>
    <w:rsid w:val="001416FB"/>
    <w:rsid w:val="0014261F"/>
    <w:rsid w:val="001426B4"/>
    <w:rsid w:val="00145403"/>
    <w:rsid w:val="001462BE"/>
    <w:rsid w:val="001503A4"/>
    <w:rsid w:val="001503FD"/>
    <w:rsid w:val="00150885"/>
    <w:rsid w:val="0015271D"/>
    <w:rsid w:val="0015330D"/>
    <w:rsid w:val="00154DB1"/>
    <w:rsid w:val="001567E8"/>
    <w:rsid w:val="00156AD6"/>
    <w:rsid w:val="00156CF1"/>
    <w:rsid w:val="0015772E"/>
    <w:rsid w:val="00157BC9"/>
    <w:rsid w:val="001601BC"/>
    <w:rsid w:val="00160A3E"/>
    <w:rsid w:val="001615D2"/>
    <w:rsid w:val="0017210F"/>
    <w:rsid w:val="0017346C"/>
    <w:rsid w:val="00173B91"/>
    <w:rsid w:val="00173F0D"/>
    <w:rsid w:val="00173FAB"/>
    <w:rsid w:val="001746F4"/>
    <w:rsid w:val="00180A4E"/>
    <w:rsid w:val="00181825"/>
    <w:rsid w:val="00181907"/>
    <w:rsid w:val="0018342F"/>
    <w:rsid w:val="001835E8"/>
    <w:rsid w:val="00183D2B"/>
    <w:rsid w:val="00184173"/>
    <w:rsid w:val="00186208"/>
    <w:rsid w:val="001869BD"/>
    <w:rsid w:val="00187167"/>
    <w:rsid w:val="00187A94"/>
    <w:rsid w:val="001904E4"/>
    <w:rsid w:val="00191FE8"/>
    <w:rsid w:val="00191FF6"/>
    <w:rsid w:val="00192B00"/>
    <w:rsid w:val="00193DFC"/>
    <w:rsid w:val="00194611"/>
    <w:rsid w:val="001957FA"/>
    <w:rsid w:val="001A055D"/>
    <w:rsid w:val="001A20DD"/>
    <w:rsid w:val="001A2BA8"/>
    <w:rsid w:val="001A3B1C"/>
    <w:rsid w:val="001A466C"/>
    <w:rsid w:val="001A6172"/>
    <w:rsid w:val="001A667C"/>
    <w:rsid w:val="001B0417"/>
    <w:rsid w:val="001B1016"/>
    <w:rsid w:val="001B1C15"/>
    <w:rsid w:val="001B3472"/>
    <w:rsid w:val="001B5804"/>
    <w:rsid w:val="001B603D"/>
    <w:rsid w:val="001B6D6A"/>
    <w:rsid w:val="001B760E"/>
    <w:rsid w:val="001C04F6"/>
    <w:rsid w:val="001C0902"/>
    <w:rsid w:val="001C1487"/>
    <w:rsid w:val="001C1F56"/>
    <w:rsid w:val="001C2147"/>
    <w:rsid w:val="001C26D0"/>
    <w:rsid w:val="001C308C"/>
    <w:rsid w:val="001C31EE"/>
    <w:rsid w:val="001C3682"/>
    <w:rsid w:val="001C3FC9"/>
    <w:rsid w:val="001C4443"/>
    <w:rsid w:val="001C4770"/>
    <w:rsid w:val="001C6E87"/>
    <w:rsid w:val="001D05F2"/>
    <w:rsid w:val="001D0C15"/>
    <w:rsid w:val="001D2124"/>
    <w:rsid w:val="001D2451"/>
    <w:rsid w:val="001D263E"/>
    <w:rsid w:val="001D2A4E"/>
    <w:rsid w:val="001D4438"/>
    <w:rsid w:val="001D5A16"/>
    <w:rsid w:val="001E0149"/>
    <w:rsid w:val="001E38A9"/>
    <w:rsid w:val="001E536D"/>
    <w:rsid w:val="001E610B"/>
    <w:rsid w:val="001E61BF"/>
    <w:rsid w:val="001E65FB"/>
    <w:rsid w:val="001F1068"/>
    <w:rsid w:val="001F1210"/>
    <w:rsid w:val="001F2063"/>
    <w:rsid w:val="001F21A8"/>
    <w:rsid w:val="001F2497"/>
    <w:rsid w:val="001F4165"/>
    <w:rsid w:val="001F4DD1"/>
    <w:rsid w:val="001F5A87"/>
    <w:rsid w:val="001F5C7E"/>
    <w:rsid w:val="001F6673"/>
    <w:rsid w:val="001F68A9"/>
    <w:rsid w:val="00200050"/>
    <w:rsid w:val="00200F7D"/>
    <w:rsid w:val="0020107F"/>
    <w:rsid w:val="00201512"/>
    <w:rsid w:val="00201AA4"/>
    <w:rsid w:val="00203086"/>
    <w:rsid w:val="002039A1"/>
    <w:rsid w:val="002049D9"/>
    <w:rsid w:val="002060AA"/>
    <w:rsid w:val="0020677C"/>
    <w:rsid w:val="00210DAE"/>
    <w:rsid w:val="00211B86"/>
    <w:rsid w:val="00212511"/>
    <w:rsid w:val="00213585"/>
    <w:rsid w:val="0021380C"/>
    <w:rsid w:val="00214BA4"/>
    <w:rsid w:val="0021781A"/>
    <w:rsid w:val="002201B5"/>
    <w:rsid w:val="0022094D"/>
    <w:rsid w:val="002218E0"/>
    <w:rsid w:val="00222370"/>
    <w:rsid w:val="00222791"/>
    <w:rsid w:val="00222FB6"/>
    <w:rsid w:val="002231C9"/>
    <w:rsid w:val="00223F62"/>
    <w:rsid w:val="0022417F"/>
    <w:rsid w:val="00225821"/>
    <w:rsid w:val="0022599F"/>
    <w:rsid w:val="00227D47"/>
    <w:rsid w:val="00230E2F"/>
    <w:rsid w:val="002321DC"/>
    <w:rsid w:val="00234AFB"/>
    <w:rsid w:val="00235079"/>
    <w:rsid w:val="00235282"/>
    <w:rsid w:val="00235AD0"/>
    <w:rsid w:val="002361FF"/>
    <w:rsid w:val="0023683B"/>
    <w:rsid w:val="002379BE"/>
    <w:rsid w:val="0024234F"/>
    <w:rsid w:val="002424CD"/>
    <w:rsid w:val="002437A8"/>
    <w:rsid w:val="0024391B"/>
    <w:rsid w:val="0024542B"/>
    <w:rsid w:val="00245643"/>
    <w:rsid w:val="002459D6"/>
    <w:rsid w:val="00246F65"/>
    <w:rsid w:val="00250616"/>
    <w:rsid w:val="002513EC"/>
    <w:rsid w:val="00251EF8"/>
    <w:rsid w:val="00251FE5"/>
    <w:rsid w:val="00253979"/>
    <w:rsid w:val="00254B46"/>
    <w:rsid w:val="0025535B"/>
    <w:rsid w:val="002558DD"/>
    <w:rsid w:val="00255C1C"/>
    <w:rsid w:val="00255E13"/>
    <w:rsid w:val="00255F75"/>
    <w:rsid w:val="00256D53"/>
    <w:rsid w:val="00257A3C"/>
    <w:rsid w:val="002602C8"/>
    <w:rsid w:val="00261F6C"/>
    <w:rsid w:val="0026220D"/>
    <w:rsid w:val="00263D1E"/>
    <w:rsid w:val="00264127"/>
    <w:rsid w:val="00265841"/>
    <w:rsid w:val="00265C8F"/>
    <w:rsid w:val="00265D7A"/>
    <w:rsid w:val="00265E1F"/>
    <w:rsid w:val="00266304"/>
    <w:rsid w:val="002664E5"/>
    <w:rsid w:val="00266664"/>
    <w:rsid w:val="0026730C"/>
    <w:rsid w:val="002678BD"/>
    <w:rsid w:val="00270A59"/>
    <w:rsid w:val="00270EA8"/>
    <w:rsid w:val="002717B9"/>
    <w:rsid w:val="002751F8"/>
    <w:rsid w:val="00275AD3"/>
    <w:rsid w:val="00276111"/>
    <w:rsid w:val="0027639F"/>
    <w:rsid w:val="002770AA"/>
    <w:rsid w:val="00277B8F"/>
    <w:rsid w:val="00277FBD"/>
    <w:rsid w:val="002823B6"/>
    <w:rsid w:val="00282751"/>
    <w:rsid w:val="00282D91"/>
    <w:rsid w:val="002830B8"/>
    <w:rsid w:val="0028637A"/>
    <w:rsid w:val="00286EBA"/>
    <w:rsid w:val="00287BCD"/>
    <w:rsid w:val="00293269"/>
    <w:rsid w:val="0029350A"/>
    <w:rsid w:val="002943D3"/>
    <w:rsid w:val="0029456D"/>
    <w:rsid w:val="0029521F"/>
    <w:rsid w:val="002960D1"/>
    <w:rsid w:val="00296CC9"/>
    <w:rsid w:val="00297FBF"/>
    <w:rsid w:val="002A1F6B"/>
    <w:rsid w:val="002A229F"/>
    <w:rsid w:val="002A24E8"/>
    <w:rsid w:val="002A462F"/>
    <w:rsid w:val="002A5BC6"/>
    <w:rsid w:val="002A6E17"/>
    <w:rsid w:val="002B17A2"/>
    <w:rsid w:val="002B2015"/>
    <w:rsid w:val="002B2698"/>
    <w:rsid w:val="002B2DE8"/>
    <w:rsid w:val="002B3DF8"/>
    <w:rsid w:val="002B6478"/>
    <w:rsid w:val="002B6C9E"/>
    <w:rsid w:val="002B6FFD"/>
    <w:rsid w:val="002B7387"/>
    <w:rsid w:val="002B7558"/>
    <w:rsid w:val="002B779C"/>
    <w:rsid w:val="002C0844"/>
    <w:rsid w:val="002C5726"/>
    <w:rsid w:val="002C5D31"/>
    <w:rsid w:val="002C7122"/>
    <w:rsid w:val="002C76B8"/>
    <w:rsid w:val="002D0778"/>
    <w:rsid w:val="002D0F2F"/>
    <w:rsid w:val="002D18F5"/>
    <w:rsid w:val="002D3A3D"/>
    <w:rsid w:val="002D41C4"/>
    <w:rsid w:val="002D6BFF"/>
    <w:rsid w:val="002E0A35"/>
    <w:rsid w:val="002E2D74"/>
    <w:rsid w:val="002E3982"/>
    <w:rsid w:val="002E39F2"/>
    <w:rsid w:val="002E4A4E"/>
    <w:rsid w:val="002E5178"/>
    <w:rsid w:val="002E5A61"/>
    <w:rsid w:val="002E5EF3"/>
    <w:rsid w:val="002E65C2"/>
    <w:rsid w:val="002E6E06"/>
    <w:rsid w:val="002E75F2"/>
    <w:rsid w:val="002F057A"/>
    <w:rsid w:val="002F2DA6"/>
    <w:rsid w:val="002F4679"/>
    <w:rsid w:val="002F5AD9"/>
    <w:rsid w:val="002F5BCC"/>
    <w:rsid w:val="002F5BF2"/>
    <w:rsid w:val="002F6551"/>
    <w:rsid w:val="002F6BD6"/>
    <w:rsid w:val="002F7A34"/>
    <w:rsid w:val="00300445"/>
    <w:rsid w:val="0030064B"/>
    <w:rsid w:val="00301A4B"/>
    <w:rsid w:val="00301F60"/>
    <w:rsid w:val="003024A6"/>
    <w:rsid w:val="00303164"/>
    <w:rsid w:val="0030347E"/>
    <w:rsid w:val="003035CA"/>
    <w:rsid w:val="00303B9E"/>
    <w:rsid w:val="00303D70"/>
    <w:rsid w:val="00304461"/>
    <w:rsid w:val="00304CEC"/>
    <w:rsid w:val="00305023"/>
    <w:rsid w:val="00307E18"/>
    <w:rsid w:val="003111A9"/>
    <w:rsid w:val="00312DE2"/>
    <w:rsid w:val="00313A19"/>
    <w:rsid w:val="00313F6D"/>
    <w:rsid w:val="003144DF"/>
    <w:rsid w:val="00314FA5"/>
    <w:rsid w:val="003175B2"/>
    <w:rsid w:val="0031777B"/>
    <w:rsid w:val="00317C61"/>
    <w:rsid w:val="00320DA4"/>
    <w:rsid w:val="00321345"/>
    <w:rsid w:val="00321B9D"/>
    <w:rsid w:val="0032214A"/>
    <w:rsid w:val="003223D5"/>
    <w:rsid w:val="00322B0F"/>
    <w:rsid w:val="003232F6"/>
    <w:rsid w:val="00323D04"/>
    <w:rsid w:val="00323DAD"/>
    <w:rsid w:val="00323F12"/>
    <w:rsid w:val="00324CAB"/>
    <w:rsid w:val="00324D52"/>
    <w:rsid w:val="00324E28"/>
    <w:rsid w:val="00324E47"/>
    <w:rsid w:val="0032540B"/>
    <w:rsid w:val="00325AA0"/>
    <w:rsid w:val="00325FF9"/>
    <w:rsid w:val="003307F9"/>
    <w:rsid w:val="00330F85"/>
    <w:rsid w:val="00330FC6"/>
    <w:rsid w:val="00333657"/>
    <w:rsid w:val="00333870"/>
    <w:rsid w:val="003348F0"/>
    <w:rsid w:val="00334A6B"/>
    <w:rsid w:val="00334D38"/>
    <w:rsid w:val="00335EBB"/>
    <w:rsid w:val="00336528"/>
    <w:rsid w:val="00336FBD"/>
    <w:rsid w:val="003407D1"/>
    <w:rsid w:val="00340B3D"/>
    <w:rsid w:val="00342F71"/>
    <w:rsid w:val="00343A62"/>
    <w:rsid w:val="00344225"/>
    <w:rsid w:val="003535A0"/>
    <w:rsid w:val="00354913"/>
    <w:rsid w:val="00360713"/>
    <w:rsid w:val="003609B8"/>
    <w:rsid w:val="00360A42"/>
    <w:rsid w:val="0036120B"/>
    <w:rsid w:val="003614F6"/>
    <w:rsid w:val="00361BFD"/>
    <w:rsid w:val="00363206"/>
    <w:rsid w:val="00363632"/>
    <w:rsid w:val="00364C38"/>
    <w:rsid w:val="0036708A"/>
    <w:rsid w:val="0036741E"/>
    <w:rsid w:val="00367EB1"/>
    <w:rsid w:val="00370032"/>
    <w:rsid w:val="003713AA"/>
    <w:rsid w:val="00371887"/>
    <w:rsid w:val="00372142"/>
    <w:rsid w:val="00372633"/>
    <w:rsid w:val="00372F69"/>
    <w:rsid w:val="00373D8B"/>
    <w:rsid w:val="003748F1"/>
    <w:rsid w:val="00374F61"/>
    <w:rsid w:val="00376592"/>
    <w:rsid w:val="00377398"/>
    <w:rsid w:val="00377B15"/>
    <w:rsid w:val="00377CA1"/>
    <w:rsid w:val="00380B3D"/>
    <w:rsid w:val="00380CA7"/>
    <w:rsid w:val="00382BAF"/>
    <w:rsid w:val="00383553"/>
    <w:rsid w:val="00386F97"/>
    <w:rsid w:val="00387317"/>
    <w:rsid w:val="00387ACA"/>
    <w:rsid w:val="00390153"/>
    <w:rsid w:val="0039046E"/>
    <w:rsid w:val="00390D6C"/>
    <w:rsid w:val="00397BCB"/>
    <w:rsid w:val="003A0B7D"/>
    <w:rsid w:val="003A14B2"/>
    <w:rsid w:val="003A284E"/>
    <w:rsid w:val="003A3093"/>
    <w:rsid w:val="003A45A5"/>
    <w:rsid w:val="003A6AC7"/>
    <w:rsid w:val="003A6DC2"/>
    <w:rsid w:val="003B00BC"/>
    <w:rsid w:val="003B04B9"/>
    <w:rsid w:val="003B1F16"/>
    <w:rsid w:val="003B27E2"/>
    <w:rsid w:val="003B3ADF"/>
    <w:rsid w:val="003B48D1"/>
    <w:rsid w:val="003B7FB2"/>
    <w:rsid w:val="003C0332"/>
    <w:rsid w:val="003D093A"/>
    <w:rsid w:val="003D1343"/>
    <w:rsid w:val="003D2595"/>
    <w:rsid w:val="003D26E5"/>
    <w:rsid w:val="003D594E"/>
    <w:rsid w:val="003D5A01"/>
    <w:rsid w:val="003D6794"/>
    <w:rsid w:val="003D7CF7"/>
    <w:rsid w:val="003E0068"/>
    <w:rsid w:val="003E0812"/>
    <w:rsid w:val="003E135C"/>
    <w:rsid w:val="003E3B00"/>
    <w:rsid w:val="003E3B3F"/>
    <w:rsid w:val="003E4363"/>
    <w:rsid w:val="003E50D1"/>
    <w:rsid w:val="003E7CE0"/>
    <w:rsid w:val="003E7D21"/>
    <w:rsid w:val="003F0261"/>
    <w:rsid w:val="003F139E"/>
    <w:rsid w:val="003F3050"/>
    <w:rsid w:val="003F5B51"/>
    <w:rsid w:val="003F6650"/>
    <w:rsid w:val="004010CA"/>
    <w:rsid w:val="0040168E"/>
    <w:rsid w:val="004021AB"/>
    <w:rsid w:val="00402B92"/>
    <w:rsid w:val="004030D2"/>
    <w:rsid w:val="00403709"/>
    <w:rsid w:val="00403C9C"/>
    <w:rsid w:val="00404867"/>
    <w:rsid w:val="00405EEA"/>
    <w:rsid w:val="0040643D"/>
    <w:rsid w:val="00406BD0"/>
    <w:rsid w:val="0041204F"/>
    <w:rsid w:val="00412358"/>
    <w:rsid w:val="00413AA0"/>
    <w:rsid w:val="004140B3"/>
    <w:rsid w:val="004148E1"/>
    <w:rsid w:val="00416273"/>
    <w:rsid w:val="004162E7"/>
    <w:rsid w:val="0042017C"/>
    <w:rsid w:val="00420A02"/>
    <w:rsid w:val="004215FE"/>
    <w:rsid w:val="00421BEF"/>
    <w:rsid w:val="00422922"/>
    <w:rsid w:val="00424F49"/>
    <w:rsid w:val="00425989"/>
    <w:rsid w:val="0042644B"/>
    <w:rsid w:val="00427AA2"/>
    <w:rsid w:val="004312D2"/>
    <w:rsid w:val="00431734"/>
    <w:rsid w:val="004333B2"/>
    <w:rsid w:val="004333F2"/>
    <w:rsid w:val="00434ECB"/>
    <w:rsid w:val="00434FF5"/>
    <w:rsid w:val="0043757C"/>
    <w:rsid w:val="00437F5C"/>
    <w:rsid w:val="00440323"/>
    <w:rsid w:val="004411E4"/>
    <w:rsid w:val="004439ED"/>
    <w:rsid w:val="00443F87"/>
    <w:rsid w:val="0044545C"/>
    <w:rsid w:val="004500D4"/>
    <w:rsid w:val="00450CC2"/>
    <w:rsid w:val="00451029"/>
    <w:rsid w:val="00451427"/>
    <w:rsid w:val="00451A07"/>
    <w:rsid w:val="00451E12"/>
    <w:rsid w:val="00452134"/>
    <w:rsid w:val="00453744"/>
    <w:rsid w:val="004545FC"/>
    <w:rsid w:val="0045539C"/>
    <w:rsid w:val="004553E2"/>
    <w:rsid w:val="00455AFC"/>
    <w:rsid w:val="00455BCE"/>
    <w:rsid w:val="00455D22"/>
    <w:rsid w:val="00456366"/>
    <w:rsid w:val="00456DA1"/>
    <w:rsid w:val="00456F85"/>
    <w:rsid w:val="004573F4"/>
    <w:rsid w:val="00457B81"/>
    <w:rsid w:val="00460381"/>
    <w:rsid w:val="004627E5"/>
    <w:rsid w:val="0046589C"/>
    <w:rsid w:val="0046607F"/>
    <w:rsid w:val="00466AFF"/>
    <w:rsid w:val="00467E38"/>
    <w:rsid w:val="004740E2"/>
    <w:rsid w:val="004746FD"/>
    <w:rsid w:val="00474C49"/>
    <w:rsid w:val="00475D49"/>
    <w:rsid w:val="004768CF"/>
    <w:rsid w:val="0048087B"/>
    <w:rsid w:val="00481B73"/>
    <w:rsid w:val="0048215C"/>
    <w:rsid w:val="00482AC1"/>
    <w:rsid w:val="00482EE4"/>
    <w:rsid w:val="0048305C"/>
    <w:rsid w:val="00484481"/>
    <w:rsid w:val="00484618"/>
    <w:rsid w:val="00485CB0"/>
    <w:rsid w:val="004865D2"/>
    <w:rsid w:val="004867FB"/>
    <w:rsid w:val="00486D23"/>
    <w:rsid w:val="00493401"/>
    <w:rsid w:val="00493E69"/>
    <w:rsid w:val="00493F62"/>
    <w:rsid w:val="00494274"/>
    <w:rsid w:val="00495804"/>
    <w:rsid w:val="00497402"/>
    <w:rsid w:val="00497676"/>
    <w:rsid w:val="00497F43"/>
    <w:rsid w:val="004A19E4"/>
    <w:rsid w:val="004A1CC6"/>
    <w:rsid w:val="004A2732"/>
    <w:rsid w:val="004A2F6C"/>
    <w:rsid w:val="004A3351"/>
    <w:rsid w:val="004A3832"/>
    <w:rsid w:val="004A3FF0"/>
    <w:rsid w:val="004A4245"/>
    <w:rsid w:val="004A58D4"/>
    <w:rsid w:val="004A59D1"/>
    <w:rsid w:val="004A6B88"/>
    <w:rsid w:val="004A75E9"/>
    <w:rsid w:val="004B1B0E"/>
    <w:rsid w:val="004B257C"/>
    <w:rsid w:val="004B4216"/>
    <w:rsid w:val="004B517A"/>
    <w:rsid w:val="004B5FD6"/>
    <w:rsid w:val="004B7679"/>
    <w:rsid w:val="004C0339"/>
    <w:rsid w:val="004C0BEB"/>
    <w:rsid w:val="004C0F6D"/>
    <w:rsid w:val="004C1008"/>
    <w:rsid w:val="004C2097"/>
    <w:rsid w:val="004C283C"/>
    <w:rsid w:val="004C2AF7"/>
    <w:rsid w:val="004C38E4"/>
    <w:rsid w:val="004C4077"/>
    <w:rsid w:val="004C42E3"/>
    <w:rsid w:val="004C4D48"/>
    <w:rsid w:val="004C4E04"/>
    <w:rsid w:val="004C5B83"/>
    <w:rsid w:val="004C69DF"/>
    <w:rsid w:val="004C6EC1"/>
    <w:rsid w:val="004C71F3"/>
    <w:rsid w:val="004D062D"/>
    <w:rsid w:val="004D1BDB"/>
    <w:rsid w:val="004D2D68"/>
    <w:rsid w:val="004D3DAB"/>
    <w:rsid w:val="004D4671"/>
    <w:rsid w:val="004D4891"/>
    <w:rsid w:val="004D52E4"/>
    <w:rsid w:val="004D5605"/>
    <w:rsid w:val="004D5965"/>
    <w:rsid w:val="004D59DB"/>
    <w:rsid w:val="004D5B0E"/>
    <w:rsid w:val="004D643C"/>
    <w:rsid w:val="004D6815"/>
    <w:rsid w:val="004E1DCF"/>
    <w:rsid w:val="004E2554"/>
    <w:rsid w:val="004E29B6"/>
    <w:rsid w:val="004E32E5"/>
    <w:rsid w:val="004E378D"/>
    <w:rsid w:val="004E4765"/>
    <w:rsid w:val="004E4A9F"/>
    <w:rsid w:val="004E4AE0"/>
    <w:rsid w:val="004E4CDB"/>
    <w:rsid w:val="004E5F5D"/>
    <w:rsid w:val="004E666C"/>
    <w:rsid w:val="004E777F"/>
    <w:rsid w:val="004F1D89"/>
    <w:rsid w:val="004F217F"/>
    <w:rsid w:val="004F2384"/>
    <w:rsid w:val="004F278B"/>
    <w:rsid w:val="004F3979"/>
    <w:rsid w:val="004F3A40"/>
    <w:rsid w:val="004F3F42"/>
    <w:rsid w:val="004F4771"/>
    <w:rsid w:val="004F4C13"/>
    <w:rsid w:val="004F5833"/>
    <w:rsid w:val="004F5C25"/>
    <w:rsid w:val="004F667D"/>
    <w:rsid w:val="004F676B"/>
    <w:rsid w:val="004F6EAE"/>
    <w:rsid w:val="004F781E"/>
    <w:rsid w:val="004F798B"/>
    <w:rsid w:val="005016B2"/>
    <w:rsid w:val="0050386A"/>
    <w:rsid w:val="00503C82"/>
    <w:rsid w:val="00503CA2"/>
    <w:rsid w:val="0050438C"/>
    <w:rsid w:val="0050444B"/>
    <w:rsid w:val="005045E5"/>
    <w:rsid w:val="00505A98"/>
    <w:rsid w:val="00505FE1"/>
    <w:rsid w:val="00506A79"/>
    <w:rsid w:val="005111A7"/>
    <w:rsid w:val="00513066"/>
    <w:rsid w:val="00515488"/>
    <w:rsid w:val="00516767"/>
    <w:rsid w:val="00517A31"/>
    <w:rsid w:val="00517C91"/>
    <w:rsid w:val="00520CDC"/>
    <w:rsid w:val="00521C3A"/>
    <w:rsid w:val="005223FB"/>
    <w:rsid w:val="00522636"/>
    <w:rsid w:val="00522784"/>
    <w:rsid w:val="00523181"/>
    <w:rsid w:val="005231E2"/>
    <w:rsid w:val="005235B8"/>
    <w:rsid w:val="00525754"/>
    <w:rsid w:val="00525A35"/>
    <w:rsid w:val="0052669B"/>
    <w:rsid w:val="0052743B"/>
    <w:rsid w:val="00527FE7"/>
    <w:rsid w:val="00530306"/>
    <w:rsid w:val="005325FF"/>
    <w:rsid w:val="00532B96"/>
    <w:rsid w:val="0053540C"/>
    <w:rsid w:val="005355E4"/>
    <w:rsid w:val="00535F57"/>
    <w:rsid w:val="005372A7"/>
    <w:rsid w:val="00537FAF"/>
    <w:rsid w:val="00541320"/>
    <w:rsid w:val="00542920"/>
    <w:rsid w:val="00544020"/>
    <w:rsid w:val="005441D9"/>
    <w:rsid w:val="0054420B"/>
    <w:rsid w:val="00545A52"/>
    <w:rsid w:val="00545B40"/>
    <w:rsid w:val="00546D5C"/>
    <w:rsid w:val="00552A60"/>
    <w:rsid w:val="005545EA"/>
    <w:rsid w:val="00554762"/>
    <w:rsid w:val="0055552B"/>
    <w:rsid w:val="00555848"/>
    <w:rsid w:val="00556601"/>
    <w:rsid w:val="00560683"/>
    <w:rsid w:val="00560CD0"/>
    <w:rsid w:val="00560F08"/>
    <w:rsid w:val="0056128E"/>
    <w:rsid w:val="00561640"/>
    <w:rsid w:val="005617B6"/>
    <w:rsid w:val="005626FF"/>
    <w:rsid w:val="00564945"/>
    <w:rsid w:val="00565168"/>
    <w:rsid w:val="00566273"/>
    <w:rsid w:val="00566D68"/>
    <w:rsid w:val="005703A6"/>
    <w:rsid w:val="00570B60"/>
    <w:rsid w:val="005710BB"/>
    <w:rsid w:val="00571A90"/>
    <w:rsid w:val="00572D22"/>
    <w:rsid w:val="0057359C"/>
    <w:rsid w:val="0057385D"/>
    <w:rsid w:val="00574CAE"/>
    <w:rsid w:val="0057581C"/>
    <w:rsid w:val="005769BB"/>
    <w:rsid w:val="00577ADF"/>
    <w:rsid w:val="0058074A"/>
    <w:rsid w:val="00581528"/>
    <w:rsid w:val="00581950"/>
    <w:rsid w:val="00581B5B"/>
    <w:rsid w:val="005824AB"/>
    <w:rsid w:val="00582A9D"/>
    <w:rsid w:val="00583F64"/>
    <w:rsid w:val="005843F9"/>
    <w:rsid w:val="00585B31"/>
    <w:rsid w:val="00586A1F"/>
    <w:rsid w:val="00586B6C"/>
    <w:rsid w:val="00586F3F"/>
    <w:rsid w:val="005871A4"/>
    <w:rsid w:val="005912C6"/>
    <w:rsid w:val="00591592"/>
    <w:rsid w:val="005919E9"/>
    <w:rsid w:val="00591E71"/>
    <w:rsid w:val="00592F9B"/>
    <w:rsid w:val="00593CE6"/>
    <w:rsid w:val="0059563E"/>
    <w:rsid w:val="00596D49"/>
    <w:rsid w:val="005973EB"/>
    <w:rsid w:val="005A14C5"/>
    <w:rsid w:val="005A1B00"/>
    <w:rsid w:val="005A2065"/>
    <w:rsid w:val="005A2125"/>
    <w:rsid w:val="005A269E"/>
    <w:rsid w:val="005A325B"/>
    <w:rsid w:val="005A358B"/>
    <w:rsid w:val="005A3FEC"/>
    <w:rsid w:val="005A497C"/>
    <w:rsid w:val="005A4B8B"/>
    <w:rsid w:val="005A7804"/>
    <w:rsid w:val="005A7A44"/>
    <w:rsid w:val="005B187D"/>
    <w:rsid w:val="005B1D98"/>
    <w:rsid w:val="005B2058"/>
    <w:rsid w:val="005B2307"/>
    <w:rsid w:val="005B2E26"/>
    <w:rsid w:val="005B3882"/>
    <w:rsid w:val="005B484C"/>
    <w:rsid w:val="005B6F63"/>
    <w:rsid w:val="005B7AC9"/>
    <w:rsid w:val="005C1319"/>
    <w:rsid w:val="005C2753"/>
    <w:rsid w:val="005C3AE7"/>
    <w:rsid w:val="005C4956"/>
    <w:rsid w:val="005C53F1"/>
    <w:rsid w:val="005C626F"/>
    <w:rsid w:val="005C6727"/>
    <w:rsid w:val="005C7032"/>
    <w:rsid w:val="005C748F"/>
    <w:rsid w:val="005D03DF"/>
    <w:rsid w:val="005D0556"/>
    <w:rsid w:val="005D0C46"/>
    <w:rsid w:val="005D1141"/>
    <w:rsid w:val="005D16A6"/>
    <w:rsid w:val="005D1F09"/>
    <w:rsid w:val="005D2C7C"/>
    <w:rsid w:val="005D3750"/>
    <w:rsid w:val="005D3E27"/>
    <w:rsid w:val="005D50A4"/>
    <w:rsid w:val="005D5878"/>
    <w:rsid w:val="005D5ED2"/>
    <w:rsid w:val="005D7937"/>
    <w:rsid w:val="005E0AEA"/>
    <w:rsid w:val="005E1551"/>
    <w:rsid w:val="005E15FE"/>
    <w:rsid w:val="005E27FA"/>
    <w:rsid w:val="005E2F84"/>
    <w:rsid w:val="005E4162"/>
    <w:rsid w:val="005E4A79"/>
    <w:rsid w:val="005F0220"/>
    <w:rsid w:val="005F042C"/>
    <w:rsid w:val="005F0A0D"/>
    <w:rsid w:val="005F0CAE"/>
    <w:rsid w:val="005F1D2B"/>
    <w:rsid w:val="005F2C40"/>
    <w:rsid w:val="005F2EBD"/>
    <w:rsid w:val="005F344B"/>
    <w:rsid w:val="005F532C"/>
    <w:rsid w:val="005F5C89"/>
    <w:rsid w:val="005F7961"/>
    <w:rsid w:val="005F7C9F"/>
    <w:rsid w:val="006002F7"/>
    <w:rsid w:val="00600656"/>
    <w:rsid w:val="00600EDE"/>
    <w:rsid w:val="006019EC"/>
    <w:rsid w:val="00603571"/>
    <w:rsid w:val="00604AEC"/>
    <w:rsid w:val="00605BF6"/>
    <w:rsid w:val="00606539"/>
    <w:rsid w:val="00611A57"/>
    <w:rsid w:val="00612100"/>
    <w:rsid w:val="00612C9C"/>
    <w:rsid w:val="00613FFA"/>
    <w:rsid w:val="00617A2D"/>
    <w:rsid w:val="00621262"/>
    <w:rsid w:val="00621400"/>
    <w:rsid w:val="006222C3"/>
    <w:rsid w:val="006222EE"/>
    <w:rsid w:val="00622486"/>
    <w:rsid w:val="00622D66"/>
    <w:rsid w:val="0062314B"/>
    <w:rsid w:val="00623407"/>
    <w:rsid w:val="00623653"/>
    <w:rsid w:val="00624332"/>
    <w:rsid w:val="00625F0C"/>
    <w:rsid w:val="00630592"/>
    <w:rsid w:val="00630A21"/>
    <w:rsid w:val="00631D60"/>
    <w:rsid w:val="0063203F"/>
    <w:rsid w:val="0063249E"/>
    <w:rsid w:val="00637602"/>
    <w:rsid w:val="00640AE3"/>
    <w:rsid w:val="00640B00"/>
    <w:rsid w:val="0064121A"/>
    <w:rsid w:val="00641642"/>
    <w:rsid w:val="006418F6"/>
    <w:rsid w:val="00642B12"/>
    <w:rsid w:val="00642EB4"/>
    <w:rsid w:val="00645E88"/>
    <w:rsid w:val="00646987"/>
    <w:rsid w:val="00646B85"/>
    <w:rsid w:val="00650799"/>
    <w:rsid w:val="0065364A"/>
    <w:rsid w:val="0065481C"/>
    <w:rsid w:val="006549C4"/>
    <w:rsid w:val="00654BDF"/>
    <w:rsid w:val="00654D37"/>
    <w:rsid w:val="00655947"/>
    <w:rsid w:val="006574E7"/>
    <w:rsid w:val="0066017A"/>
    <w:rsid w:val="00660525"/>
    <w:rsid w:val="006609F7"/>
    <w:rsid w:val="00660C89"/>
    <w:rsid w:val="00661626"/>
    <w:rsid w:val="006619B3"/>
    <w:rsid w:val="006630E5"/>
    <w:rsid w:val="00663781"/>
    <w:rsid w:val="0066393E"/>
    <w:rsid w:val="00664A1F"/>
    <w:rsid w:val="00664BC6"/>
    <w:rsid w:val="00665FD5"/>
    <w:rsid w:val="00666264"/>
    <w:rsid w:val="006666DA"/>
    <w:rsid w:val="00666815"/>
    <w:rsid w:val="00670DF6"/>
    <w:rsid w:val="00672046"/>
    <w:rsid w:val="00672480"/>
    <w:rsid w:val="00673629"/>
    <w:rsid w:val="0067409B"/>
    <w:rsid w:val="00674819"/>
    <w:rsid w:val="00675B09"/>
    <w:rsid w:val="006809F3"/>
    <w:rsid w:val="00680C31"/>
    <w:rsid w:val="00681E0C"/>
    <w:rsid w:val="00682287"/>
    <w:rsid w:val="00683406"/>
    <w:rsid w:val="006851E7"/>
    <w:rsid w:val="006853C0"/>
    <w:rsid w:val="0068569C"/>
    <w:rsid w:val="006856B1"/>
    <w:rsid w:val="00687397"/>
    <w:rsid w:val="00692A7B"/>
    <w:rsid w:val="0069351E"/>
    <w:rsid w:val="00694755"/>
    <w:rsid w:val="00694ED5"/>
    <w:rsid w:val="0069560D"/>
    <w:rsid w:val="006958E5"/>
    <w:rsid w:val="00696461"/>
    <w:rsid w:val="00696970"/>
    <w:rsid w:val="00696DEF"/>
    <w:rsid w:val="00696FC7"/>
    <w:rsid w:val="006973EE"/>
    <w:rsid w:val="00697A96"/>
    <w:rsid w:val="00697FCC"/>
    <w:rsid w:val="006A0A69"/>
    <w:rsid w:val="006A0EE4"/>
    <w:rsid w:val="006A102A"/>
    <w:rsid w:val="006A1A70"/>
    <w:rsid w:val="006A273C"/>
    <w:rsid w:val="006A2942"/>
    <w:rsid w:val="006A37EE"/>
    <w:rsid w:val="006A409F"/>
    <w:rsid w:val="006A5973"/>
    <w:rsid w:val="006B093D"/>
    <w:rsid w:val="006B11B6"/>
    <w:rsid w:val="006B19D2"/>
    <w:rsid w:val="006B1FCC"/>
    <w:rsid w:val="006B41B0"/>
    <w:rsid w:val="006B4C40"/>
    <w:rsid w:val="006B4D3F"/>
    <w:rsid w:val="006B5357"/>
    <w:rsid w:val="006B5FF5"/>
    <w:rsid w:val="006B710A"/>
    <w:rsid w:val="006C0060"/>
    <w:rsid w:val="006C1283"/>
    <w:rsid w:val="006C4DF5"/>
    <w:rsid w:val="006C5329"/>
    <w:rsid w:val="006C7029"/>
    <w:rsid w:val="006D0C5E"/>
    <w:rsid w:val="006D14CF"/>
    <w:rsid w:val="006D2145"/>
    <w:rsid w:val="006D285D"/>
    <w:rsid w:val="006D2CCE"/>
    <w:rsid w:val="006D3D37"/>
    <w:rsid w:val="006D5E40"/>
    <w:rsid w:val="006D658C"/>
    <w:rsid w:val="006D71C8"/>
    <w:rsid w:val="006D7DD0"/>
    <w:rsid w:val="006E00B8"/>
    <w:rsid w:val="006E0103"/>
    <w:rsid w:val="006E0761"/>
    <w:rsid w:val="006E198A"/>
    <w:rsid w:val="006E3C25"/>
    <w:rsid w:val="006E58EF"/>
    <w:rsid w:val="006E6A0B"/>
    <w:rsid w:val="006E6BAD"/>
    <w:rsid w:val="006E7F1A"/>
    <w:rsid w:val="006F009F"/>
    <w:rsid w:val="006F32FB"/>
    <w:rsid w:val="006F5647"/>
    <w:rsid w:val="006F5895"/>
    <w:rsid w:val="006F622F"/>
    <w:rsid w:val="006F6F47"/>
    <w:rsid w:val="006F7205"/>
    <w:rsid w:val="006F7585"/>
    <w:rsid w:val="00700195"/>
    <w:rsid w:val="00701275"/>
    <w:rsid w:val="00702697"/>
    <w:rsid w:val="00703016"/>
    <w:rsid w:val="00703127"/>
    <w:rsid w:val="00704214"/>
    <w:rsid w:val="00704E08"/>
    <w:rsid w:val="0070652D"/>
    <w:rsid w:val="007073E4"/>
    <w:rsid w:val="00711A34"/>
    <w:rsid w:val="00712358"/>
    <w:rsid w:val="007132A4"/>
    <w:rsid w:val="00714DA4"/>
    <w:rsid w:val="007156DC"/>
    <w:rsid w:val="00716BCA"/>
    <w:rsid w:val="00717452"/>
    <w:rsid w:val="00720A5B"/>
    <w:rsid w:val="00722DC3"/>
    <w:rsid w:val="007261A3"/>
    <w:rsid w:val="007261D0"/>
    <w:rsid w:val="00726C8E"/>
    <w:rsid w:val="00726CC7"/>
    <w:rsid w:val="007273CD"/>
    <w:rsid w:val="00727737"/>
    <w:rsid w:val="00731DF4"/>
    <w:rsid w:val="00731E00"/>
    <w:rsid w:val="0073248B"/>
    <w:rsid w:val="007329DF"/>
    <w:rsid w:val="00732FD3"/>
    <w:rsid w:val="00734058"/>
    <w:rsid w:val="0073407A"/>
    <w:rsid w:val="00735FB9"/>
    <w:rsid w:val="007407AA"/>
    <w:rsid w:val="007412D9"/>
    <w:rsid w:val="00742311"/>
    <w:rsid w:val="00743F16"/>
    <w:rsid w:val="007440D4"/>
    <w:rsid w:val="00744DCD"/>
    <w:rsid w:val="00746745"/>
    <w:rsid w:val="00746AE3"/>
    <w:rsid w:val="00746C27"/>
    <w:rsid w:val="00750056"/>
    <w:rsid w:val="00750973"/>
    <w:rsid w:val="00750C0C"/>
    <w:rsid w:val="0075180E"/>
    <w:rsid w:val="00751FF3"/>
    <w:rsid w:val="007529EA"/>
    <w:rsid w:val="00755475"/>
    <w:rsid w:val="007573C9"/>
    <w:rsid w:val="00757446"/>
    <w:rsid w:val="0076094C"/>
    <w:rsid w:val="00760BE7"/>
    <w:rsid w:val="00762A45"/>
    <w:rsid w:val="00763521"/>
    <w:rsid w:val="00765607"/>
    <w:rsid w:val="0076577F"/>
    <w:rsid w:val="00765E1B"/>
    <w:rsid w:val="0076602C"/>
    <w:rsid w:val="00766CA6"/>
    <w:rsid w:val="00767CF5"/>
    <w:rsid w:val="00770815"/>
    <w:rsid w:val="007709D5"/>
    <w:rsid w:val="00770A9D"/>
    <w:rsid w:val="00770D33"/>
    <w:rsid w:val="00773303"/>
    <w:rsid w:val="00773330"/>
    <w:rsid w:val="00773F1A"/>
    <w:rsid w:val="00774675"/>
    <w:rsid w:val="00776CAB"/>
    <w:rsid w:val="00776FC7"/>
    <w:rsid w:val="0077794E"/>
    <w:rsid w:val="00780B1B"/>
    <w:rsid w:val="00782B39"/>
    <w:rsid w:val="0078640B"/>
    <w:rsid w:val="00787321"/>
    <w:rsid w:val="007906E3"/>
    <w:rsid w:val="00790A04"/>
    <w:rsid w:val="00790C4E"/>
    <w:rsid w:val="0079205D"/>
    <w:rsid w:val="007924DB"/>
    <w:rsid w:val="0079395F"/>
    <w:rsid w:val="00794022"/>
    <w:rsid w:val="0079572E"/>
    <w:rsid w:val="00796186"/>
    <w:rsid w:val="007A0185"/>
    <w:rsid w:val="007A0784"/>
    <w:rsid w:val="007A2F8F"/>
    <w:rsid w:val="007A35C2"/>
    <w:rsid w:val="007A4083"/>
    <w:rsid w:val="007A41AB"/>
    <w:rsid w:val="007A42B6"/>
    <w:rsid w:val="007A5C04"/>
    <w:rsid w:val="007B024D"/>
    <w:rsid w:val="007B28DF"/>
    <w:rsid w:val="007B4070"/>
    <w:rsid w:val="007B5296"/>
    <w:rsid w:val="007B5A8A"/>
    <w:rsid w:val="007B7653"/>
    <w:rsid w:val="007B77DE"/>
    <w:rsid w:val="007B7A7C"/>
    <w:rsid w:val="007C0343"/>
    <w:rsid w:val="007C16C8"/>
    <w:rsid w:val="007C1928"/>
    <w:rsid w:val="007C261F"/>
    <w:rsid w:val="007C3C64"/>
    <w:rsid w:val="007C42E5"/>
    <w:rsid w:val="007C5A2C"/>
    <w:rsid w:val="007C602E"/>
    <w:rsid w:val="007D0C88"/>
    <w:rsid w:val="007D65BF"/>
    <w:rsid w:val="007D6645"/>
    <w:rsid w:val="007D6B82"/>
    <w:rsid w:val="007D7AA6"/>
    <w:rsid w:val="007E04C3"/>
    <w:rsid w:val="007E1045"/>
    <w:rsid w:val="007E31F1"/>
    <w:rsid w:val="007E4785"/>
    <w:rsid w:val="007E5590"/>
    <w:rsid w:val="007E5D1A"/>
    <w:rsid w:val="007E6571"/>
    <w:rsid w:val="007E688A"/>
    <w:rsid w:val="007E71DB"/>
    <w:rsid w:val="007E730C"/>
    <w:rsid w:val="007E7EFA"/>
    <w:rsid w:val="007F0627"/>
    <w:rsid w:val="007F090C"/>
    <w:rsid w:val="007F12C7"/>
    <w:rsid w:val="007F1A14"/>
    <w:rsid w:val="007F1C06"/>
    <w:rsid w:val="007F1F25"/>
    <w:rsid w:val="007F36D3"/>
    <w:rsid w:val="007F588E"/>
    <w:rsid w:val="007F6F42"/>
    <w:rsid w:val="007F78B1"/>
    <w:rsid w:val="007F7E67"/>
    <w:rsid w:val="00800945"/>
    <w:rsid w:val="0080119D"/>
    <w:rsid w:val="00801E0F"/>
    <w:rsid w:val="008022E6"/>
    <w:rsid w:val="008039C4"/>
    <w:rsid w:val="00803D7A"/>
    <w:rsid w:val="008042B8"/>
    <w:rsid w:val="00804BA2"/>
    <w:rsid w:val="008055AE"/>
    <w:rsid w:val="00805DA2"/>
    <w:rsid w:val="008063BE"/>
    <w:rsid w:val="00807354"/>
    <w:rsid w:val="008073C8"/>
    <w:rsid w:val="00807D10"/>
    <w:rsid w:val="00810B4D"/>
    <w:rsid w:val="008125D3"/>
    <w:rsid w:val="0081288A"/>
    <w:rsid w:val="00812B1A"/>
    <w:rsid w:val="00813960"/>
    <w:rsid w:val="00815E5D"/>
    <w:rsid w:val="00817157"/>
    <w:rsid w:val="008179E6"/>
    <w:rsid w:val="008201CE"/>
    <w:rsid w:val="0082087C"/>
    <w:rsid w:val="008209C9"/>
    <w:rsid w:val="00820D41"/>
    <w:rsid w:val="00821DC7"/>
    <w:rsid w:val="0082215D"/>
    <w:rsid w:val="00822B11"/>
    <w:rsid w:val="00823E60"/>
    <w:rsid w:val="008242B6"/>
    <w:rsid w:val="008253F1"/>
    <w:rsid w:val="008261A9"/>
    <w:rsid w:val="00826C54"/>
    <w:rsid w:val="008273A6"/>
    <w:rsid w:val="00827E67"/>
    <w:rsid w:val="0083100D"/>
    <w:rsid w:val="0083213D"/>
    <w:rsid w:val="00832837"/>
    <w:rsid w:val="0083710D"/>
    <w:rsid w:val="0083768C"/>
    <w:rsid w:val="0084143D"/>
    <w:rsid w:val="00841E00"/>
    <w:rsid w:val="00842375"/>
    <w:rsid w:val="00842A44"/>
    <w:rsid w:val="0084305A"/>
    <w:rsid w:val="00845712"/>
    <w:rsid w:val="00850FFD"/>
    <w:rsid w:val="0085112F"/>
    <w:rsid w:val="00852560"/>
    <w:rsid w:val="0085678F"/>
    <w:rsid w:val="0085797F"/>
    <w:rsid w:val="00860F64"/>
    <w:rsid w:val="00861644"/>
    <w:rsid w:val="008616E7"/>
    <w:rsid w:val="00861D2F"/>
    <w:rsid w:val="008623B1"/>
    <w:rsid w:val="00863FC1"/>
    <w:rsid w:val="00867FB8"/>
    <w:rsid w:val="00870390"/>
    <w:rsid w:val="00870BC0"/>
    <w:rsid w:val="008720D8"/>
    <w:rsid w:val="00873911"/>
    <w:rsid w:val="00873C33"/>
    <w:rsid w:val="00875F9D"/>
    <w:rsid w:val="008761E0"/>
    <w:rsid w:val="008769BD"/>
    <w:rsid w:val="00876F85"/>
    <w:rsid w:val="0088052E"/>
    <w:rsid w:val="0088067B"/>
    <w:rsid w:val="00881442"/>
    <w:rsid w:val="00881E76"/>
    <w:rsid w:val="00885DD8"/>
    <w:rsid w:val="00887327"/>
    <w:rsid w:val="00887EFF"/>
    <w:rsid w:val="008915E8"/>
    <w:rsid w:val="00893368"/>
    <w:rsid w:val="00894B95"/>
    <w:rsid w:val="008977CE"/>
    <w:rsid w:val="00897F0A"/>
    <w:rsid w:val="008A0EE5"/>
    <w:rsid w:val="008A1015"/>
    <w:rsid w:val="008A1BF9"/>
    <w:rsid w:val="008A349D"/>
    <w:rsid w:val="008A3F23"/>
    <w:rsid w:val="008A7027"/>
    <w:rsid w:val="008A747F"/>
    <w:rsid w:val="008A7851"/>
    <w:rsid w:val="008B0558"/>
    <w:rsid w:val="008B16E9"/>
    <w:rsid w:val="008B1FC7"/>
    <w:rsid w:val="008B2908"/>
    <w:rsid w:val="008B3094"/>
    <w:rsid w:val="008B38B8"/>
    <w:rsid w:val="008B3AFB"/>
    <w:rsid w:val="008B3E9C"/>
    <w:rsid w:val="008B5219"/>
    <w:rsid w:val="008B5E69"/>
    <w:rsid w:val="008B65D8"/>
    <w:rsid w:val="008C2BD1"/>
    <w:rsid w:val="008C365C"/>
    <w:rsid w:val="008C3DBE"/>
    <w:rsid w:val="008C58AF"/>
    <w:rsid w:val="008C5E8F"/>
    <w:rsid w:val="008C6965"/>
    <w:rsid w:val="008C6A50"/>
    <w:rsid w:val="008C73BF"/>
    <w:rsid w:val="008C7476"/>
    <w:rsid w:val="008C754D"/>
    <w:rsid w:val="008D2CA4"/>
    <w:rsid w:val="008D31FC"/>
    <w:rsid w:val="008D4BD8"/>
    <w:rsid w:val="008D56F5"/>
    <w:rsid w:val="008D57FE"/>
    <w:rsid w:val="008E056B"/>
    <w:rsid w:val="008E0EAD"/>
    <w:rsid w:val="008E0F01"/>
    <w:rsid w:val="008E1C63"/>
    <w:rsid w:val="008E290C"/>
    <w:rsid w:val="008E2D50"/>
    <w:rsid w:val="008E2F39"/>
    <w:rsid w:val="008E5487"/>
    <w:rsid w:val="008E5879"/>
    <w:rsid w:val="008E5A77"/>
    <w:rsid w:val="008E5CDE"/>
    <w:rsid w:val="008E6A5F"/>
    <w:rsid w:val="008E7468"/>
    <w:rsid w:val="008E7FE5"/>
    <w:rsid w:val="008F0755"/>
    <w:rsid w:val="008F139E"/>
    <w:rsid w:val="008F1C92"/>
    <w:rsid w:val="008F2701"/>
    <w:rsid w:val="008F2746"/>
    <w:rsid w:val="008F3B59"/>
    <w:rsid w:val="008F497E"/>
    <w:rsid w:val="008F516F"/>
    <w:rsid w:val="008F5224"/>
    <w:rsid w:val="008F5620"/>
    <w:rsid w:val="008F5F28"/>
    <w:rsid w:val="008F62C2"/>
    <w:rsid w:val="008F64AD"/>
    <w:rsid w:val="00900A4C"/>
    <w:rsid w:val="00901D3C"/>
    <w:rsid w:val="009021A5"/>
    <w:rsid w:val="00902AC2"/>
    <w:rsid w:val="00902C4C"/>
    <w:rsid w:val="009037A2"/>
    <w:rsid w:val="0090524D"/>
    <w:rsid w:val="0090591C"/>
    <w:rsid w:val="009061C1"/>
    <w:rsid w:val="00907D53"/>
    <w:rsid w:val="00910107"/>
    <w:rsid w:val="00910F00"/>
    <w:rsid w:val="00913606"/>
    <w:rsid w:val="00913836"/>
    <w:rsid w:val="00913CFA"/>
    <w:rsid w:val="009144B6"/>
    <w:rsid w:val="00914656"/>
    <w:rsid w:val="00915EB9"/>
    <w:rsid w:val="00916A07"/>
    <w:rsid w:val="0091713C"/>
    <w:rsid w:val="0091798A"/>
    <w:rsid w:val="00921770"/>
    <w:rsid w:val="00921D47"/>
    <w:rsid w:val="00925B68"/>
    <w:rsid w:val="00925EDA"/>
    <w:rsid w:val="00927009"/>
    <w:rsid w:val="00930584"/>
    <w:rsid w:val="009311CB"/>
    <w:rsid w:val="00932062"/>
    <w:rsid w:val="00933BF5"/>
    <w:rsid w:val="0093512B"/>
    <w:rsid w:val="0093746A"/>
    <w:rsid w:val="00940C39"/>
    <w:rsid w:val="009417A9"/>
    <w:rsid w:val="00941909"/>
    <w:rsid w:val="00942AE2"/>
    <w:rsid w:val="009443CB"/>
    <w:rsid w:val="00944B81"/>
    <w:rsid w:val="00945556"/>
    <w:rsid w:val="00945AE2"/>
    <w:rsid w:val="00946361"/>
    <w:rsid w:val="00946CBB"/>
    <w:rsid w:val="00950394"/>
    <w:rsid w:val="0095316A"/>
    <w:rsid w:val="009558FD"/>
    <w:rsid w:val="009565AC"/>
    <w:rsid w:val="0095668F"/>
    <w:rsid w:val="009570BB"/>
    <w:rsid w:val="0095775D"/>
    <w:rsid w:val="00960465"/>
    <w:rsid w:val="00961F19"/>
    <w:rsid w:val="0096316E"/>
    <w:rsid w:val="00965306"/>
    <w:rsid w:val="009656DD"/>
    <w:rsid w:val="00965A34"/>
    <w:rsid w:val="00965A64"/>
    <w:rsid w:val="00966AE9"/>
    <w:rsid w:val="009707E3"/>
    <w:rsid w:val="00971966"/>
    <w:rsid w:val="00971F69"/>
    <w:rsid w:val="009730C9"/>
    <w:rsid w:val="009730CE"/>
    <w:rsid w:val="009736D4"/>
    <w:rsid w:val="00973FCF"/>
    <w:rsid w:val="00974054"/>
    <w:rsid w:val="0097642E"/>
    <w:rsid w:val="00976FB9"/>
    <w:rsid w:val="009824E8"/>
    <w:rsid w:val="00984632"/>
    <w:rsid w:val="009847D1"/>
    <w:rsid w:val="00984F47"/>
    <w:rsid w:val="00985DDF"/>
    <w:rsid w:val="00986090"/>
    <w:rsid w:val="0098611B"/>
    <w:rsid w:val="00986FE1"/>
    <w:rsid w:val="00990DC9"/>
    <w:rsid w:val="00991C66"/>
    <w:rsid w:val="00991D70"/>
    <w:rsid w:val="0099249E"/>
    <w:rsid w:val="009937E7"/>
    <w:rsid w:val="009939B6"/>
    <w:rsid w:val="00994356"/>
    <w:rsid w:val="009954CD"/>
    <w:rsid w:val="00995817"/>
    <w:rsid w:val="00995FDD"/>
    <w:rsid w:val="0099605B"/>
    <w:rsid w:val="00996091"/>
    <w:rsid w:val="009A1153"/>
    <w:rsid w:val="009A1C58"/>
    <w:rsid w:val="009A22E7"/>
    <w:rsid w:val="009A2A53"/>
    <w:rsid w:val="009A2F17"/>
    <w:rsid w:val="009A4A82"/>
    <w:rsid w:val="009A4E92"/>
    <w:rsid w:val="009B08F6"/>
    <w:rsid w:val="009B09B6"/>
    <w:rsid w:val="009B1249"/>
    <w:rsid w:val="009B2EAC"/>
    <w:rsid w:val="009B464E"/>
    <w:rsid w:val="009B5F4F"/>
    <w:rsid w:val="009B6EA8"/>
    <w:rsid w:val="009B7D67"/>
    <w:rsid w:val="009C3249"/>
    <w:rsid w:val="009C4713"/>
    <w:rsid w:val="009C5CC2"/>
    <w:rsid w:val="009C5CF8"/>
    <w:rsid w:val="009C5E09"/>
    <w:rsid w:val="009C64B7"/>
    <w:rsid w:val="009C7094"/>
    <w:rsid w:val="009D0507"/>
    <w:rsid w:val="009D0C29"/>
    <w:rsid w:val="009D1220"/>
    <w:rsid w:val="009D1BFD"/>
    <w:rsid w:val="009D2A0F"/>
    <w:rsid w:val="009D4837"/>
    <w:rsid w:val="009D5089"/>
    <w:rsid w:val="009D5336"/>
    <w:rsid w:val="009D5708"/>
    <w:rsid w:val="009D6943"/>
    <w:rsid w:val="009E0315"/>
    <w:rsid w:val="009E2AEE"/>
    <w:rsid w:val="009E3118"/>
    <w:rsid w:val="009E49DD"/>
    <w:rsid w:val="009E5205"/>
    <w:rsid w:val="009E5E6F"/>
    <w:rsid w:val="009F2C1D"/>
    <w:rsid w:val="009F519C"/>
    <w:rsid w:val="00A002C6"/>
    <w:rsid w:val="00A017E2"/>
    <w:rsid w:val="00A02596"/>
    <w:rsid w:val="00A02EA5"/>
    <w:rsid w:val="00A03900"/>
    <w:rsid w:val="00A03A2A"/>
    <w:rsid w:val="00A04A6E"/>
    <w:rsid w:val="00A04AB9"/>
    <w:rsid w:val="00A05B72"/>
    <w:rsid w:val="00A0720A"/>
    <w:rsid w:val="00A10960"/>
    <w:rsid w:val="00A10C85"/>
    <w:rsid w:val="00A1125B"/>
    <w:rsid w:val="00A119F7"/>
    <w:rsid w:val="00A12421"/>
    <w:rsid w:val="00A12746"/>
    <w:rsid w:val="00A12E7E"/>
    <w:rsid w:val="00A13812"/>
    <w:rsid w:val="00A13F67"/>
    <w:rsid w:val="00A141EE"/>
    <w:rsid w:val="00A14F9A"/>
    <w:rsid w:val="00A15555"/>
    <w:rsid w:val="00A16051"/>
    <w:rsid w:val="00A16494"/>
    <w:rsid w:val="00A1657B"/>
    <w:rsid w:val="00A17038"/>
    <w:rsid w:val="00A201AE"/>
    <w:rsid w:val="00A20FA5"/>
    <w:rsid w:val="00A210BB"/>
    <w:rsid w:val="00A225BE"/>
    <w:rsid w:val="00A22B9E"/>
    <w:rsid w:val="00A23046"/>
    <w:rsid w:val="00A24726"/>
    <w:rsid w:val="00A2492E"/>
    <w:rsid w:val="00A24B32"/>
    <w:rsid w:val="00A260D3"/>
    <w:rsid w:val="00A26653"/>
    <w:rsid w:val="00A26730"/>
    <w:rsid w:val="00A26F36"/>
    <w:rsid w:val="00A276A4"/>
    <w:rsid w:val="00A27D68"/>
    <w:rsid w:val="00A27F82"/>
    <w:rsid w:val="00A31D72"/>
    <w:rsid w:val="00A3245E"/>
    <w:rsid w:val="00A32BAE"/>
    <w:rsid w:val="00A33714"/>
    <w:rsid w:val="00A3381E"/>
    <w:rsid w:val="00A34F3F"/>
    <w:rsid w:val="00A350DE"/>
    <w:rsid w:val="00A3521C"/>
    <w:rsid w:val="00A3615C"/>
    <w:rsid w:val="00A36798"/>
    <w:rsid w:val="00A40B7F"/>
    <w:rsid w:val="00A416D9"/>
    <w:rsid w:val="00A42E79"/>
    <w:rsid w:val="00A43988"/>
    <w:rsid w:val="00A43B63"/>
    <w:rsid w:val="00A43C7D"/>
    <w:rsid w:val="00A44FDC"/>
    <w:rsid w:val="00A46276"/>
    <w:rsid w:val="00A5021B"/>
    <w:rsid w:val="00A50C54"/>
    <w:rsid w:val="00A51031"/>
    <w:rsid w:val="00A51044"/>
    <w:rsid w:val="00A5211B"/>
    <w:rsid w:val="00A52774"/>
    <w:rsid w:val="00A534C4"/>
    <w:rsid w:val="00A5367E"/>
    <w:rsid w:val="00A549DE"/>
    <w:rsid w:val="00A556C6"/>
    <w:rsid w:val="00A56273"/>
    <w:rsid w:val="00A5656D"/>
    <w:rsid w:val="00A569E9"/>
    <w:rsid w:val="00A56ED7"/>
    <w:rsid w:val="00A601B3"/>
    <w:rsid w:val="00A60496"/>
    <w:rsid w:val="00A6083C"/>
    <w:rsid w:val="00A6098A"/>
    <w:rsid w:val="00A6203B"/>
    <w:rsid w:val="00A63A2D"/>
    <w:rsid w:val="00A64C26"/>
    <w:rsid w:val="00A658E7"/>
    <w:rsid w:val="00A66899"/>
    <w:rsid w:val="00A66DBF"/>
    <w:rsid w:val="00A67439"/>
    <w:rsid w:val="00A702B4"/>
    <w:rsid w:val="00A7082A"/>
    <w:rsid w:val="00A70F43"/>
    <w:rsid w:val="00A70FAB"/>
    <w:rsid w:val="00A71AF3"/>
    <w:rsid w:val="00A71DBE"/>
    <w:rsid w:val="00A72833"/>
    <w:rsid w:val="00A735F3"/>
    <w:rsid w:val="00A738B1"/>
    <w:rsid w:val="00A73AEC"/>
    <w:rsid w:val="00A742D5"/>
    <w:rsid w:val="00A756C7"/>
    <w:rsid w:val="00A84E55"/>
    <w:rsid w:val="00A870A7"/>
    <w:rsid w:val="00A900FE"/>
    <w:rsid w:val="00A9074E"/>
    <w:rsid w:val="00A90A74"/>
    <w:rsid w:val="00A9326F"/>
    <w:rsid w:val="00A933CD"/>
    <w:rsid w:val="00A959CC"/>
    <w:rsid w:val="00A96048"/>
    <w:rsid w:val="00A962EC"/>
    <w:rsid w:val="00A96E21"/>
    <w:rsid w:val="00AA0D8B"/>
    <w:rsid w:val="00AA1410"/>
    <w:rsid w:val="00AA2160"/>
    <w:rsid w:val="00AA2474"/>
    <w:rsid w:val="00AA25B3"/>
    <w:rsid w:val="00AA465E"/>
    <w:rsid w:val="00AA4E0E"/>
    <w:rsid w:val="00AA6D33"/>
    <w:rsid w:val="00AA757A"/>
    <w:rsid w:val="00AA7AB8"/>
    <w:rsid w:val="00AA7D0D"/>
    <w:rsid w:val="00AB0554"/>
    <w:rsid w:val="00AB0B0C"/>
    <w:rsid w:val="00AB10B8"/>
    <w:rsid w:val="00AB2AEB"/>
    <w:rsid w:val="00AB33A3"/>
    <w:rsid w:val="00AB52E5"/>
    <w:rsid w:val="00AB53ED"/>
    <w:rsid w:val="00AB54F5"/>
    <w:rsid w:val="00AB608A"/>
    <w:rsid w:val="00AC0F11"/>
    <w:rsid w:val="00AC21C3"/>
    <w:rsid w:val="00AC2A14"/>
    <w:rsid w:val="00AC5D16"/>
    <w:rsid w:val="00AC6F5C"/>
    <w:rsid w:val="00AD027C"/>
    <w:rsid w:val="00AD0F82"/>
    <w:rsid w:val="00AD16DF"/>
    <w:rsid w:val="00AD1722"/>
    <w:rsid w:val="00AD3B1D"/>
    <w:rsid w:val="00AD3F9C"/>
    <w:rsid w:val="00AD40C7"/>
    <w:rsid w:val="00AD433E"/>
    <w:rsid w:val="00AD469A"/>
    <w:rsid w:val="00AD4BC8"/>
    <w:rsid w:val="00AD4EE9"/>
    <w:rsid w:val="00AD54F0"/>
    <w:rsid w:val="00AD56C5"/>
    <w:rsid w:val="00AD5AB0"/>
    <w:rsid w:val="00AD5CC7"/>
    <w:rsid w:val="00AD5D34"/>
    <w:rsid w:val="00AD6714"/>
    <w:rsid w:val="00AD6A04"/>
    <w:rsid w:val="00AD7E55"/>
    <w:rsid w:val="00AE0890"/>
    <w:rsid w:val="00AE2A34"/>
    <w:rsid w:val="00AE2EFC"/>
    <w:rsid w:val="00AE30EE"/>
    <w:rsid w:val="00AE350C"/>
    <w:rsid w:val="00AE43A7"/>
    <w:rsid w:val="00AE7579"/>
    <w:rsid w:val="00AE7738"/>
    <w:rsid w:val="00AE78CB"/>
    <w:rsid w:val="00AF0295"/>
    <w:rsid w:val="00AF1276"/>
    <w:rsid w:val="00AF1809"/>
    <w:rsid w:val="00AF447E"/>
    <w:rsid w:val="00AF47C1"/>
    <w:rsid w:val="00AF68B6"/>
    <w:rsid w:val="00AF72B2"/>
    <w:rsid w:val="00B0052E"/>
    <w:rsid w:val="00B01FEE"/>
    <w:rsid w:val="00B020D0"/>
    <w:rsid w:val="00B02669"/>
    <w:rsid w:val="00B029EA"/>
    <w:rsid w:val="00B02E0B"/>
    <w:rsid w:val="00B02F2F"/>
    <w:rsid w:val="00B03C66"/>
    <w:rsid w:val="00B03E1B"/>
    <w:rsid w:val="00B03E6E"/>
    <w:rsid w:val="00B04042"/>
    <w:rsid w:val="00B0517E"/>
    <w:rsid w:val="00B0541C"/>
    <w:rsid w:val="00B05C42"/>
    <w:rsid w:val="00B05C7E"/>
    <w:rsid w:val="00B05F29"/>
    <w:rsid w:val="00B06529"/>
    <w:rsid w:val="00B06655"/>
    <w:rsid w:val="00B07CA2"/>
    <w:rsid w:val="00B12FDB"/>
    <w:rsid w:val="00B143B3"/>
    <w:rsid w:val="00B158D1"/>
    <w:rsid w:val="00B15915"/>
    <w:rsid w:val="00B1647A"/>
    <w:rsid w:val="00B16BB9"/>
    <w:rsid w:val="00B17482"/>
    <w:rsid w:val="00B203AA"/>
    <w:rsid w:val="00B20855"/>
    <w:rsid w:val="00B219A5"/>
    <w:rsid w:val="00B22C11"/>
    <w:rsid w:val="00B23380"/>
    <w:rsid w:val="00B24C43"/>
    <w:rsid w:val="00B27E2D"/>
    <w:rsid w:val="00B27EB8"/>
    <w:rsid w:val="00B31E83"/>
    <w:rsid w:val="00B32687"/>
    <w:rsid w:val="00B362B9"/>
    <w:rsid w:val="00B367CF"/>
    <w:rsid w:val="00B37309"/>
    <w:rsid w:val="00B3761C"/>
    <w:rsid w:val="00B3767D"/>
    <w:rsid w:val="00B376AC"/>
    <w:rsid w:val="00B40DA1"/>
    <w:rsid w:val="00B419D0"/>
    <w:rsid w:val="00B43937"/>
    <w:rsid w:val="00B4576D"/>
    <w:rsid w:val="00B4603A"/>
    <w:rsid w:val="00B465EE"/>
    <w:rsid w:val="00B513CE"/>
    <w:rsid w:val="00B51919"/>
    <w:rsid w:val="00B526CF"/>
    <w:rsid w:val="00B5318E"/>
    <w:rsid w:val="00B531A7"/>
    <w:rsid w:val="00B53FEF"/>
    <w:rsid w:val="00B54856"/>
    <w:rsid w:val="00B5490B"/>
    <w:rsid w:val="00B55C6D"/>
    <w:rsid w:val="00B57361"/>
    <w:rsid w:val="00B60ACB"/>
    <w:rsid w:val="00B61485"/>
    <w:rsid w:val="00B644F2"/>
    <w:rsid w:val="00B64529"/>
    <w:rsid w:val="00B64D77"/>
    <w:rsid w:val="00B65042"/>
    <w:rsid w:val="00B706E0"/>
    <w:rsid w:val="00B70BD0"/>
    <w:rsid w:val="00B74D99"/>
    <w:rsid w:val="00B7587D"/>
    <w:rsid w:val="00B75CCD"/>
    <w:rsid w:val="00B761A1"/>
    <w:rsid w:val="00B767F2"/>
    <w:rsid w:val="00B77F61"/>
    <w:rsid w:val="00B814D8"/>
    <w:rsid w:val="00B82694"/>
    <w:rsid w:val="00B84392"/>
    <w:rsid w:val="00B85636"/>
    <w:rsid w:val="00B94FA4"/>
    <w:rsid w:val="00B96550"/>
    <w:rsid w:val="00B97E7A"/>
    <w:rsid w:val="00BA1A2E"/>
    <w:rsid w:val="00BA2284"/>
    <w:rsid w:val="00BA29E6"/>
    <w:rsid w:val="00BA400A"/>
    <w:rsid w:val="00BA452E"/>
    <w:rsid w:val="00BA592A"/>
    <w:rsid w:val="00BA5B90"/>
    <w:rsid w:val="00BA6D11"/>
    <w:rsid w:val="00BA75DD"/>
    <w:rsid w:val="00BB07CB"/>
    <w:rsid w:val="00BB1C98"/>
    <w:rsid w:val="00BB1D6E"/>
    <w:rsid w:val="00BB1E4F"/>
    <w:rsid w:val="00BB23FD"/>
    <w:rsid w:val="00BB2FD0"/>
    <w:rsid w:val="00BB3092"/>
    <w:rsid w:val="00BB3385"/>
    <w:rsid w:val="00BB355E"/>
    <w:rsid w:val="00BB619E"/>
    <w:rsid w:val="00BC0B0A"/>
    <w:rsid w:val="00BC2ADD"/>
    <w:rsid w:val="00BC2B0E"/>
    <w:rsid w:val="00BC2B8C"/>
    <w:rsid w:val="00BC2BAB"/>
    <w:rsid w:val="00BC307F"/>
    <w:rsid w:val="00BC386F"/>
    <w:rsid w:val="00BC445C"/>
    <w:rsid w:val="00BC574A"/>
    <w:rsid w:val="00BC59D8"/>
    <w:rsid w:val="00BC65A6"/>
    <w:rsid w:val="00BC662F"/>
    <w:rsid w:val="00BC78D1"/>
    <w:rsid w:val="00BC7957"/>
    <w:rsid w:val="00BC7BE2"/>
    <w:rsid w:val="00BD056D"/>
    <w:rsid w:val="00BD0A5B"/>
    <w:rsid w:val="00BD0C3D"/>
    <w:rsid w:val="00BD0EA7"/>
    <w:rsid w:val="00BD2179"/>
    <w:rsid w:val="00BD2678"/>
    <w:rsid w:val="00BD2726"/>
    <w:rsid w:val="00BD4734"/>
    <w:rsid w:val="00BD5136"/>
    <w:rsid w:val="00BD568A"/>
    <w:rsid w:val="00BD61BE"/>
    <w:rsid w:val="00BD650A"/>
    <w:rsid w:val="00BD7CBD"/>
    <w:rsid w:val="00BE05B1"/>
    <w:rsid w:val="00BE0B8C"/>
    <w:rsid w:val="00BE11C5"/>
    <w:rsid w:val="00BE1DEB"/>
    <w:rsid w:val="00BE326B"/>
    <w:rsid w:val="00BE39F5"/>
    <w:rsid w:val="00BE47EF"/>
    <w:rsid w:val="00BE59FF"/>
    <w:rsid w:val="00BE690D"/>
    <w:rsid w:val="00BE6D74"/>
    <w:rsid w:val="00BE7335"/>
    <w:rsid w:val="00BE7447"/>
    <w:rsid w:val="00BF00CE"/>
    <w:rsid w:val="00BF08FF"/>
    <w:rsid w:val="00BF128D"/>
    <w:rsid w:val="00BF150D"/>
    <w:rsid w:val="00BF338C"/>
    <w:rsid w:val="00BF3E75"/>
    <w:rsid w:val="00BF5046"/>
    <w:rsid w:val="00BF56B3"/>
    <w:rsid w:val="00BF6733"/>
    <w:rsid w:val="00C01082"/>
    <w:rsid w:val="00C01A81"/>
    <w:rsid w:val="00C0336A"/>
    <w:rsid w:val="00C03A77"/>
    <w:rsid w:val="00C03DBF"/>
    <w:rsid w:val="00C044EA"/>
    <w:rsid w:val="00C0496D"/>
    <w:rsid w:val="00C04B43"/>
    <w:rsid w:val="00C04B7F"/>
    <w:rsid w:val="00C06E64"/>
    <w:rsid w:val="00C149E7"/>
    <w:rsid w:val="00C151CD"/>
    <w:rsid w:val="00C1534A"/>
    <w:rsid w:val="00C15AE2"/>
    <w:rsid w:val="00C17C20"/>
    <w:rsid w:val="00C200D3"/>
    <w:rsid w:val="00C208B5"/>
    <w:rsid w:val="00C209A9"/>
    <w:rsid w:val="00C21CE2"/>
    <w:rsid w:val="00C21CF2"/>
    <w:rsid w:val="00C22356"/>
    <w:rsid w:val="00C23F4D"/>
    <w:rsid w:val="00C241B3"/>
    <w:rsid w:val="00C2648E"/>
    <w:rsid w:val="00C26C70"/>
    <w:rsid w:val="00C276DF"/>
    <w:rsid w:val="00C3009E"/>
    <w:rsid w:val="00C308A7"/>
    <w:rsid w:val="00C308BF"/>
    <w:rsid w:val="00C310FD"/>
    <w:rsid w:val="00C31379"/>
    <w:rsid w:val="00C32A6D"/>
    <w:rsid w:val="00C3474E"/>
    <w:rsid w:val="00C34CA1"/>
    <w:rsid w:val="00C35EA9"/>
    <w:rsid w:val="00C36FDE"/>
    <w:rsid w:val="00C37074"/>
    <w:rsid w:val="00C42143"/>
    <w:rsid w:val="00C43690"/>
    <w:rsid w:val="00C45100"/>
    <w:rsid w:val="00C45D90"/>
    <w:rsid w:val="00C473AD"/>
    <w:rsid w:val="00C501DF"/>
    <w:rsid w:val="00C50ABE"/>
    <w:rsid w:val="00C5194B"/>
    <w:rsid w:val="00C5242B"/>
    <w:rsid w:val="00C52694"/>
    <w:rsid w:val="00C52845"/>
    <w:rsid w:val="00C53ACA"/>
    <w:rsid w:val="00C55A9F"/>
    <w:rsid w:val="00C56C44"/>
    <w:rsid w:val="00C6257D"/>
    <w:rsid w:val="00C6565F"/>
    <w:rsid w:val="00C65ED6"/>
    <w:rsid w:val="00C665D0"/>
    <w:rsid w:val="00C66B49"/>
    <w:rsid w:val="00C67445"/>
    <w:rsid w:val="00C67E71"/>
    <w:rsid w:val="00C710E3"/>
    <w:rsid w:val="00C71D43"/>
    <w:rsid w:val="00C71D65"/>
    <w:rsid w:val="00C71EE8"/>
    <w:rsid w:val="00C72BE3"/>
    <w:rsid w:val="00C7578C"/>
    <w:rsid w:val="00C75D65"/>
    <w:rsid w:val="00C76939"/>
    <w:rsid w:val="00C76FAB"/>
    <w:rsid w:val="00C77CAD"/>
    <w:rsid w:val="00C812A1"/>
    <w:rsid w:val="00C8322D"/>
    <w:rsid w:val="00C8390E"/>
    <w:rsid w:val="00C8475F"/>
    <w:rsid w:val="00C85E0E"/>
    <w:rsid w:val="00C9055F"/>
    <w:rsid w:val="00C9165C"/>
    <w:rsid w:val="00C940E3"/>
    <w:rsid w:val="00C95AA3"/>
    <w:rsid w:val="00C95C4B"/>
    <w:rsid w:val="00C95E1C"/>
    <w:rsid w:val="00C96275"/>
    <w:rsid w:val="00C968E7"/>
    <w:rsid w:val="00C96B9F"/>
    <w:rsid w:val="00CA149F"/>
    <w:rsid w:val="00CA1753"/>
    <w:rsid w:val="00CA2053"/>
    <w:rsid w:val="00CA2D40"/>
    <w:rsid w:val="00CA3D6C"/>
    <w:rsid w:val="00CA4691"/>
    <w:rsid w:val="00CA4E67"/>
    <w:rsid w:val="00CA72F2"/>
    <w:rsid w:val="00CB0357"/>
    <w:rsid w:val="00CB03F5"/>
    <w:rsid w:val="00CB1339"/>
    <w:rsid w:val="00CB19F6"/>
    <w:rsid w:val="00CB277B"/>
    <w:rsid w:val="00CB408A"/>
    <w:rsid w:val="00CB4B9A"/>
    <w:rsid w:val="00CB50AB"/>
    <w:rsid w:val="00CB531B"/>
    <w:rsid w:val="00CB7062"/>
    <w:rsid w:val="00CB72A3"/>
    <w:rsid w:val="00CB761B"/>
    <w:rsid w:val="00CC01FE"/>
    <w:rsid w:val="00CC02D1"/>
    <w:rsid w:val="00CC16F3"/>
    <w:rsid w:val="00CC24A8"/>
    <w:rsid w:val="00CC39F6"/>
    <w:rsid w:val="00CC49D0"/>
    <w:rsid w:val="00CC66D6"/>
    <w:rsid w:val="00CC7764"/>
    <w:rsid w:val="00CD0ECD"/>
    <w:rsid w:val="00CD2065"/>
    <w:rsid w:val="00CD52F9"/>
    <w:rsid w:val="00CD6BE1"/>
    <w:rsid w:val="00CD7A2F"/>
    <w:rsid w:val="00CE0A9D"/>
    <w:rsid w:val="00CE1167"/>
    <w:rsid w:val="00CE1B7A"/>
    <w:rsid w:val="00CE3BE7"/>
    <w:rsid w:val="00CE50BF"/>
    <w:rsid w:val="00CE6B57"/>
    <w:rsid w:val="00CE6E9E"/>
    <w:rsid w:val="00CE7BBB"/>
    <w:rsid w:val="00CF0104"/>
    <w:rsid w:val="00CF0BED"/>
    <w:rsid w:val="00CF286A"/>
    <w:rsid w:val="00CF38DE"/>
    <w:rsid w:val="00CF4065"/>
    <w:rsid w:val="00CF4B36"/>
    <w:rsid w:val="00CF512F"/>
    <w:rsid w:val="00CF5764"/>
    <w:rsid w:val="00CF5E93"/>
    <w:rsid w:val="00CF6498"/>
    <w:rsid w:val="00D008BB"/>
    <w:rsid w:val="00D00F11"/>
    <w:rsid w:val="00D024F4"/>
    <w:rsid w:val="00D02829"/>
    <w:rsid w:val="00D055D6"/>
    <w:rsid w:val="00D066AA"/>
    <w:rsid w:val="00D06C58"/>
    <w:rsid w:val="00D07348"/>
    <w:rsid w:val="00D1094A"/>
    <w:rsid w:val="00D10C0B"/>
    <w:rsid w:val="00D10DF0"/>
    <w:rsid w:val="00D119A2"/>
    <w:rsid w:val="00D122CC"/>
    <w:rsid w:val="00D12E51"/>
    <w:rsid w:val="00D14939"/>
    <w:rsid w:val="00D14C76"/>
    <w:rsid w:val="00D14F8B"/>
    <w:rsid w:val="00D14FAF"/>
    <w:rsid w:val="00D1667E"/>
    <w:rsid w:val="00D17058"/>
    <w:rsid w:val="00D204A4"/>
    <w:rsid w:val="00D20A8C"/>
    <w:rsid w:val="00D214DC"/>
    <w:rsid w:val="00D217D4"/>
    <w:rsid w:val="00D25B88"/>
    <w:rsid w:val="00D26073"/>
    <w:rsid w:val="00D26126"/>
    <w:rsid w:val="00D266C5"/>
    <w:rsid w:val="00D270AC"/>
    <w:rsid w:val="00D27A2F"/>
    <w:rsid w:val="00D27BC4"/>
    <w:rsid w:val="00D300F2"/>
    <w:rsid w:val="00D315F2"/>
    <w:rsid w:val="00D32024"/>
    <w:rsid w:val="00D32D35"/>
    <w:rsid w:val="00D339B6"/>
    <w:rsid w:val="00D34390"/>
    <w:rsid w:val="00D35133"/>
    <w:rsid w:val="00D4029B"/>
    <w:rsid w:val="00D4206A"/>
    <w:rsid w:val="00D43F3D"/>
    <w:rsid w:val="00D45077"/>
    <w:rsid w:val="00D478F8"/>
    <w:rsid w:val="00D51DF0"/>
    <w:rsid w:val="00D521E7"/>
    <w:rsid w:val="00D534E0"/>
    <w:rsid w:val="00D54741"/>
    <w:rsid w:val="00D550A2"/>
    <w:rsid w:val="00D60C8E"/>
    <w:rsid w:val="00D61AFE"/>
    <w:rsid w:val="00D635BA"/>
    <w:rsid w:val="00D63CC2"/>
    <w:rsid w:val="00D63F51"/>
    <w:rsid w:val="00D644CC"/>
    <w:rsid w:val="00D64BD6"/>
    <w:rsid w:val="00D66A50"/>
    <w:rsid w:val="00D70F3D"/>
    <w:rsid w:val="00D71173"/>
    <w:rsid w:val="00D7169B"/>
    <w:rsid w:val="00D71752"/>
    <w:rsid w:val="00D718C2"/>
    <w:rsid w:val="00D71E2F"/>
    <w:rsid w:val="00D749C7"/>
    <w:rsid w:val="00D75328"/>
    <w:rsid w:val="00D754DA"/>
    <w:rsid w:val="00D75AF0"/>
    <w:rsid w:val="00D75D8C"/>
    <w:rsid w:val="00D760BB"/>
    <w:rsid w:val="00D76A12"/>
    <w:rsid w:val="00D77D8F"/>
    <w:rsid w:val="00D82BE0"/>
    <w:rsid w:val="00D831B4"/>
    <w:rsid w:val="00D83CE1"/>
    <w:rsid w:val="00D84E88"/>
    <w:rsid w:val="00D85E65"/>
    <w:rsid w:val="00D865CE"/>
    <w:rsid w:val="00D86F2C"/>
    <w:rsid w:val="00D87CC3"/>
    <w:rsid w:val="00D90559"/>
    <w:rsid w:val="00D910D6"/>
    <w:rsid w:val="00D91C1B"/>
    <w:rsid w:val="00D9290E"/>
    <w:rsid w:val="00D93A14"/>
    <w:rsid w:val="00D93AF8"/>
    <w:rsid w:val="00D93C5D"/>
    <w:rsid w:val="00D94040"/>
    <w:rsid w:val="00D94FD0"/>
    <w:rsid w:val="00D9522E"/>
    <w:rsid w:val="00D97881"/>
    <w:rsid w:val="00D97DFE"/>
    <w:rsid w:val="00DA0983"/>
    <w:rsid w:val="00DA1478"/>
    <w:rsid w:val="00DA2073"/>
    <w:rsid w:val="00DA21C8"/>
    <w:rsid w:val="00DA2ACF"/>
    <w:rsid w:val="00DA47BF"/>
    <w:rsid w:val="00DA6596"/>
    <w:rsid w:val="00DA6853"/>
    <w:rsid w:val="00DB048F"/>
    <w:rsid w:val="00DB0C06"/>
    <w:rsid w:val="00DB1B1F"/>
    <w:rsid w:val="00DB2C44"/>
    <w:rsid w:val="00DB2D69"/>
    <w:rsid w:val="00DB3B8C"/>
    <w:rsid w:val="00DB46AB"/>
    <w:rsid w:val="00DB49A1"/>
    <w:rsid w:val="00DB639F"/>
    <w:rsid w:val="00DB65C6"/>
    <w:rsid w:val="00DB6EA4"/>
    <w:rsid w:val="00DB73A8"/>
    <w:rsid w:val="00DC038B"/>
    <w:rsid w:val="00DC1103"/>
    <w:rsid w:val="00DC2B82"/>
    <w:rsid w:val="00DC42F6"/>
    <w:rsid w:val="00DC50B4"/>
    <w:rsid w:val="00DC5829"/>
    <w:rsid w:val="00DC69DB"/>
    <w:rsid w:val="00DC6F24"/>
    <w:rsid w:val="00DC73AE"/>
    <w:rsid w:val="00DD08C3"/>
    <w:rsid w:val="00DD0BB6"/>
    <w:rsid w:val="00DD11EE"/>
    <w:rsid w:val="00DD15EE"/>
    <w:rsid w:val="00DD2EA0"/>
    <w:rsid w:val="00DD331D"/>
    <w:rsid w:val="00DD3764"/>
    <w:rsid w:val="00DD3B4A"/>
    <w:rsid w:val="00DD540B"/>
    <w:rsid w:val="00DD5B9C"/>
    <w:rsid w:val="00DD5D00"/>
    <w:rsid w:val="00DD6E0B"/>
    <w:rsid w:val="00DE45DF"/>
    <w:rsid w:val="00DE4E19"/>
    <w:rsid w:val="00DE4E99"/>
    <w:rsid w:val="00DE61D8"/>
    <w:rsid w:val="00DE6784"/>
    <w:rsid w:val="00DF085F"/>
    <w:rsid w:val="00DF34AA"/>
    <w:rsid w:val="00DF3666"/>
    <w:rsid w:val="00DF3821"/>
    <w:rsid w:val="00DF38E3"/>
    <w:rsid w:val="00DF5797"/>
    <w:rsid w:val="00DF60AB"/>
    <w:rsid w:val="00DF7887"/>
    <w:rsid w:val="00E013DB"/>
    <w:rsid w:val="00E01F7D"/>
    <w:rsid w:val="00E02474"/>
    <w:rsid w:val="00E0349D"/>
    <w:rsid w:val="00E03B79"/>
    <w:rsid w:val="00E04BDE"/>
    <w:rsid w:val="00E05491"/>
    <w:rsid w:val="00E069B2"/>
    <w:rsid w:val="00E06F08"/>
    <w:rsid w:val="00E07B93"/>
    <w:rsid w:val="00E1061D"/>
    <w:rsid w:val="00E11F34"/>
    <w:rsid w:val="00E1490C"/>
    <w:rsid w:val="00E14BD9"/>
    <w:rsid w:val="00E151F5"/>
    <w:rsid w:val="00E15804"/>
    <w:rsid w:val="00E15EFA"/>
    <w:rsid w:val="00E162D5"/>
    <w:rsid w:val="00E167A4"/>
    <w:rsid w:val="00E2109D"/>
    <w:rsid w:val="00E22D3C"/>
    <w:rsid w:val="00E23958"/>
    <w:rsid w:val="00E25C3E"/>
    <w:rsid w:val="00E31938"/>
    <w:rsid w:val="00E3236D"/>
    <w:rsid w:val="00E32802"/>
    <w:rsid w:val="00E3309C"/>
    <w:rsid w:val="00E34061"/>
    <w:rsid w:val="00E3522C"/>
    <w:rsid w:val="00E36872"/>
    <w:rsid w:val="00E37E2D"/>
    <w:rsid w:val="00E42926"/>
    <w:rsid w:val="00E43F0E"/>
    <w:rsid w:val="00E4488B"/>
    <w:rsid w:val="00E457CC"/>
    <w:rsid w:val="00E50FF1"/>
    <w:rsid w:val="00E50FFB"/>
    <w:rsid w:val="00E516BA"/>
    <w:rsid w:val="00E520FB"/>
    <w:rsid w:val="00E52AF4"/>
    <w:rsid w:val="00E52B28"/>
    <w:rsid w:val="00E53EEB"/>
    <w:rsid w:val="00E54596"/>
    <w:rsid w:val="00E54698"/>
    <w:rsid w:val="00E55A0D"/>
    <w:rsid w:val="00E56F38"/>
    <w:rsid w:val="00E617D2"/>
    <w:rsid w:val="00E62A70"/>
    <w:rsid w:val="00E639BE"/>
    <w:rsid w:val="00E64279"/>
    <w:rsid w:val="00E66C10"/>
    <w:rsid w:val="00E671A6"/>
    <w:rsid w:val="00E7149D"/>
    <w:rsid w:val="00E71977"/>
    <w:rsid w:val="00E719D9"/>
    <w:rsid w:val="00E74486"/>
    <w:rsid w:val="00E74496"/>
    <w:rsid w:val="00E746E6"/>
    <w:rsid w:val="00E74FB1"/>
    <w:rsid w:val="00E75EBC"/>
    <w:rsid w:val="00E77DE7"/>
    <w:rsid w:val="00E8065D"/>
    <w:rsid w:val="00E80961"/>
    <w:rsid w:val="00E823B7"/>
    <w:rsid w:val="00E8492D"/>
    <w:rsid w:val="00E8713F"/>
    <w:rsid w:val="00E87A4E"/>
    <w:rsid w:val="00E87B15"/>
    <w:rsid w:val="00E90219"/>
    <w:rsid w:val="00E90BE3"/>
    <w:rsid w:val="00E914AD"/>
    <w:rsid w:val="00E92267"/>
    <w:rsid w:val="00E93007"/>
    <w:rsid w:val="00E9321C"/>
    <w:rsid w:val="00E9657F"/>
    <w:rsid w:val="00E96AF5"/>
    <w:rsid w:val="00E96E15"/>
    <w:rsid w:val="00E9789B"/>
    <w:rsid w:val="00E97E0C"/>
    <w:rsid w:val="00EA085D"/>
    <w:rsid w:val="00EA2E8F"/>
    <w:rsid w:val="00EA39F9"/>
    <w:rsid w:val="00EA3E4C"/>
    <w:rsid w:val="00EA43D8"/>
    <w:rsid w:val="00EA5E3B"/>
    <w:rsid w:val="00EA79A7"/>
    <w:rsid w:val="00EA7F78"/>
    <w:rsid w:val="00EB12D1"/>
    <w:rsid w:val="00EB3A27"/>
    <w:rsid w:val="00EB514D"/>
    <w:rsid w:val="00EB5DC3"/>
    <w:rsid w:val="00EB603C"/>
    <w:rsid w:val="00EB6E14"/>
    <w:rsid w:val="00EB7BAD"/>
    <w:rsid w:val="00EC00B3"/>
    <w:rsid w:val="00EC0356"/>
    <w:rsid w:val="00EC2316"/>
    <w:rsid w:val="00EC2D38"/>
    <w:rsid w:val="00EC2FBB"/>
    <w:rsid w:val="00EC3C80"/>
    <w:rsid w:val="00EC423C"/>
    <w:rsid w:val="00EC5D43"/>
    <w:rsid w:val="00EC6DC2"/>
    <w:rsid w:val="00ED0D3E"/>
    <w:rsid w:val="00ED14D7"/>
    <w:rsid w:val="00ED1B95"/>
    <w:rsid w:val="00ED2DE6"/>
    <w:rsid w:val="00ED33C3"/>
    <w:rsid w:val="00ED393B"/>
    <w:rsid w:val="00ED420F"/>
    <w:rsid w:val="00ED68CE"/>
    <w:rsid w:val="00ED6D14"/>
    <w:rsid w:val="00EE1239"/>
    <w:rsid w:val="00EE4834"/>
    <w:rsid w:val="00EE502E"/>
    <w:rsid w:val="00EE5060"/>
    <w:rsid w:val="00EE6D59"/>
    <w:rsid w:val="00EF0BB2"/>
    <w:rsid w:val="00EF124C"/>
    <w:rsid w:val="00EF13A5"/>
    <w:rsid w:val="00EF13F4"/>
    <w:rsid w:val="00EF1C15"/>
    <w:rsid w:val="00EF1E69"/>
    <w:rsid w:val="00EF2B0E"/>
    <w:rsid w:val="00EF3613"/>
    <w:rsid w:val="00EF421F"/>
    <w:rsid w:val="00EF48C1"/>
    <w:rsid w:val="00EF4CC4"/>
    <w:rsid w:val="00EF53A3"/>
    <w:rsid w:val="00EF6F68"/>
    <w:rsid w:val="00EF7CB1"/>
    <w:rsid w:val="00F00312"/>
    <w:rsid w:val="00F009C7"/>
    <w:rsid w:val="00F0150B"/>
    <w:rsid w:val="00F01707"/>
    <w:rsid w:val="00F0460B"/>
    <w:rsid w:val="00F04DEC"/>
    <w:rsid w:val="00F05028"/>
    <w:rsid w:val="00F05E18"/>
    <w:rsid w:val="00F06468"/>
    <w:rsid w:val="00F072EF"/>
    <w:rsid w:val="00F07F1A"/>
    <w:rsid w:val="00F10843"/>
    <w:rsid w:val="00F1185B"/>
    <w:rsid w:val="00F11EC7"/>
    <w:rsid w:val="00F12733"/>
    <w:rsid w:val="00F129A2"/>
    <w:rsid w:val="00F15EF1"/>
    <w:rsid w:val="00F1602A"/>
    <w:rsid w:val="00F16241"/>
    <w:rsid w:val="00F16CC9"/>
    <w:rsid w:val="00F20A34"/>
    <w:rsid w:val="00F20D7F"/>
    <w:rsid w:val="00F21028"/>
    <w:rsid w:val="00F2266F"/>
    <w:rsid w:val="00F22E9C"/>
    <w:rsid w:val="00F24D94"/>
    <w:rsid w:val="00F2563C"/>
    <w:rsid w:val="00F2770D"/>
    <w:rsid w:val="00F304C5"/>
    <w:rsid w:val="00F312DA"/>
    <w:rsid w:val="00F33BBF"/>
    <w:rsid w:val="00F353E0"/>
    <w:rsid w:val="00F35426"/>
    <w:rsid w:val="00F35AEE"/>
    <w:rsid w:val="00F37013"/>
    <w:rsid w:val="00F3771C"/>
    <w:rsid w:val="00F41046"/>
    <w:rsid w:val="00F41435"/>
    <w:rsid w:val="00F41CE0"/>
    <w:rsid w:val="00F41FED"/>
    <w:rsid w:val="00F42C90"/>
    <w:rsid w:val="00F4400D"/>
    <w:rsid w:val="00F442BB"/>
    <w:rsid w:val="00F44FBE"/>
    <w:rsid w:val="00F45265"/>
    <w:rsid w:val="00F454F0"/>
    <w:rsid w:val="00F456E4"/>
    <w:rsid w:val="00F462A2"/>
    <w:rsid w:val="00F4774A"/>
    <w:rsid w:val="00F515BD"/>
    <w:rsid w:val="00F52E37"/>
    <w:rsid w:val="00F54904"/>
    <w:rsid w:val="00F54D5A"/>
    <w:rsid w:val="00F551A6"/>
    <w:rsid w:val="00F561AD"/>
    <w:rsid w:val="00F5647B"/>
    <w:rsid w:val="00F56DA1"/>
    <w:rsid w:val="00F5732A"/>
    <w:rsid w:val="00F57B82"/>
    <w:rsid w:val="00F607DD"/>
    <w:rsid w:val="00F60B14"/>
    <w:rsid w:val="00F6286F"/>
    <w:rsid w:val="00F6405D"/>
    <w:rsid w:val="00F644A9"/>
    <w:rsid w:val="00F64670"/>
    <w:rsid w:val="00F64C62"/>
    <w:rsid w:val="00F65617"/>
    <w:rsid w:val="00F657CE"/>
    <w:rsid w:val="00F65E3E"/>
    <w:rsid w:val="00F673E5"/>
    <w:rsid w:val="00F67EE3"/>
    <w:rsid w:val="00F711FC"/>
    <w:rsid w:val="00F720A4"/>
    <w:rsid w:val="00F7239A"/>
    <w:rsid w:val="00F729C3"/>
    <w:rsid w:val="00F7337F"/>
    <w:rsid w:val="00F737CD"/>
    <w:rsid w:val="00F73913"/>
    <w:rsid w:val="00F73EA3"/>
    <w:rsid w:val="00F74300"/>
    <w:rsid w:val="00F75134"/>
    <w:rsid w:val="00F772B6"/>
    <w:rsid w:val="00F80828"/>
    <w:rsid w:val="00F80B81"/>
    <w:rsid w:val="00F819BA"/>
    <w:rsid w:val="00F827DF"/>
    <w:rsid w:val="00F82BA7"/>
    <w:rsid w:val="00F83702"/>
    <w:rsid w:val="00F840BF"/>
    <w:rsid w:val="00F84B97"/>
    <w:rsid w:val="00F84BEA"/>
    <w:rsid w:val="00F85390"/>
    <w:rsid w:val="00F925BD"/>
    <w:rsid w:val="00F93023"/>
    <w:rsid w:val="00F93761"/>
    <w:rsid w:val="00F93C97"/>
    <w:rsid w:val="00F93DAD"/>
    <w:rsid w:val="00F93F03"/>
    <w:rsid w:val="00F95B2A"/>
    <w:rsid w:val="00F95F41"/>
    <w:rsid w:val="00F97F76"/>
    <w:rsid w:val="00FA172B"/>
    <w:rsid w:val="00FA1B81"/>
    <w:rsid w:val="00FA2BCA"/>
    <w:rsid w:val="00FA3215"/>
    <w:rsid w:val="00FA4199"/>
    <w:rsid w:val="00FA41FA"/>
    <w:rsid w:val="00FA4370"/>
    <w:rsid w:val="00FA5375"/>
    <w:rsid w:val="00FA5428"/>
    <w:rsid w:val="00FA648F"/>
    <w:rsid w:val="00FA6FA5"/>
    <w:rsid w:val="00FA6FCB"/>
    <w:rsid w:val="00FA7A90"/>
    <w:rsid w:val="00FA7D6F"/>
    <w:rsid w:val="00FB01DD"/>
    <w:rsid w:val="00FB0800"/>
    <w:rsid w:val="00FB0CFA"/>
    <w:rsid w:val="00FB0FA3"/>
    <w:rsid w:val="00FB1350"/>
    <w:rsid w:val="00FB1B22"/>
    <w:rsid w:val="00FB1D24"/>
    <w:rsid w:val="00FB2199"/>
    <w:rsid w:val="00FB3087"/>
    <w:rsid w:val="00FB4369"/>
    <w:rsid w:val="00FB4DC3"/>
    <w:rsid w:val="00FB5177"/>
    <w:rsid w:val="00FB6D66"/>
    <w:rsid w:val="00FB7946"/>
    <w:rsid w:val="00FB7A7A"/>
    <w:rsid w:val="00FC19BC"/>
    <w:rsid w:val="00FC2065"/>
    <w:rsid w:val="00FC2172"/>
    <w:rsid w:val="00FC257E"/>
    <w:rsid w:val="00FC3464"/>
    <w:rsid w:val="00FC6189"/>
    <w:rsid w:val="00FC6D18"/>
    <w:rsid w:val="00FC72C1"/>
    <w:rsid w:val="00FC7832"/>
    <w:rsid w:val="00FD0675"/>
    <w:rsid w:val="00FD0706"/>
    <w:rsid w:val="00FD0CD7"/>
    <w:rsid w:val="00FD2370"/>
    <w:rsid w:val="00FD2773"/>
    <w:rsid w:val="00FD296E"/>
    <w:rsid w:val="00FD5C3E"/>
    <w:rsid w:val="00FD63F4"/>
    <w:rsid w:val="00FD766D"/>
    <w:rsid w:val="00FE0489"/>
    <w:rsid w:val="00FE0C64"/>
    <w:rsid w:val="00FE146A"/>
    <w:rsid w:val="00FE1712"/>
    <w:rsid w:val="00FE3637"/>
    <w:rsid w:val="00FE366C"/>
    <w:rsid w:val="00FE38BA"/>
    <w:rsid w:val="00FE3FF7"/>
    <w:rsid w:val="00FE5EAA"/>
    <w:rsid w:val="00FE5EEC"/>
    <w:rsid w:val="00FE6FD3"/>
    <w:rsid w:val="00FF114E"/>
    <w:rsid w:val="00FF4565"/>
    <w:rsid w:val="00FF53A5"/>
    <w:rsid w:val="00FF5D29"/>
    <w:rsid w:val="01151FDF"/>
    <w:rsid w:val="01266F50"/>
    <w:rsid w:val="01396BE0"/>
    <w:rsid w:val="0165766B"/>
    <w:rsid w:val="017B5FF1"/>
    <w:rsid w:val="018035C0"/>
    <w:rsid w:val="019B4BCC"/>
    <w:rsid w:val="01A30ED1"/>
    <w:rsid w:val="01A72A33"/>
    <w:rsid w:val="01B35B15"/>
    <w:rsid w:val="01D30100"/>
    <w:rsid w:val="01E5435F"/>
    <w:rsid w:val="01F63E6E"/>
    <w:rsid w:val="020257AF"/>
    <w:rsid w:val="02216EAE"/>
    <w:rsid w:val="023A1235"/>
    <w:rsid w:val="0249111E"/>
    <w:rsid w:val="025018B0"/>
    <w:rsid w:val="02625DE6"/>
    <w:rsid w:val="026B0AE3"/>
    <w:rsid w:val="02DC6E32"/>
    <w:rsid w:val="02F55839"/>
    <w:rsid w:val="03011216"/>
    <w:rsid w:val="03120618"/>
    <w:rsid w:val="032021C1"/>
    <w:rsid w:val="032A3F8E"/>
    <w:rsid w:val="033F0BE1"/>
    <w:rsid w:val="03837490"/>
    <w:rsid w:val="03AB7F69"/>
    <w:rsid w:val="03B663ED"/>
    <w:rsid w:val="03BE6706"/>
    <w:rsid w:val="03C8791D"/>
    <w:rsid w:val="03CB7ECE"/>
    <w:rsid w:val="03CC18EB"/>
    <w:rsid w:val="03D57C8B"/>
    <w:rsid w:val="03E607CF"/>
    <w:rsid w:val="040856A4"/>
    <w:rsid w:val="04163FF4"/>
    <w:rsid w:val="042913BC"/>
    <w:rsid w:val="044952E1"/>
    <w:rsid w:val="049E25A2"/>
    <w:rsid w:val="04B05625"/>
    <w:rsid w:val="04BC30B1"/>
    <w:rsid w:val="04C96214"/>
    <w:rsid w:val="04D2339E"/>
    <w:rsid w:val="04F6465A"/>
    <w:rsid w:val="050050BD"/>
    <w:rsid w:val="05007B28"/>
    <w:rsid w:val="05135E77"/>
    <w:rsid w:val="05184D3A"/>
    <w:rsid w:val="05314E4C"/>
    <w:rsid w:val="054E3405"/>
    <w:rsid w:val="054F6D20"/>
    <w:rsid w:val="05567CD7"/>
    <w:rsid w:val="055D2055"/>
    <w:rsid w:val="058D6945"/>
    <w:rsid w:val="05DF0936"/>
    <w:rsid w:val="05ED64E5"/>
    <w:rsid w:val="060F3312"/>
    <w:rsid w:val="06234613"/>
    <w:rsid w:val="063A0183"/>
    <w:rsid w:val="06B83029"/>
    <w:rsid w:val="06C8205C"/>
    <w:rsid w:val="06ED4B98"/>
    <w:rsid w:val="06F3512F"/>
    <w:rsid w:val="070125D6"/>
    <w:rsid w:val="074C7B28"/>
    <w:rsid w:val="075F3A6C"/>
    <w:rsid w:val="078A69F9"/>
    <w:rsid w:val="07E849CE"/>
    <w:rsid w:val="07EE4301"/>
    <w:rsid w:val="081715EF"/>
    <w:rsid w:val="08205E8A"/>
    <w:rsid w:val="08741BF4"/>
    <w:rsid w:val="0880702A"/>
    <w:rsid w:val="08A53C95"/>
    <w:rsid w:val="08B97519"/>
    <w:rsid w:val="08C13088"/>
    <w:rsid w:val="08FD0CBB"/>
    <w:rsid w:val="0925034A"/>
    <w:rsid w:val="092E1C72"/>
    <w:rsid w:val="093836B8"/>
    <w:rsid w:val="09566A31"/>
    <w:rsid w:val="0967459B"/>
    <w:rsid w:val="096B5949"/>
    <w:rsid w:val="097126F1"/>
    <w:rsid w:val="09781FD0"/>
    <w:rsid w:val="097D38CA"/>
    <w:rsid w:val="09D6794D"/>
    <w:rsid w:val="09DD6B19"/>
    <w:rsid w:val="0A4F7372"/>
    <w:rsid w:val="0A5A7FCA"/>
    <w:rsid w:val="0A6B16C5"/>
    <w:rsid w:val="0A6D657D"/>
    <w:rsid w:val="0A6F12AC"/>
    <w:rsid w:val="0A851E4D"/>
    <w:rsid w:val="0A935DCE"/>
    <w:rsid w:val="0A9664C6"/>
    <w:rsid w:val="0A986E96"/>
    <w:rsid w:val="0AAC3B82"/>
    <w:rsid w:val="0AB73A84"/>
    <w:rsid w:val="0AC946AE"/>
    <w:rsid w:val="0ADC0C2D"/>
    <w:rsid w:val="0ADF2F87"/>
    <w:rsid w:val="0B20559A"/>
    <w:rsid w:val="0B245835"/>
    <w:rsid w:val="0B28272F"/>
    <w:rsid w:val="0B7A3CCA"/>
    <w:rsid w:val="0B827B67"/>
    <w:rsid w:val="0B964548"/>
    <w:rsid w:val="0BAB1AFD"/>
    <w:rsid w:val="0BC240DD"/>
    <w:rsid w:val="0BC75774"/>
    <w:rsid w:val="0BDE484C"/>
    <w:rsid w:val="0BDE6F3D"/>
    <w:rsid w:val="0C135483"/>
    <w:rsid w:val="0C173EAB"/>
    <w:rsid w:val="0C3F3B89"/>
    <w:rsid w:val="0C3F47C8"/>
    <w:rsid w:val="0C681E45"/>
    <w:rsid w:val="0C732779"/>
    <w:rsid w:val="0C862840"/>
    <w:rsid w:val="0C9E5C59"/>
    <w:rsid w:val="0CA3278F"/>
    <w:rsid w:val="0CC90745"/>
    <w:rsid w:val="0CDD3476"/>
    <w:rsid w:val="0CDE43A5"/>
    <w:rsid w:val="0CE02066"/>
    <w:rsid w:val="0CFA375C"/>
    <w:rsid w:val="0D042FF6"/>
    <w:rsid w:val="0D2C1FB0"/>
    <w:rsid w:val="0D2D2C28"/>
    <w:rsid w:val="0D370F79"/>
    <w:rsid w:val="0D4747A7"/>
    <w:rsid w:val="0D594E6D"/>
    <w:rsid w:val="0DD107B9"/>
    <w:rsid w:val="0DDC6722"/>
    <w:rsid w:val="0DDE0B76"/>
    <w:rsid w:val="0DFA4A2D"/>
    <w:rsid w:val="0E0229D5"/>
    <w:rsid w:val="0E107481"/>
    <w:rsid w:val="0E3B00CC"/>
    <w:rsid w:val="0E4A5C69"/>
    <w:rsid w:val="0E5B28FF"/>
    <w:rsid w:val="0E81169E"/>
    <w:rsid w:val="0E8739D3"/>
    <w:rsid w:val="0ED62016"/>
    <w:rsid w:val="0ED82DB7"/>
    <w:rsid w:val="0ED959E7"/>
    <w:rsid w:val="0F1B37A5"/>
    <w:rsid w:val="0F2517C3"/>
    <w:rsid w:val="0F257F91"/>
    <w:rsid w:val="0F283251"/>
    <w:rsid w:val="0F4926EF"/>
    <w:rsid w:val="0F583FB8"/>
    <w:rsid w:val="0F595DB5"/>
    <w:rsid w:val="0F6A0419"/>
    <w:rsid w:val="0F711D4E"/>
    <w:rsid w:val="0F843C7E"/>
    <w:rsid w:val="0FA107E2"/>
    <w:rsid w:val="0FA8417B"/>
    <w:rsid w:val="0FC2009D"/>
    <w:rsid w:val="0FCB28E0"/>
    <w:rsid w:val="0FD15B2F"/>
    <w:rsid w:val="0FEB4267"/>
    <w:rsid w:val="10333FF0"/>
    <w:rsid w:val="103502BC"/>
    <w:rsid w:val="106274FC"/>
    <w:rsid w:val="10632F24"/>
    <w:rsid w:val="10851484"/>
    <w:rsid w:val="10A660F0"/>
    <w:rsid w:val="10BD6275"/>
    <w:rsid w:val="10D23A48"/>
    <w:rsid w:val="10F8254E"/>
    <w:rsid w:val="110053C2"/>
    <w:rsid w:val="11112FC2"/>
    <w:rsid w:val="11116513"/>
    <w:rsid w:val="11341CD6"/>
    <w:rsid w:val="11445723"/>
    <w:rsid w:val="11605C5E"/>
    <w:rsid w:val="11625B1D"/>
    <w:rsid w:val="11625E5E"/>
    <w:rsid w:val="1166674A"/>
    <w:rsid w:val="119B619E"/>
    <w:rsid w:val="11F1640B"/>
    <w:rsid w:val="120850BB"/>
    <w:rsid w:val="121A7C39"/>
    <w:rsid w:val="121D5E4B"/>
    <w:rsid w:val="122C46E3"/>
    <w:rsid w:val="12395F6B"/>
    <w:rsid w:val="1271444D"/>
    <w:rsid w:val="12720F38"/>
    <w:rsid w:val="12906DD7"/>
    <w:rsid w:val="129D5152"/>
    <w:rsid w:val="129E7C80"/>
    <w:rsid w:val="12EB7FC8"/>
    <w:rsid w:val="1308015A"/>
    <w:rsid w:val="131F770A"/>
    <w:rsid w:val="132C084A"/>
    <w:rsid w:val="134365CD"/>
    <w:rsid w:val="1348197F"/>
    <w:rsid w:val="134A4A19"/>
    <w:rsid w:val="136D1157"/>
    <w:rsid w:val="13770ED0"/>
    <w:rsid w:val="13887FD0"/>
    <w:rsid w:val="13A6441F"/>
    <w:rsid w:val="13B715D1"/>
    <w:rsid w:val="13B87B39"/>
    <w:rsid w:val="13E45399"/>
    <w:rsid w:val="13F57D23"/>
    <w:rsid w:val="144D00AA"/>
    <w:rsid w:val="147D4348"/>
    <w:rsid w:val="14821587"/>
    <w:rsid w:val="14873338"/>
    <w:rsid w:val="149E78A8"/>
    <w:rsid w:val="14A75D9C"/>
    <w:rsid w:val="14AC3200"/>
    <w:rsid w:val="14AE35E5"/>
    <w:rsid w:val="14B56BC1"/>
    <w:rsid w:val="14DD09D1"/>
    <w:rsid w:val="14E02669"/>
    <w:rsid w:val="14F1258E"/>
    <w:rsid w:val="150253B9"/>
    <w:rsid w:val="150D3816"/>
    <w:rsid w:val="151946F3"/>
    <w:rsid w:val="15423BD8"/>
    <w:rsid w:val="156009FF"/>
    <w:rsid w:val="15C8632D"/>
    <w:rsid w:val="15EE5F0D"/>
    <w:rsid w:val="16061706"/>
    <w:rsid w:val="16356E2F"/>
    <w:rsid w:val="16444F61"/>
    <w:rsid w:val="16446A91"/>
    <w:rsid w:val="16476F2D"/>
    <w:rsid w:val="16501B37"/>
    <w:rsid w:val="16581AEA"/>
    <w:rsid w:val="166A586F"/>
    <w:rsid w:val="16704433"/>
    <w:rsid w:val="167A283E"/>
    <w:rsid w:val="16956E2F"/>
    <w:rsid w:val="16B72F99"/>
    <w:rsid w:val="16DA3F76"/>
    <w:rsid w:val="16E8061D"/>
    <w:rsid w:val="16E93428"/>
    <w:rsid w:val="16F875C1"/>
    <w:rsid w:val="16FD6E3A"/>
    <w:rsid w:val="1703027F"/>
    <w:rsid w:val="17045529"/>
    <w:rsid w:val="17080EB7"/>
    <w:rsid w:val="17357996"/>
    <w:rsid w:val="17380688"/>
    <w:rsid w:val="173A288F"/>
    <w:rsid w:val="174A7E48"/>
    <w:rsid w:val="177B186C"/>
    <w:rsid w:val="17873FBB"/>
    <w:rsid w:val="179A5BBE"/>
    <w:rsid w:val="17A64379"/>
    <w:rsid w:val="17AC49B9"/>
    <w:rsid w:val="17C67D37"/>
    <w:rsid w:val="17D5484E"/>
    <w:rsid w:val="1800390F"/>
    <w:rsid w:val="18097266"/>
    <w:rsid w:val="18293D5B"/>
    <w:rsid w:val="182B5A23"/>
    <w:rsid w:val="1840688D"/>
    <w:rsid w:val="1858181F"/>
    <w:rsid w:val="186C1D27"/>
    <w:rsid w:val="18836F03"/>
    <w:rsid w:val="18A75102"/>
    <w:rsid w:val="18CB048E"/>
    <w:rsid w:val="18F174ED"/>
    <w:rsid w:val="191B2443"/>
    <w:rsid w:val="192119BF"/>
    <w:rsid w:val="193C2CCF"/>
    <w:rsid w:val="194124F8"/>
    <w:rsid w:val="194D78EB"/>
    <w:rsid w:val="195B3A70"/>
    <w:rsid w:val="19684C2A"/>
    <w:rsid w:val="196E3482"/>
    <w:rsid w:val="19A742E7"/>
    <w:rsid w:val="19AE4EF2"/>
    <w:rsid w:val="19C3346B"/>
    <w:rsid w:val="19D27040"/>
    <w:rsid w:val="19DC703E"/>
    <w:rsid w:val="19DE0836"/>
    <w:rsid w:val="19DF5A0D"/>
    <w:rsid w:val="1A0C3897"/>
    <w:rsid w:val="1A1F09F4"/>
    <w:rsid w:val="1A3C3423"/>
    <w:rsid w:val="1A466BBE"/>
    <w:rsid w:val="1A615F4D"/>
    <w:rsid w:val="1A7D5116"/>
    <w:rsid w:val="1AA35A7E"/>
    <w:rsid w:val="1ACE773F"/>
    <w:rsid w:val="1ADE6ECD"/>
    <w:rsid w:val="1AF93102"/>
    <w:rsid w:val="1B142825"/>
    <w:rsid w:val="1B184016"/>
    <w:rsid w:val="1B3209E0"/>
    <w:rsid w:val="1B324CB8"/>
    <w:rsid w:val="1B392C1F"/>
    <w:rsid w:val="1B492DD5"/>
    <w:rsid w:val="1B67243C"/>
    <w:rsid w:val="1B8E6511"/>
    <w:rsid w:val="1BE52FF4"/>
    <w:rsid w:val="1BEF1D35"/>
    <w:rsid w:val="1BFA006B"/>
    <w:rsid w:val="1C1A3720"/>
    <w:rsid w:val="1C1B02A2"/>
    <w:rsid w:val="1C281865"/>
    <w:rsid w:val="1C481FD1"/>
    <w:rsid w:val="1C491A96"/>
    <w:rsid w:val="1C5C07D8"/>
    <w:rsid w:val="1C5C5AA8"/>
    <w:rsid w:val="1C726504"/>
    <w:rsid w:val="1CA34EF7"/>
    <w:rsid w:val="1CAC5ACE"/>
    <w:rsid w:val="1CB40F8A"/>
    <w:rsid w:val="1CEC7DB9"/>
    <w:rsid w:val="1CF152BA"/>
    <w:rsid w:val="1CFA7A1F"/>
    <w:rsid w:val="1D0720E8"/>
    <w:rsid w:val="1D3C1E1F"/>
    <w:rsid w:val="1D64401F"/>
    <w:rsid w:val="1D68467E"/>
    <w:rsid w:val="1D816D52"/>
    <w:rsid w:val="1DD37CD4"/>
    <w:rsid w:val="1DE314A2"/>
    <w:rsid w:val="1DEE7F1D"/>
    <w:rsid w:val="1E100919"/>
    <w:rsid w:val="1E251773"/>
    <w:rsid w:val="1E3A4DC4"/>
    <w:rsid w:val="1E4C6ABB"/>
    <w:rsid w:val="1E584EB2"/>
    <w:rsid w:val="1E5B451D"/>
    <w:rsid w:val="1E647A59"/>
    <w:rsid w:val="1E6725DF"/>
    <w:rsid w:val="1E901D7C"/>
    <w:rsid w:val="1E907E2A"/>
    <w:rsid w:val="1EBA0EF6"/>
    <w:rsid w:val="1EC31AA7"/>
    <w:rsid w:val="1ED4157F"/>
    <w:rsid w:val="1ED42CD1"/>
    <w:rsid w:val="1EEE601A"/>
    <w:rsid w:val="1F164BDB"/>
    <w:rsid w:val="1F345A62"/>
    <w:rsid w:val="1F3C5688"/>
    <w:rsid w:val="1F3E0B6B"/>
    <w:rsid w:val="1F3F02C2"/>
    <w:rsid w:val="1F3F48FC"/>
    <w:rsid w:val="1F413274"/>
    <w:rsid w:val="1F6217E1"/>
    <w:rsid w:val="1F6D5078"/>
    <w:rsid w:val="1F7C3614"/>
    <w:rsid w:val="1F7D32B4"/>
    <w:rsid w:val="1F934264"/>
    <w:rsid w:val="1FBB2CD0"/>
    <w:rsid w:val="1FC1315B"/>
    <w:rsid w:val="1FC759F1"/>
    <w:rsid w:val="1FD57980"/>
    <w:rsid w:val="1FF17E26"/>
    <w:rsid w:val="200C5442"/>
    <w:rsid w:val="207B4DF5"/>
    <w:rsid w:val="20817BD7"/>
    <w:rsid w:val="20876180"/>
    <w:rsid w:val="20993ABF"/>
    <w:rsid w:val="209F0F34"/>
    <w:rsid w:val="20B6046B"/>
    <w:rsid w:val="20C06FD4"/>
    <w:rsid w:val="20C21E56"/>
    <w:rsid w:val="20D8347F"/>
    <w:rsid w:val="20EF59DE"/>
    <w:rsid w:val="20FE11D9"/>
    <w:rsid w:val="210B14A4"/>
    <w:rsid w:val="210C13BA"/>
    <w:rsid w:val="211C251B"/>
    <w:rsid w:val="21241B29"/>
    <w:rsid w:val="2149490B"/>
    <w:rsid w:val="21560036"/>
    <w:rsid w:val="216B3DEE"/>
    <w:rsid w:val="21700EBD"/>
    <w:rsid w:val="21733101"/>
    <w:rsid w:val="21954A49"/>
    <w:rsid w:val="219A642D"/>
    <w:rsid w:val="21B73CF6"/>
    <w:rsid w:val="21CD6A81"/>
    <w:rsid w:val="21D524C9"/>
    <w:rsid w:val="2202487F"/>
    <w:rsid w:val="22065660"/>
    <w:rsid w:val="220D34A0"/>
    <w:rsid w:val="222C4616"/>
    <w:rsid w:val="223E5311"/>
    <w:rsid w:val="22525D2F"/>
    <w:rsid w:val="226D615A"/>
    <w:rsid w:val="226E3A1B"/>
    <w:rsid w:val="22804357"/>
    <w:rsid w:val="22A1140A"/>
    <w:rsid w:val="22A17C48"/>
    <w:rsid w:val="22A60C0F"/>
    <w:rsid w:val="22AA07A4"/>
    <w:rsid w:val="22BF548E"/>
    <w:rsid w:val="22C90560"/>
    <w:rsid w:val="22DB7E23"/>
    <w:rsid w:val="22EC7189"/>
    <w:rsid w:val="22FA3F92"/>
    <w:rsid w:val="230042C8"/>
    <w:rsid w:val="23105034"/>
    <w:rsid w:val="231060DD"/>
    <w:rsid w:val="231916F4"/>
    <w:rsid w:val="231A1CB7"/>
    <w:rsid w:val="2321759B"/>
    <w:rsid w:val="235C171E"/>
    <w:rsid w:val="236455AD"/>
    <w:rsid w:val="237947DA"/>
    <w:rsid w:val="239207B9"/>
    <w:rsid w:val="23A40690"/>
    <w:rsid w:val="23A53E71"/>
    <w:rsid w:val="23F35579"/>
    <w:rsid w:val="24052614"/>
    <w:rsid w:val="24094657"/>
    <w:rsid w:val="240F6334"/>
    <w:rsid w:val="24122768"/>
    <w:rsid w:val="2430358D"/>
    <w:rsid w:val="243A1C84"/>
    <w:rsid w:val="24586841"/>
    <w:rsid w:val="245B1573"/>
    <w:rsid w:val="246C2FE6"/>
    <w:rsid w:val="248B6E53"/>
    <w:rsid w:val="24A20B92"/>
    <w:rsid w:val="24B7620B"/>
    <w:rsid w:val="24BB6654"/>
    <w:rsid w:val="24DB0CC3"/>
    <w:rsid w:val="24DB434C"/>
    <w:rsid w:val="25065C67"/>
    <w:rsid w:val="25137081"/>
    <w:rsid w:val="2517475A"/>
    <w:rsid w:val="252874B4"/>
    <w:rsid w:val="253947E5"/>
    <w:rsid w:val="25524AF2"/>
    <w:rsid w:val="256B0372"/>
    <w:rsid w:val="25983162"/>
    <w:rsid w:val="25BD28DA"/>
    <w:rsid w:val="25CF3D6B"/>
    <w:rsid w:val="25D57285"/>
    <w:rsid w:val="25DF4313"/>
    <w:rsid w:val="25EF4CF6"/>
    <w:rsid w:val="25F5451B"/>
    <w:rsid w:val="25FE4BDC"/>
    <w:rsid w:val="261812CF"/>
    <w:rsid w:val="262E0406"/>
    <w:rsid w:val="26307CD1"/>
    <w:rsid w:val="2632155D"/>
    <w:rsid w:val="266211F4"/>
    <w:rsid w:val="2666294D"/>
    <w:rsid w:val="267432C1"/>
    <w:rsid w:val="267C2AD2"/>
    <w:rsid w:val="26905B13"/>
    <w:rsid w:val="26AD30D2"/>
    <w:rsid w:val="26C86053"/>
    <w:rsid w:val="2705458A"/>
    <w:rsid w:val="272142A5"/>
    <w:rsid w:val="27273DA3"/>
    <w:rsid w:val="2744007B"/>
    <w:rsid w:val="27A80F14"/>
    <w:rsid w:val="27BB53E0"/>
    <w:rsid w:val="27BF6942"/>
    <w:rsid w:val="27DE2D67"/>
    <w:rsid w:val="27E76888"/>
    <w:rsid w:val="27FF56FB"/>
    <w:rsid w:val="2801267F"/>
    <w:rsid w:val="28110093"/>
    <w:rsid w:val="28283569"/>
    <w:rsid w:val="28347AD7"/>
    <w:rsid w:val="283F6FF0"/>
    <w:rsid w:val="28470551"/>
    <w:rsid w:val="285E7E2F"/>
    <w:rsid w:val="2865375C"/>
    <w:rsid w:val="286B1ABD"/>
    <w:rsid w:val="28734DD3"/>
    <w:rsid w:val="288220B0"/>
    <w:rsid w:val="288F5E39"/>
    <w:rsid w:val="28923998"/>
    <w:rsid w:val="289811A8"/>
    <w:rsid w:val="289D1C83"/>
    <w:rsid w:val="28A711BC"/>
    <w:rsid w:val="28AE7E31"/>
    <w:rsid w:val="28B74875"/>
    <w:rsid w:val="28BC5C7E"/>
    <w:rsid w:val="28C7564F"/>
    <w:rsid w:val="28D713CB"/>
    <w:rsid w:val="28E80A0E"/>
    <w:rsid w:val="28EA5E85"/>
    <w:rsid w:val="28EF6ABB"/>
    <w:rsid w:val="29077C4C"/>
    <w:rsid w:val="29554E4A"/>
    <w:rsid w:val="297873E0"/>
    <w:rsid w:val="298A7DB4"/>
    <w:rsid w:val="29C05A8E"/>
    <w:rsid w:val="29D13A58"/>
    <w:rsid w:val="29ED5A86"/>
    <w:rsid w:val="29F10DB1"/>
    <w:rsid w:val="2A1E484D"/>
    <w:rsid w:val="2A255D6A"/>
    <w:rsid w:val="2A2A6603"/>
    <w:rsid w:val="2A2C70D3"/>
    <w:rsid w:val="2A3371F4"/>
    <w:rsid w:val="2A4032E0"/>
    <w:rsid w:val="2A5E4859"/>
    <w:rsid w:val="2A7A0752"/>
    <w:rsid w:val="2A8F4994"/>
    <w:rsid w:val="2A9D5E9A"/>
    <w:rsid w:val="2AA31058"/>
    <w:rsid w:val="2AA971D4"/>
    <w:rsid w:val="2AAB0A68"/>
    <w:rsid w:val="2AB30515"/>
    <w:rsid w:val="2AD7181D"/>
    <w:rsid w:val="2AD73334"/>
    <w:rsid w:val="2AE11BA2"/>
    <w:rsid w:val="2AE245C7"/>
    <w:rsid w:val="2AF65005"/>
    <w:rsid w:val="2B137A0C"/>
    <w:rsid w:val="2B255D5C"/>
    <w:rsid w:val="2B42385C"/>
    <w:rsid w:val="2B555421"/>
    <w:rsid w:val="2B6F2099"/>
    <w:rsid w:val="2B9077F8"/>
    <w:rsid w:val="2BE51A6D"/>
    <w:rsid w:val="2C164C03"/>
    <w:rsid w:val="2C165E85"/>
    <w:rsid w:val="2C4A1A96"/>
    <w:rsid w:val="2C6C0C28"/>
    <w:rsid w:val="2C6F49C0"/>
    <w:rsid w:val="2C70116C"/>
    <w:rsid w:val="2C7A756F"/>
    <w:rsid w:val="2C7D2321"/>
    <w:rsid w:val="2C7E302C"/>
    <w:rsid w:val="2C9B6EFC"/>
    <w:rsid w:val="2CB15AFC"/>
    <w:rsid w:val="2CB469AF"/>
    <w:rsid w:val="2CC11FE7"/>
    <w:rsid w:val="2CD923AE"/>
    <w:rsid w:val="2CDC1163"/>
    <w:rsid w:val="2CE70BCD"/>
    <w:rsid w:val="2CEF4E86"/>
    <w:rsid w:val="2CFD3811"/>
    <w:rsid w:val="2D2A4B14"/>
    <w:rsid w:val="2D2C1B62"/>
    <w:rsid w:val="2D3A607B"/>
    <w:rsid w:val="2D567EE6"/>
    <w:rsid w:val="2D571128"/>
    <w:rsid w:val="2D5E1F52"/>
    <w:rsid w:val="2D68699A"/>
    <w:rsid w:val="2D737958"/>
    <w:rsid w:val="2D861342"/>
    <w:rsid w:val="2D911F86"/>
    <w:rsid w:val="2D9A4FA9"/>
    <w:rsid w:val="2D9C2A0B"/>
    <w:rsid w:val="2DA410BC"/>
    <w:rsid w:val="2DBD208E"/>
    <w:rsid w:val="2DC17B46"/>
    <w:rsid w:val="2DC60C33"/>
    <w:rsid w:val="2DC7505C"/>
    <w:rsid w:val="2DF858AC"/>
    <w:rsid w:val="2DFE0815"/>
    <w:rsid w:val="2E264A77"/>
    <w:rsid w:val="2E4A3F3B"/>
    <w:rsid w:val="2E4D7FA3"/>
    <w:rsid w:val="2E5F2A9B"/>
    <w:rsid w:val="2E5F4373"/>
    <w:rsid w:val="2E65681A"/>
    <w:rsid w:val="2E677472"/>
    <w:rsid w:val="2E692A8B"/>
    <w:rsid w:val="2E6F6296"/>
    <w:rsid w:val="2E7C3D57"/>
    <w:rsid w:val="2E7C6170"/>
    <w:rsid w:val="2E9A03DC"/>
    <w:rsid w:val="2ECC5C13"/>
    <w:rsid w:val="2F1C169A"/>
    <w:rsid w:val="2F710E42"/>
    <w:rsid w:val="2FA43189"/>
    <w:rsid w:val="2FD11466"/>
    <w:rsid w:val="2FDA4295"/>
    <w:rsid w:val="30154CE2"/>
    <w:rsid w:val="3027111C"/>
    <w:rsid w:val="30303591"/>
    <w:rsid w:val="30404AEE"/>
    <w:rsid w:val="30425E1A"/>
    <w:rsid w:val="305F4EE0"/>
    <w:rsid w:val="306345C4"/>
    <w:rsid w:val="30684E90"/>
    <w:rsid w:val="30703F2E"/>
    <w:rsid w:val="307412DC"/>
    <w:rsid w:val="308279AC"/>
    <w:rsid w:val="309678F7"/>
    <w:rsid w:val="309A3910"/>
    <w:rsid w:val="30A77593"/>
    <w:rsid w:val="30A90A70"/>
    <w:rsid w:val="30C113DE"/>
    <w:rsid w:val="30C813C8"/>
    <w:rsid w:val="30C97BE5"/>
    <w:rsid w:val="30CE7D5D"/>
    <w:rsid w:val="30E23F46"/>
    <w:rsid w:val="30EB4D73"/>
    <w:rsid w:val="30F05F9B"/>
    <w:rsid w:val="310745FE"/>
    <w:rsid w:val="310F6424"/>
    <w:rsid w:val="313E6487"/>
    <w:rsid w:val="314B106C"/>
    <w:rsid w:val="31625695"/>
    <w:rsid w:val="316A29DC"/>
    <w:rsid w:val="316B5BFF"/>
    <w:rsid w:val="31744156"/>
    <w:rsid w:val="31831443"/>
    <w:rsid w:val="31C97AD9"/>
    <w:rsid w:val="31D2217D"/>
    <w:rsid w:val="31F52321"/>
    <w:rsid w:val="31FB05E5"/>
    <w:rsid w:val="320420A4"/>
    <w:rsid w:val="32452AB4"/>
    <w:rsid w:val="325E2403"/>
    <w:rsid w:val="32601B50"/>
    <w:rsid w:val="32643C58"/>
    <w:rsid w:val="32657936"/>
    <w:rsid w:val="3271629B"/>
    <w:rsid w:val="328558FC"/>
    <w:rsid w:val="32A27666"/>
    <w:rsid w:val="32BA5A21"/>
    <w:rsid w:val="32C42F64"/>
    <w:rsid w:val="32C82F8F"/>
    <w:rsid w:val="32CE3F05"/>
    <w:rsid w:val="32E34A73"/>
    <w:rsid w:val="32E56849"/>
    <w:rsid w:val="330B5B53"/>
    <w:rsid w:val="33110A18"/>
    <w:rsid w:val="331A3597"/>
    <w:rsid w:val="331C3EC0"/>
    <w:rsid w:val="33210FD8"/>
    <w:rsid w:val="33252BC4"/>
    <w:rsid w:val="333A47C0"/>
    <w:rsid w:val="33476392"/>
    <w:rsid w:val="33852BB2"/>
    <w:rsid w:val="33947BB8"/>
    <w:rsid w:val="33984CAF"/>
    <w:rsid w:val="339A7EA8"/>
    <w:rsid w:val="33B54048"/>
    <w:rsid w:val="33C82E99"/>
    <w:rsid w:val="33CE72BA"/>
    <w:rsid w:val="33F22423"/>
    <w:rsid w:val="33F90FDF"/>
    <w:rsid w:val="34052BDF"/>
    <w:rsid w:val="340C6A8E"/>
    <w:rsid w:val="34193968"/>
    <w:rsid w:val="34283748"/>
    <w:rsid w:val="34467320"/>
    <w:rsid w:val="34467DE8"/>
    <w:rsid w:val="34611EE2"/>
    <w:rsid w:val="34892E16"/>
    <w:rsid w:val="348C1FD6"/>
    <w:rsid w:val="34B0520F"/>
    <w:rsid w:val="34BB6F56"/>
    <w:rsid w:val="34C05CC8"/>
    <w:rsid w:val="34C41374"/>
    <w:rsid w:val="34DF6177"/>
    <w:rsid w:val="34F07837"/>
    <w:rsid w:val="350C63AF"/>
    <w:rsid w:val="35170A35"/>
    <w:rsid w:val="351E14A2"/>
    <w:rsid w:val="353A662B"/>
    <w:rsid w:val="353D6637"/>
    <w:rsid w:val="35410D1C"/>
    <w:rsid w:val="35483A0C"/>
    <w:rsid w:val="35515D2F"/>
    <w:rsid w:val="35597BC3"/>
    <w:rsid w:val="35650F50"/>
    <w:rsid w:val="35784A48"/>
    <w:rsid w:val="358029FA"/>
    <w:rsid w:val="3591131B"/>
    <w:rsid w:val="35C53996"/>
    <w:rsid w:val="35C96ED5"/>
    <w:rsid w:val="35DA376E"/>
    <w:rsid w:val="36087316"/>
    <w:rsid w:val="36150087"/>
    <w:rsid w:val="36160A16"/>
    <w:rsid w:val="36243124"/>
    <w:rsid w:val="36361C4A"/>
    <w:rsid w:val="36437791"/>
    <w:rsid w:val="365C460A"/>
    <w:rsid w:val="365C53B5"/>
    <w:rsid w:val="368807BF"/>
    <w:rsid w:val="36B467BA"/>
    <w:rsid w:val="36B87D4A"/>
    <w:rsid w:val="36C913EB"/>
    <w:rsid w:val="36DA6E1E"/>
    <w:rsid w:val="36EE34B6"/>
    <w:rsid w:val="36FD63D2"/>
    <w:rsid w:val="370A1410"/>
    <w:rsid w:val="370F24E4"/>
    <w:rsid w:val="371E151F"/>
    <w:rsid w:val="372651DC"/>
    <w:rsid w:val="37366C89"/>
    <w:rsid w:val="374938DE"/>
    <w:rsid w:val="37783D40"/>
    <w:rsid w:val="378A6892"/>
    <w:rsid w:val="37A00981"/>
    <w:rsid w:val="37A143FE"/>
    <w:rsid w:val="37A47269"/>
    <w:rsid w:val="37DD51FE"/>
    <w:rsid w:val="38131236"/>
    <w:rsid w:val="382F0B6D"/>
    <w:rsid w:val="38687E82"/>
    <w:rsid w:val="38745AAB"/>
    <w:rsid w:val="38857C07"/>
    <w:rsid w:val="389049F0"/>
    <w:rsid w:val="38E56CF8"/>
    <w:rsid w:val="38E97569"/>
    <w:rsid w:val="38FD428D"/>
    <w:rsid w:val="390029E0"/>
    <w:rsid w:val="39165EB8"/>
    <w:rsid w:val="391C1413"/>
    <w:rsid w:val="393915CD"/>
    <w:rsid w:val="393C3D20"/>
    <w:rsid w:val="395066C2"/>
    <w:rsid w:val="395815FE"/>
    <w:rsid w:val="395F6948"/>
    <w:rsid w:val="398305FA"/>
    <w:rsid w:val="398760FE"/>
    <w:rsid w:val="3996300A"/>
    <w:rsid w:val="39AC5760"/>
    <w:rsid w:val="39B87425"/>
    <w:rsid w:val="39BB0BB5"/>
    <w:rsid w:val="39BF5411"/>
    <w:rsid w:val="39C60968"/>
    <w:rsid w:val="39D22E06"/>
    <w:rsid w:val="39F130DB"/>
    <w:rsid w:val="39FD37FC"/>
    <w:rsid w:val="3A622FE0"/>
    <w:rsid w:val="3AB37579"/>
    <w:rsid w:val="3AB46470"/>
    <w:rsid w:val="3AFD39DD"/>
    <w:rsid w:val="3AFE6BC9"/>
    <w:rsid w:val="3B1A5E26"/>
    <w:rsid w:val="3B265B30"/>
    <w:rsid w:val="3B6B14B2"/>
    <w:rsid w:val="3B9A1FBF"/>
    <w:rsid w:val="3BBF1A19"/>
    <w:rsid w:val="3BD26C32"/>
    <w:rsid w:val="3BD85993"/>
    <w:rsid w:val="3BF069CF"/>
    <w:rsid w:val="3BF37A3E"/>
    <w:rsid w:val="3BF56E21"/>
    <w:rsid w:val="3C001501"/>
    <w:rsid w:val="3C286043"/>
    <w:rsid w:val="3C454E9A"/>
    <w:rsid w:val="3C4A0FB9"/>
    <w:rsid w:val="3C540607"/>
    <w:rsid w:val="3C611FCD"/>
    <w:rsid w:val="3C612BFF"/>
    <w:rsid w:val="3C8F47CB"/>
    <w:rsid w:val="3C940364"/>
    <w:rsid w:val="3CEE278F"/>
    <w:rsid w:val="3D081DA3"/>
    <w:rsid w:val="3D104938"/>
    <w:rsid w:val="3D1B6544"/>
    <w:rsid w:val="3D252D23"/>
    <w:rsid w:val="3D337FB8"/>
    <w:rsid w:val="3D3A3AC1"/>
    <w:rsid w:val="3D5E7A13"/>
    <w:rsid w:val="3D662CF5"/>
    <w:rsid w:val="3D706960"/>
    <w:rsid w:val="3D747572"/>
    <w:rsid w:val="3D901B1C"/>
    <w:rsid w:val="3D953F1F"/>
    <w:rsid w:val="3D976FD1"/>
    <w:rsid w:val="3DA87A7B"/>
    <w:rsid w:val="3DB94822"/>
    <w:rsid w:val="3DCE309C"/>
    <w:rsid w:val="3DE95F78"/>
    <w:rsid w:val="3E2A7348"/>
    <w:rsid w:val="3E4171B7"/>
    <w:rsid w:val="3E497F32"/>
    <w:rsid w:val="3E526897"/>
    <w:rsid w:val="3E5D6C5F"/>
    <w:rsid w:val="3E69616B"/>
    <w:rsid w:val="3EA94F5D"/>
    <w:rsid w:val="3EB91C6C"/>
    <w:rsid w:val="3EBC49D3"/>
    <w:rsid w:val="3EDD5576"/>
    <w:rsid w:val="3F204A21"/>
    <w:rsid w:val="3F263089"/>
    <w:rsid w:val="3F3F738C"/>
    <w:rsid w:val="3F433F40"/>
    <w:rsid w:val="3F927F1D"/>
    <w:rsid w:val="3F9E4670"/>
    <w:rsid w:val="3FAC34E7"/>
    <w:rsid w:val="3FB04DF6"/>
    <w:rsid w:val="3FB06355"/>
    <w:rsid w:val="3FC6630E"/>
    <w:rsid w:val="3FD1085B"/>
    <w:rsid w:val="3FD84AA8"/>
    <w:rsid w:val="3FFD55CC"/>
    <w:rsid w:val="3FFF1371"/>
    <w:rsid w:val="4011543E"/>
    <w:rsid w:val="40163120"/>
    <w:rsid w:val="401F6E76"/>
    <w:rsid w:val="40346F36"/>
    <w:rsid w:val="403B38CC"/>
    <w:rsid w:val="404C34C1"/>
    <w:rsid w:val="404E1DC5"/>
    <w:rsid w:val="405204ED"/>
    <w:rsid w:val="405D174B"/>
    <w:rsid w:val="406D1887"/>
    <w:rsid w:val="40C74728"/>
    <w:rsid w:val="40ED029C"/>
    <w:rsid w:val="412226C9"/>
    <w:rsid w:val="4174131E"/>
    <w:rsid w:val="417B46BA"/>
    <w:rsid w:val="41950D8C"/>
    <w:rsid w:val="41B33FEC"/>
    <w:rsid w:val="41EA5157"/>
    <w:rsid w:val="41F5700F"/>
    <w:rsid w:val="423041C9"/>
    <w:rsid w:val="424E5BB9"/>
    <w:rsid w:val="426C0907"/>
    <w:rsid w:val="42701699"/>
    <w:rsid w:val="42701E77"/>
    <w:rsid w:val="429B2635"/>
    <w:rsid w:val="42B32473"/>
    <w:rsid w:val="43063F70"/>
    <w:rsid w:val="43071D6A"/>
    <w:rsid w:val="4325510E"/>
    <w:rsid w:val="432C0F5D"/>
    <w:rsid w:val="43592264"/>
    <w:rsid w:val="436D7565"/>
    <w:rsid w:val="4376607D"/>
    <w:rsid w:val="437E724B"/>
    <w:rsid w:val="4392549F"/>
    <w:rsid w:val="43DF746F"/>
    <w:rsid w:val="43F66A83"/>
    <w:rsid w:val="43F861EA"/>
    <w:rsid w:val="440F6AF8"/>
    <w:rsid w:val="44215BDB"/>
    <w:rsid w:val="442F30EC"/>
    <w:rsid w:val="444A72B6"/>
    <w:rsid w:val="44732886"/>
    <w:rsid w:val="44804898"/>
    <w:rsid w:val="44890956"/>
    <w:rsid w:val="449217CF"/>
    <w:rsid w:val="44A34FB9"/>
    <w:rsid w:val="44AA0FED"/>
    <w:rsid w:val="44BA5A0B"/>
    <w:rsid w:val="44C92FCC"/>
    <w:rsid w:val="44CD4FD1"/>
    <w:rsid w:val="44D90CCE"/>
    <w:rsid w:val="44D94A28"/>
    <w:rsid w:val="4501123E"/>
    <w:rsid w:val="45061165"/>
    <w:rsid w:val="45120896"/>
    <w:rsid w:val="45226578"/>
    <w:rsid w:val="45232A26"/>
    <w:rsid w:val="45423252"/>
    <w:rsid w:val="456877A0"/>
    <w:rsid w:val="456C6E23"/>
    <w:rsid w:val="45994195"/>
    <w:rsid w:val="459D5F63"/>
    <w:rsid w:val="45A06536"/>
    <w:rsid w:val="45B10ECB"/>
    <w:rsid w:val="45E5198A"/>
    <w:rsid w:val="46011773"/>
    <w:rsid w:val="46084008"/>
    <w:rsid w:val="466F19B6"/>
    <w:rsid w:val="467A2849"/>
    <w:rsid w:val="46976284"/>
    <w:rsid w:val="469B295D"/>
    <w:rsid w:val="46A720E1"/>
    <w:rsid w:val="46EC2F89"/>
    <w:rsid w:val="46ED6F78"/>
    <w:rsid w:val="46F50189"/>
    <w:rsid w:val="46F76DFE"/>
    <w:rsid w:val="46FF21E4"/>
    <w:rsid w:val="471C23A0"/>
    <w:rsid w:val="472E6E5E"/>
    <w:rsid w:val="47A14173"/>
    <w:rsid w:val="47CF329C"/>
    <w:rsid w:val="47D317C3"/>
    <w:rsid w:val="47EA22F6"/>
    <w:rsid w:val="47F47433"/>
    <w:rsid w:val="48244D7D"/>
    <w:rsid w:val="4830276D"/>
    <w:rsid w:val="484628AB"/>
    <w:rsid w:val="484B4C2B"/>
    <w:rsid w:val="484D1F55"/>
    <w:rsid w:val="4854654A"/>
    <w:rsid w:val="488D3A38"/>
    <w:rsid w:val="489A40D9"/>
    <w:rsid w:val="48E057FC"/>
    <w:rsid w:val="48E73DC5"/>
    <w:rsid w:val="48FB1D30"/>
    <w:rsid w:val="49141479"/>
    <w:rsid w:val="49155676"/>
    <w:rsid w:val="492C674B"/>
    <w:rsid w:val="493511C7"/>
    <w:rsid w:val="49660263"/>
    <w:rsid w:val="497D45C0"/>
    <w:rsid w:val="498D4946"/>
    <w:rsid w:val="499E6ED8"/>
    <w:rsid w:val="49B06F4F"/>
    <w:rsid w:val="49ED01E0"/>
    <w:rsid w:val="49F01580"/>
    <w:rsid w:val="49F74EA6"/>
    <w:rsid w:val="4A1E4686"/>
    <w:rsid w:val="4A2B5AA7"/>
    <w:rsid w:val="4A3E690D"/>
    <w:rsid w:val="4A562FC3"/>
    <w:rsid w:val="4A777498"/>
    <w:rsid w:val="4A794C75"/>
    <w:rsid w:val="4A8029F7"/>
    <w:rsid w:val="4A990381"/>
    <w:rsid w:val="4AAB6783"/>
    <w:rsid w:val="4AB51719"/>
    <w:rsid w:val="4AB60232"/>
    <w:rsid w:val="4AF56CDE"/>
    <w:rsid w:val="4AFF27DF"/>
    <w:rsid w:val="4B2134D5"/>
    <w:rsid w:val="4B30457D"/>
    <w:rsid w:val="4B424457"/>
    <w:rsid w:val="4B4F3391"/>
    <w:rsid w:val="4B7010D0"/>
    <w:rsid w:val="4B7160E8"/>
    <w:rsid w:val="4B7C2198"/>
    <w:rsid w:val="4B83226D"/>
    <w:rsid w:val="4B9F0FD3"/>
    <w:rsid w:val="4BBC5553"/>
    <w:rsid w:val="4BC304C0"/>
    <w:rsid w:val="4BC33BE9"/>
    <w:rsid w:val="4BCF12A7"/>
    <w:rsid w:val="4BD73EC7"/>
    <w:rsid w:val="4BE7514C"/>
    <w:rsid w:val="4BEB2639"/>
    <w:rsid w:val="4C1A398F"/>
    <w:rsid w:val="4C371382"/>
    <w:rsid w:val="4C5E3818"/>
    <w:rsid w:val="4C6B65CB"/>
    <w:rsid w:val="4CA059CE"/>
    <w:rsid w:val="4CAD01BF"/>
    <w:rsid w:val="4CC96F04"/>
    <w:rsid w:val="4CD14DB1"/>
    <w:rsid w:val="4D1501C4"/>
    <w:rsid w:val="4D3D7EC7"/>
    <w:rsid w:val="4D5F4BA2"/>
    <w:rsid w:val="4D7A696B"/>
    <w:rsid w:val="4DAC3C1D"/>
    <w:rsid w:val="4DB6527A"/>
    <w:rsid w:val="4DBC1325"/>
    <w:rsid w:val="4DBC2235"/>
    <w:rsid w:val="4DD1319C"/>
    <w:rsid w:val="4DFC4F7A"/>
    <w:rsid w:val="4E090B61"/>
    <w:rsid w:val="4E1D4E82"/>
    <w:rsid w:val="4E1F5A07"/>
    <w:rsid w:val="4E226376"/>
    <w:rsid w:val="4E261DAF"/>
    <w:rsid w:val="4E2B2E2E"/>
    <w:rsid w:val="4E3B7F44"/>
    <w:rsid w:val="4E4737AB"/>
    <w:rsid w:val="4E786102"/>
    <w:rsid w:val="4EC555DC"/>
    <w:rsid w:val="4EE51C44"/>
    <w:rsid w:val="4F070322"/>
    <w:rsid w:val="4F210667"/>
    <w:rsid w:val="4F690C56"/>
    <w:rsid w:val="4F74261B"/>
    <w:rsid w:val="4FA142EF"/>
    <w:rsid w:val="4FF52DAE"/>
    <w:rsid w:val="4FFD4CE9"/>
    <w:rsid w:val="501037A6"/>
    <w:rsid w:val="50256A88"/>
    <w:rsid w:val="50300142"/>
    <w:rsid w:val="506F3A49"/>
    <w:rsid w:val="50767D9D"/>
    <w:rsid w:val="508A70E0"/>
    <w:rsid w:val="5099124A"/>
    <w:rsid w:val="5099753E"/>
    <w:rsid w:val="50CC71DB"/>
    <w:rsid w:val="50E9162E"/>
    <w:rsid w:val="50FB5629"/>
    <w:rsid w:val="510F75E4"/>
    <w:rsid w:val="511E471D"/>
    <w:rsid w:val="51203211"/>
    <w:rsid w:val="512C552C"/>
    <w:rsid w:val="51302344"/>
    <w:rsid w:val="513509D5"/>
    <w:rsid w:val="51467E39"/>
    <w:rsid w:val="514C2598"/>
    <w:rsid w:val="516A5D3F"/>
    <w:rsid w:val="517367C9"/>
    <w:rsid w:val="517D34CF"/>
    <w:rsid w:val="518A4753"/>
    <w:rsid w:val="51905C72"/>
    <w:rsid w:val="51A32C4D"/>
    <w:rsid w:val="51F97838"/>
    <w:rsid w:val="521A6373"/>
    <w:rsid w:val="52496B65"/>
    <w:rsid w:val="525A77D1"/>
    <w:rsid w:val="52651BBE"/>
    <w:rsid w:val="52673078"/>
    <w:rsid w:val="526A3201"/>
    <w:rsid w:val="52871430"/>
    <w:rsid w:val="528F262C"/>
    <w:rsid w:val="52BB3B10"/>
    <w:rsid w:val="52D47E97"/>
    <w:rsid w:val="52DB4234"/>
    <w:rsid w:val="52EC6581"/>
    <w:rsid w:val="52F7603A"/>
    <w:rsid w:val="530A7BF3"/>
    <w:rsid w:val="53114404"/>
    <w:rsid w:val="533664BB"/>
    <w:rsid w:val="53631AC9"/>
    <w:rsid w:val="5366620A"/>
    <w:rsid w:val="53912779"/>
    <w:rsid w:val="539D675E"/>
    <w:rsid w:val="53B1150C"/>
    <w:rsid w:val="53B41338"/>
    <w:rsid w:val="53DC65B3"/>
    <w:rsid w:val="53E21B8D"/>
    <w:rsid w:val="54021B6D"/>
    <w:rsid w:val="540E6DD4"/>
    <w:rsid w:val="542B1C8A"/>
    <w:rsid w:val="5432043F"/>
    <w:rsid w:val="5449583F"/>
    <w:rsid w:val="547B5714"/>
    <w:rsid w:val="548967EF"/>
    <w:rsid w:val="54987DD6"/>
    <w:rsid w:val="549F1A96"/>
    <w:rsid w:val="54BA3B65"/>
    <w:rsid w:val="54C85683"/>
    <w:rsid w:val="54F95A63"/>
    <w:rsid w:val="54FF45D6"/>
    <w:rsid w:val="551B0CFA"/>
    <w:rsid w:val="553340A2"/>
    <w:rsid w:val="55336D1B"/>
    <w:rsid w:val="5536316F"/>
    <w:rsid w:val="55833D3A"/>
    <w:rsid w:val="559365AE"/>
    <w:rsid w:val="55B70DEB"/>
    <w:rsid w:val="55C049D6"/>
    <w:rsid w:val="55D27DD1"/>
    <w:rsid w:val="55D51E9A"/>
    <w:rsid w:val="56003F6C"/>
    <w:rsid w:val="56031483"/>
    <w:rsid w:val="56042753"/>
    <w:rsid w:val="561008C5"/>
    <w:rsid w:val="56175DDE"/>
    <w:rsid w:val="562B66AC"/>
    <w:rsid w:val="562C0EA6"/>
    <w:rsid w:val="56575B5F"/>
    <w:rsid w:val="56640AAD"/>
    <w:rsid w:val="5669116F"/>
    <w:rsid w:val="566B2174"/>
    <w:rsid w:val="567D1F07"/>
    <w:rsid w:val="56824EEB"/>
    <w:rsid w:val="56985C0A"/>
    <w:rsid w:val="56995E10"/>
    <w:rsid w:val="56C8081D"/>
    <w:rsid w:val="56FA1DCD"/>
    <w:rsid w:val="57284434"/>
    <w:rsid w:val="574D0BE9"/>
    <w:rsid w:val="575B51C9"/>
    <w:rsid w:val="576148DE"/>
    <w:rsid w:val="57625F31"/>
    <w:rsid w:val="57B55627"/>
    <w:rsid w:val="57BC578A"/>
    <w:rsid w:val="57BF4066"/>
    <w:rsid w:val="57BF61AD"/>
    <w:rsid w:val="57D97CB4"/>
    <w:rsid w:val="57DA2F17"/>
    <w:rsid w:val="57F35418"/>
    <w:rsid w:val="580B0280"/>
    <w:rsid w:val="582139C2"/>
    <w:rsid w:val="58320014"/>
    <w:rsid w:val="585E1169"/>
    <w:rsid w:val="586049C8"/>
    <w:rsid w:val="586C5F93"/>
    <w:rsid w:val="589D4889"/>
    <w:rsid w:val="58A94E16"/>
    <w:rsid w:val="58AF66F6"/>
    <w:rsid w:val="58BD3C81"/>
    <w:rsid w:val="58C9550E"/>
    <w:rsid w:val="58D62E87"/>
    <w:rsid w:val="58EC7FAF"/>
    <w:rsid w:val="58F768E2"/>
    <w:rsid w:val="59096008"/>
    <w:rsid w:val="59397597"/>
    <w:rsid w:val="593D3E16"/>
    <w:rsid w:val="59654ABE"/>
    <w:rsid w:val="59687575"/>
    <w:rsid w:val="596B7A79"/>
    <w:rsid w:val="59C16907"/>
    <w:rsid w:val="59D14284"/>
    <w:rsid w:val="5A0C3250"/>
    <w:rsid w:val="5A480FEE"/>
    <w:rsid w:val="5A4D577C"/>
    <w:rsid w:val="5A5528CC"/>
    <w:rsid w:val="5A716FAA"/>
    <w:rsid w:val="5A786121"/>
    <w:rsid w:val="5A8F5499"/>
    <w:rsid w:val="5A90577C"/>
    <w:rsid w:val="5AA06E12"/>
    <w:rsid w:val="5AA73A8C"/>
    <w:rsid w:val="5AAA5A88"/>
    <w:rsid w:val="5AAC13EC"/>
    <w:rsid w:val="5AB17303"/>
    <w:rsid w:val="5AB242F8"/>
    <w:rsid w:val="5AB83906"/>
    <w:rsid w:val="5ABE7FF5"/>
    <w:rsid w:val="5ADA6E88"/>
    <w:rsid w:val="5B0B5C8D"/>
    <w:rsid w:val="5B392492"/>
    <w:rsid w:val="5B3C30DE"/>
    <w:rsid w:val="5B4C591D"/>
    <w:rsid w:val="5B7106C2"/>
    <w:rsid w:val="5B7468C6"/>
    <w:rsid w:val="5B895D90"/>
    <w:rsid w:val="5BAD48A5"/>
    <w:rsid w:val="5BAF708A"/>
    <w:rsid w:val="5BB45D3F"/>
    <w:rsid w:val="5BB7537C"/>
    <w:rsid w:val="5BE67A78"/>
    <w:rsid w:val="5BED7B75"/>
    <w:rsid w:val="5BFC64BE"/>
    <w:rsid w:val="5BFE266B"/>
    <w:rsid w:val="5C2538D4"/>
    <w:rsid w:val="5C294812"/>
    <w:rsid w:val="5C3F6550"/>
    <w:rsid w:val="5C497B9D"/>
    <w:rsid w:val="5C761646"/>
    <w:rsid w:val="5C7A6C45"/>
    <w:rsid w:val="5C852E8C"/>
    <w:rsid w:val="5C8757B5"/>
    <w:rsid w:val="5C9119E8"/>
    <w:rsid w:val="5C970FBE"/>
    <w:rsid w:val="5CBF1CA4"/>
    <w:rsid w:val="5CC54EA4"/>
    <w:rsid w:val="5CCF041B"/>
    <w:rsid w:val="5CDB3BA3"/>
    <w:rsid w:val="5CE910C9"/>
    <w:rsid w:val="5CF93FF0"/>
    <w:rsid w:val="5D244069"/>
    <w:rsid w:val="5D666832"/>
    <w:rsid w:val="5D814DC9"/>
    <w:rsid w:val="5D9834AC"/>
    <w:rsid w:val="5D997F19"/>
    <w:rsid w:val="5DAC32A9"/>
    <w:rsid w:val="5DBC4803"/>
    <w:rsid w:val="5DBD3FD3"/>
    <w:rsid w:val="5DC477DA"/>
    <w:rsid w:val="5DFE785D"/>
    <w:rsid w:val="5E5056E9"/>
    <w:rsid w:val="5E565E18"/>
    <w:rsid w:val="5E6353EC"/>
    <w:rsid w:val="5E6A2542"/>
    <w:rsid w:val="5E961475"/>
    <w:rsid w:val="5E966716"/>
    <w:rsid w:val="5E9A5AC5"/>
    <w:rsid w:val="5E9C1DF1"/>
    <w:rsid w:val="5E9F3DAD"/>
    <w:rsid w:val="5EC2367A"/>
    <w:rsid w:val="5EEA7D71"/>
    <w:rsid w:val="5F1140E4"/>
    <w:rsid w:val="5F1B1D22"/>
    <w:rsid w:val="5F3D7390"/>
    <w:rsid w:val="5F474C10"/>
    <w:rsid w:val="5F4D2A7E"/>
    <w:rsid w:val="5F6F4892"/>
    <w:rsid w:val="5F6F7FCA"/>
    <w:rsid w:val="5F870687"/>
    <w:rsid w:val="5FA13B30"/>
    <w:rsid w:val="5FA33DC2"/>
    <w:rsid w:val="5FBA0F6D"/>
    <w:rsid w:val="5FD12482"/>
    <w:rsid w:val="5FEB4B5A"/>
    <w:rsid w:val="60175E75"/>
    <w:rsid w:val="60545E8D"/>
    <w:rsid w:val="60623DC7"/>
    <w:rsid w:val="60895E6D"/>
    <w:rsid w:val="60963FDD"/>
    <w:rsid w:val="60997145"/>
    <w:rsid w:val="60A171CD"/>
    <w:rsid w:val="60B47774"/>
    <w:rsid w:val="60CA32B0"/>
    <w:rsid w:val="60D956B4"/>
    <w:rsid w:val="60F70738"/>
    <w:rsid w:val="614A7F90"/>
    <w:rsid w:val="61506A13"/>
    <w:rsid w:val="617215B5"/>
    <w:rsid w:val="61880A58"/>
    <w:rsid w:val="61A27A28"/>
    <w:rsid w:val="61A92D8A"/>
    <w:rsid w:val="61E0221E"/>
    <w:rsid w:val="61FD34A2"/>
    <w:rsid w:val="620952BC"/>
    <w:rsid w:val="621638C5"/>
    <w:rsid w:val="621B7CB1"/>
    <w:rsid w:val="62281A8B"/>
    <w:rsid w:val="627D5B9D"/>
    <w:rsid w:val="628B1D59"/>
    <w:rsid w:val="62AA6DAB"/>
    <w:rsid w:val="62B05D9C"/>
    <w:rsid w:val="62BB68C6"/>
    <w:rsid w:val="62CA4E54"/>
    <w:rsid w:val="62CE5A32"/>
    <w:rsid w:val="62D67675"/>
    <w:rsid w:val="62DE0BB4"/>
    <w:rsid w:val="62FA3583"/>
    <w:rsid w:val="63046762"/>
    <w:rsid w:val="631E1828"/>
    <w:rsid w:val="63316D4B"/>
    <w:rsid w:val="63695BF2"/>
    <w:rsid w:val="63730BE9"/>
    <w:rsid w:val="63735D11"/>
    <w:rsid w:val="63A07EFB"/>
    <w:rsid w:val="63A9195B"/>
    <w:rsid w:val="63CD440B"/>
    <w:rsid w:val="63D17DEA"/>
    <w:rsid w:val="63E37024"/>
    <w:rsid w:val="63EC3FDC"/>
    <w:rsid w:val="63F547E4"/>
    <w:rsid w:val="63F613A9"/>
    <w:rsid w:val="640A5D33"/>
    <w:rsid w:val="64376953"/>
    <w:rsid w:val="644D3F62"/>
    <w:rsid w:val="64575353"/>
    <w:rsid w:val="645753A4"/>
    <w:rsid w:val="645F0752"/>
    <w:rsid w:val="64623439"/>
    <w:rsid w:val="64804302"/>
    <w:rsid w:val="64937A87"/>
    <w:rsid w:val="649F54E0"/>
    <w:rsid w:val="64E9702B"/>
    <w:rsid w:val="65171693"/>
    <w:rsid w:val="65432BE4"/>
    <w:rsid w:val="65547B6F"/>
    <w:rsid w:val="655B0B90"/>
    <w:rsid w:val="656A1C81"/>
    <w:rsid w:val="65715CF4"/>
    <w:rsid w:val="657408F7"/>
    <w:rsid w:val="65A60E3F"/>
    <w:rsid w:val="65AE0ECD"/>
    <w:rsid w:val="65CC1C6D"/>
    <w:rsid w:val="65D216B5"/>
    <w:rsid w:val="66301F9A"/>
    <w:rsid w:val="663A185B"/>
    <w:rsid w:val="663A71A2"/>
    <w:rsid w:val="666506F0"/>
    <w:rsid w:val="66917BF6"/>
    <w:rsid w:val="669846D3"/>
    <w:rsid w:val="669C15F9"/>
    <w:rsid w:val="66C74F01"/>
    <w:rsid w:val="66DB3440"/>
    <w:rsid w:val="66E9370F"/>
    <w:rsid w:val="66F12014"/>
    <w:rsid w:val="66F63060"/>
    <w:rsid w:val="671F76A0"/>
    <w:rsid w:val="674424F6"/>
    <w:rsid w:val="67585B79"/>
    <w:rsid w:val="675B2080"/>
    <w:rsid w:val="677430FC"/>
    <w:rsid w:val="678A267A"/>
    <w:rsid w:val="67AF4378"/>
    <w:rsid w:val="67D078E6"/>
    <w:rsid w:val="67D446E2"/>
    <w:rsid w:val="67DC5F40"/>
    <w:rsid w:val="67E806C4"/>
    <w:rsid w:val="67EF6A8E"/>
    <w:rsid w:val="67F828E0"/>
    <w:rsid w:val="68083695"/>
    <w:rsid w:val="682966EB"/>
    <w:rsid w:val="682C6F2F"/>
    <w:rsid w:val="68325E8C"/>
    <w:rsid w:val="68350CC1"/>
    <w:rsid w:val="683A31C1"/>
    <w:rsid w:val="685467B2"/>
    <w:rsid w:val="687F321E"/>
    <w:rsid w:val="688C3211"/>
    <w:rsid w:val="68A14629"/>
    <w:rsid w:val="68AD0531"/>
    <w:rsid w:val="68BE7215"/>
    <w:rsid w:val="68ED1402"/>
    <w:rsid w:val="68F87BFF"/>
    <w:rsid w:val="69022D41"/>
    <w:rsid w:val="69294012"/>
    <w:rsid w:val="69326971"/>
    <w:rsid w:val="694161D9"/>
    <w:rsid w:val="694D0A42"/>
    <w:rsid w:val="694F0B6F"/>
    <w:rsid w:val="69507E79"/>
    <w:rsid w:val="69533932"/>
    <w:rsid w:val="69647B62"/>
    <w:rsid w:val="699C49B2"/>
    <w:rsid w:val="699F3977"/>
    <w:rsid w:val="69AB5CFB"/>
    <w:rsid w:val="69E121A6"/>
    <w:rsid w:val="69E20F83"/>
    <w:rsid w:val="69E32652"/>
    <w:rsid w:val="69EE2141"/>
    <w:rsid w:val="69F67884"/>
    <w:rsid w:val="69FD2144"/>
    <w:rsid w:val="6A005D0E"/>
    <w:rsid w:val="6A1760BB"/>
    <w:rsid w:val="6A2177F0"/>
    <w:rsid w:val="6A2A2CA1"/>
    <w:rsid w:val="6A376239"/>
    <w:rsid w:val="6A593A52"/>
    <w:rsid w:val="6A5D59DD"/>
    <w:rsid w:val="6A603D5E"/>
    <w:rsid w:val="6A7C21B3"/>
    <w:rsid w:val="6A9807CE"/>
    <w:rsid w:val="6AC82CAD"/>
    <w:rsid w:val="6ADF7A87"/>
    <w:rsid w:val="6AE96E2A"/>
    <w:rsid w:val="6AFF55CD"/>
    <w:rsid w:val="6B0A1EF3"/>
    <w:rsid w:val="6B1B2B5D"/>
    <w:rsid w:val="6B2517EE"/>
    <w:rsid w:val="6B367BF9"/>
    <w:rsid w:val="6B4572D3"/>
    <w:rsid w:val="6B842237"/>
    <w:rsid w:val="6BA22728"/>
    <w:rsid w:val="6BAF54DF"/>
    <w:rsid w:val="6BB21B3D"/>
    <w:rsid w:val="6BC0031A"/>
    <w:rsid w:val="6BC93381"/>
    <w:rsid w:val="6BE06D49"/>
    <w:rsid w:val="6BE76D99"/>
    <w:rsid w:val="6BEA7209"/>
    <w:rsid w:val="6BEB5B32"/>
    <w:rsid w:val="6C0446F5"/>
    <w:rsid w:val="6C0C3FBA"/>
    <w:rsid w:val="6C365C34"/>
    <w:rsid w:val="6C45718D"/>
    <w:rsid w:val="6C4654BD"/>
    <w:rsid w:val="6C736562"/>
    <w:rsid w:val="6C8A1C6D"/>
    <w:rsid w:val="6CA4674E"/>
    <w:rsid w:val="6CAD5FE9"/>
    <w:rsid w:val="6CB343DF"/>
    <w:rsid w:val="6CBC47D5"/>
    <w:rsid w:val="6CED5D80"/>
    <w:rsid w:val="6CF37F0B"/>
    <w:rsid w:val="6CFF5AAB"/>
    <w:rsid w:val="6D043A9F"/>
    <w:rsid w:val="6D163E12"/>
    <w:rsid w:val="6D567286"/>
    <w:rsid w:val="6D754E8C"/>
    <w:rsid w:val="6D9335CC"/>
    <w:rsid w:val="6DB87491"/>
    <w:rsid w:val="6DB921BD"/>
    <w:rsid w:val="6DD4078D"/>
    <w:rsid w:val="6DD619B9"/>
    <w:rsid w:val="6DF020C4"/>
    <w:rsid w:val="6E0F4079"/>
    <w:rsid w:val="6E371185"/>
    <w:rsid w:val="6E400651"/>
    <w:rsid w:val="6E44537A"/>
    <w:rsid w:val="6E566102"/>
    <w:rsid w:val="6E6F7240"/>
    <w:rsid w:val="6E74323A"/>
    <w:rsid w:val="6E7B0938"/>
    <w:rsid w:val="6E887605"/>
    <w:rsid w:val="6EAE09FC"/>
    <w:rsid w:val="6EBC77A0"/>
    <w:rsid w:val="6EC062DA"/>
    <w:rsid w:val="6ED82A41"/>
    <w:rsid w:val="6EF22533"/>
    <w:rsid w:val="6F0270F3"/>
    <w:rsid w:val="6F261AF3"/>
    <w:rsid w:val="6F2B4C18"/>
    <w:rsid w:val="6F31439F"/>
    <w:rsid w:val="6F35080F"/>
    <w:rsid w:val="6F4D1E60"/>
    <w:rsid w:val="6F562E62"/>
    <w:rsid w:val="6F5D28FC"/>
    <w:rsid w:val="6F6512A5"/>
    <w:rsid w:val="6F6F7802"/>
    <w:rsid w:val="6F8A14F6"/>
    <w:rsid w:val="6F924BC4"/>
    <w:rsid w:val="6F977206"/>
    <w:rsid w:val="6F9A0B36"/>
    <w:rsid w:val="6F9B18FC"/>
    <w:rsid w:val="6FD66504"/>
    <w:rsid w:val="6FDB2EB4"/>
    <w:rsid w:val="6FE04300"/>
    <w:rsid w:val="6FEB361E"/>
    <w:rsid w:val="6FFC3CB0"/>
    <w:rsid w:val="7005600A"/>
    <w:rsid w:val="700B75F5"/>
    <w:rsid w:val="70122082"/>
    <w:rsid w:val="701249E0"/>
    <w:rsid w:val="70304955"/>
    <w:rsid w:val="70352C03"/>
    <w:rsid w:val="70424156"/>
    <w:rsid w:val="707C41F0"/>
    <w:rsid w:val="70AD0D91"/>
    <w:rsid w:val="70B244AC"/>
    <w:rsid w:val="70CC252B"/>
    <w:rsid w:val="70D94705"/>
    <w:rsid w:val="70E93434"/>
    <w:rsid w:val="70F000EC"/>
    <w:rsid w:val="70F07CEE"/>
    <w:rsid w:val="71071299"/>
    <w:rsid w:val="71101156"/>
    <w:rsid w:val="71201231"/>
    <w:rsid w:val="71375D50"/>
    <w:rsid w:val="715B448F"/>
    <w:rsid w:val="715B4EA6"/>
    <w:rsid w:val="715E0232"/>
    <w:rsid w:val="717F5E42"/>
    <w:rsid w:val="71C017E8"/>
    <w:rsid w:val="71C1460D"/>
    <w:rsid w:val="71C32759"/>
    <w:rsid w:val="71E10176"/>
    <w:rsid w:val="71E70349"/>
    <w:rsid w:val="71E94498"/>
    <w:rsid w:val="71EA44B7"/>
    <w:rsid w:val="71F052DA"/>
    <w:rsid w:val="722850BA"/>
    <w:rsid w:val="72396E6B"/>
    <w:rsid w:val="725F1BC5"/>
    <w:rsid w:val="72693028"/>
    <w:rsid w:val="72897990"/>
    <w:rsid w:val="72B67CD2"/>
    <w:rsid w:val="72B73F24"/>
    <w:rsid w:val="72C62C05"/>
    <w:rsid w:val="72CF5FB9"/>
    <w:rsid w:val="72E04369"/>
    <w:rsid w:val="73127E26"/>
    <w:rsid w:val="731876C8"/>
    <w:rsid w:val="733316E8"/>
    <w:rsid w:val="733B533A"/>
    <w:rsid w:val="73403FC9"/>
    <w:rsid w:val="736D5EA2"/>
    <w:rsid w:val="73A05F89"/>
    <w:rsid w:val="73AC26D2"/>
    <w:rsid w:val="73C5607D"/>
    <w:rsid w:val="73CD277F"/>
    <w:rsid w:val="73FD73D4"/>
    <w:rsid w:val="7400219C"/>
    <w:rsid w:val="741D3D64"/>
    <w:rsid w:val="74293FCA"/>
    <w:rsid w:val="74343731"/>
    <w:rsid w:val="74455D3A"/>
    <w:rsid w:val="744A6106"/>
    <w:rsid w:val="745418A3"/>
    <w:rsid w:val="74773990"/>
    <w:rsid w:val="74A5417C"/>
    <w:rsid w:val="74C365A9"/>
    <w:rsid w:val="74D315B8"/>
    <w:rsid w:val="74D71457"/>
    <w:rsid w:val="74DE603A"/>
    <w:rsid w:val="74E60209"/>
    <w:rsid w:val="74F1115F"/>
    <w:rsid w:val="75027424"/>
    <w:rsid w:val="751B6C1B"/>
    <w:rsid w:val="753A2B64"/>
    <w:rsid w:val="753B7554"/>
    <w:rsid w:val="754150B5"/>
    <w:rsid w:val="75867B26"/>
    <w:rsid w:val="7593222D"/>
    <w:rsid w:val="75B8584D"/>
    <w:rsid w:val="75BE3351"/>
    <w:rsid w:val="75C86F06"/>
    <w:rsid w:val="75D74D61"/>
    <w:rsid w:val="75DB7B12"/>
    <w:rsid w:val="75E05A74"/>
    <w:rsid w:val="75E4417B"/>
    <w:rsid w:val="763D45A4"/>
    <w:rsid w:val="765D5141"/>
    <w:rsid w:val="766554F5"/>
    <w:rsid w:val="76664255"/>
    <w:rsid w:val="767B0FFC"/>
    <w:rsid w:val="768D61E9"/>
    <w:rsid w:val="76986EAC"/>
    <w:rsid w:val="76CA656B"/>
    <w:rsid w:val="76CB242A"/>
    <w:rsid w:val="76CB2B00"/>
    <w:rsid w:val="76D20E5F"/>
    <w:rsid w:val="76D90F73"/>
    <w:rsid w:val="76D92B3B"/>
    <w:rsid w:val="76E22719"/>
    <w:rsid w:val="76E566E6"/>
    <w:rsid w:val="76F07914"/>
    <w:rsid w:val="76F23F6F"/>
    <w:rsid w:val="76F804F2"/>
    <w:rsid w:val="77071225"/>
    <w:rsid w:val="77204CAE"/>
    <w:rsid w:val="77271FB7"/>
    <w:rsid w:val="77350557"/>
    <w:rsid w:val="775B7595"/>
    <w:rsid w:val="7797442A"/>
    <w:rsid w:val="77A23A67"/>
    <w:rsid w:val="77C9438C"/>
    <w:rsid w:val="77CE1C29"/>
    <w:rsid w:val="77DE2188"/>
    <w:rsid w:val="77DF25D0"/>
    <w:rsid w:val="7812049D"/>
    <w:rsid w:val="78265E39"/>
    <w:rsid w:val="782E333D"/>
    <w:rsid w:val="784645BE"/>
    <w:rsid w:val="7853729F"/>
    <w:rsid w:val="78645943"/>
    <w:rsid w:val="786E0826"/>
    <w:rsid w:val="788B3EFC"/>
    <w:rsid w:val="78AC0998"/>
    <w:rsid w:val="78B338DA"/>
    <w:rsid w:val="78BD42A2"/>
    <w:rsid w:val="78BD7DF4"/>
    <w:rsid w:val="78CA1076"/>
    <w:rsid w:val="78E5790B"/>
    <w:rsid w:val="78F11336"/>
    <w:rsid w:val="79365775"/>
    <w:rsid w:val="793C3F6C"/>
    <w:rsid w:val="7943140E"/>
    <w:rsid w:val="79467D45"/>
    <w:rsid w:val="797D3EAB"/>
    <w:rsid w:val="798E2537"/>
    <w:rsid w:val="79985CED"/>
    <w:rsid w:val="79B332E4"/>
    <w:rsid w:val="79C27A81"/>
    <w:rsid w:val="79E27053"/>
    <w:rsid w:val="79E356C6"/>
    <w:rsid w:val="79EF1E5D"/>
    <w:rsid w:val="79F14F30"/>
    <w:rsid w:val="7A052D34"/>
    <w:rsid w:val="7A064891"/>
    <w:rsid w:val="7A12356E"/>
    <w:rsid w:val="7A243DC4"/>
    <w:rsid w:val="7A3A7FDD"/>
    <w:rsid w:val="7A636AB1"/>
    <w:rsid w:val="7A743B8F"/>
    <w:rsid w:val="7A8E697D"/>
    <w:rsid w:val="7A9C469A"/>
    <w:rsid w:val="7AAA4264"/>
    <w:rsid w:val="7ACF378C"/>
    <w:rsid w:val="7AE46147"/>
    <w:rsid w:val="7AEA2BA5"/>
    <w:rsid w:val="7B066C88"/>
    <w:rsid w:val="7B1A2F1B"/>
    <w:rsid w:val="7B2D1996"/>
    <w:rsid w:val="7B2E37A7"/>
    <w:rsid w:val="7B3B0EF6"/>
    <w:rsid w:val="7B9539A4"/>
    <w:rsid w:val="7BA133F1"/>
    <w:rsid w:val="7BA37D2D"/>
    <w:rsid w:val="7BAF6E3A"/>
    <w:rsid w:val="7BD92A19"/>
    <w:rsid w:val="7BDB3FE8"/>
    <w:rsid w:val="7BEA24C2"/>
    <w:rsid w:val="7BEC5A1A"/>
    <w:rsid w:val="7BF134B1"/>
    <w:rsid w:val="7C09555C"/>
    <w:rsid w:val="7C3B30EC"/>
    <w:rsid w:val="7C3C3BA3"/>
    <w:rsid w:val="7C532312"/>
    <w:rsid w:val="7C545470"/>
    <w:rsid w:val="7C636F24"/>
    <w:rsid w:val="7C716023"/>
    <w:rsid w:val="7C793FAE"/>
    <w:rsid w:val="7C85372B"/>
    <w:rsid w:val="7C881C1D"/>
    <w:rsid w:val="7C8B75DF"/>
    <w:rsid w:val="7C9A1B22"/>
    <w:rsid w:val="7C9D5F35"/>
    <w:rsid w:val="7CAF3FA8"/>
    <w:rsid w:val="7CB10F24"/>
    <w:rsid w:val="7CC60EE0"/>
    <w:rsid w:val="7CCB24AA"/>
    <w:rsid w:val="7CF2288E"/>
    <w:rsid w:val="7D205906"/>
    <w:rsid w:val="7D2D04AB"/>
    <w:rsid w:val="7D5060A6"/>
    <w:rsid w:val="7D5467F9"/>
    <w:rsid w:val="7D703AC3"/>
    <w:rsid w:val="7D735D89"/>
    <w:rsid w:val="7D742231"/>
    <w:rsid w:val="7D973746"/>
    <w:rsid w:val="7DD3305C"/>
    <w:rsid w:val="7DD561E2"/>
    <w:rsid w:val="7DD84CC4"/>
    <w:rsid w:val="7DD8522F"/>
    <w:rsid w:val="7DE3104E"/>
    <w:rsid w:val="7DF7188E"/>
    <w:rsid w:val="7E106375"/>
    <w:rsid w:val="7E1B4939"/>
    <w:rsid w:val="7E3074F1"/>
    <w:rsid w:val="7E3127AF"/>
    <w:rsid w:val="7E462F63"/>
    <w:rsid w:val="7E495AA6"/>
    <w:rsid w:val="7E4B02D9"/>
    <w:rsid w:val="7E5520F2"/>
    <w:rsid w:val="7E624042"/>
    <w:rsid w:val="7E734B99"/>
    <w:rsid w:val="7EA76DA1"/>
    <w:rsid w:val="7EA81389"/>
    <w:rsid w:val="7EB77147"/>
    <w:rsid w:val="7EB94790"/>
    <w:rsid w:val="7EBD1B43"/>
    <w:rsid w:val="7EEE4177"/>
    <w:rsid w:val="7F0468BE"/>
    <w:rsid w:val="7F124A2C"/>
    <w:rsid w:val="7F225127"/>
    <w:rsid w:val="7F241D2B"/>
    <w:rsid w:val="7F2814AA"/>
    <w:rsid w:val="7F2C1B0B"/>
    <w:rsid w:val="7F581B42"/>
    <w:rsid w:val="7F780D9E"/>
    <w:rsid w:val="7F8164C4"/>
    <w:rsid w:val="7F8215E1"/>
    <w:rsid w:val="7FA164F0"/>
    <w:rsid w:val="7FAF3001"/>
    <w:rsid w:val="7FBF0DA5"/>
    <w:rsid w:val="7FC75A36"/>
    <w:rsid w:val="7FCF160A"/>
    <w:rsid w:val="7FCF187C"/>
    <w:rsid w:val="7FDE2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60" w:after="260" w:line="240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qFormat/>
    <w:uiPriority w:val="0"/>
    <w:pPr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3"/>
    <w:qFormat/>
    <w:uiPriority w:val="0"/>
    <w:pPr>
      <w:keepLines/>
      <w:numPr>
        <w:ilvl w:val="2"/>
        <w:numId w:val="1"/>
      </w:numPr>
      <w:spacing w:before="260" w:after="260" w:line="415" w:lineRule="auto"/>
      <w:outlineLvl w:val="2"/>
    </w:pPr>
    <w:rPr>
      <w:b/>
      <w:sz w:val="32"/>
    </w:rPr>
  </w:style>
  <w:style w:type="paragraph" w:styleId="6">
    <w:name w:val="heading 4"/>
    <w:basedOn w:val="1"/>
    <w:next w:val="3"/>
    <w:qFormat/>
    <w:uiPriority w:val="0"/>
    <w:pPr>
      <w:keepLines/>
      <w:numPr>
        <w:ilvl w:val="3"/>
        <w:numId w:val="1"/>
      </w:numPr>
      <w:tabs>
        <w:tab w:val="left" w:pos="900"/>
      </w:tabs>
      <w:spacing w:before="260" w:after="260" w:line="240" w:lineRule="auto"/>
      <w:outlineLvl w:val="3"/>
    </w:pPr>
    <w:rPr>
      <w:rFonts w:ascii="Arial" w:hAnsi="Arial"/>
      <w:b/>
      <w:sz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260" w:after="260" w:line="240" w:lineRule="auto"/>
      <w:outlineLvl w:val="4"/>
    </w:pPr>
    <w:rPr>
      <w:b/>
      <w:sz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60" w:after="260" w:line="240" w:lineRule="auto"/>
      <w:ind w:left="1151" w:hanging="1151"/>
      <w:outlineLvl w:val="5"/>
    </w:pPr>
    <w:rPr>
      <w:rFonts w:ascii="Arial" w:hAnsi="Arial"/>
      <w:b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60" w:after="260" w:line="240" w:lineRule="auto"/>
      <w:ind w:left="1298" w:hanging="1298"/>
      <w:outlineLvl w:val="6"/>
    </w:pPr>
    <w:rPr>
      <w:b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60" w:after="260" w:line="24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60" w:after="260" w:line="240" w:lineRule="auto"/>
      <w:ind w:left="1582" w:hanging="1582"/>
      <w:outlineLvl w:val="8"/>
    </w:pPr>
    <w:rPr>
      <w:rFonts w:ascii="Arial" w:hAnsi="Arial" w:eastAsia="黑体"/>
    </w:rPr>
  </w:style>
  <w:style w:type="character" w:default="1" w:styleId="33">
    <w:name w:val="Default Paragraph Font"/>
    <w:semiHidden/>
    <w:qFormat/>
    <w:uiPriority w:val="0"/>
  </w:style>
  <w:style w:type="table" w:default="1" w:styleId="3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tabs>
        <w:tab w:val="left" w:pos="425"/>
        <w:tab w:val="left" w:pos="851"/>
      </w:tabs>
      <w:spacing w:line="300" w:lineRule="auto"/>
      <w:ind w:firstLine="425"/>
    </w:pPr>
    <w:rPr>
      <w:sz w:val="21"/>
    </w:rPr>
  </w:style>
  <w:style w:type="paragraph" w:styleId="12">
    <w:name w:val="toc 7"/>
    <w:basedOn w:val="1"/>
    <w:next w:val="1"/>
    <w:qFormat/>
    <w:uiPriority w:val="39"/>
    <w:pPr>
      <w:ind w:left="1440"/>
      <w:jc w:val="left"/>
    </w:pPr>
    <w:rPr>
      <w:szCs w:val="24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3"/>
    <w:basedOn w:val="1"/>
    <w:link w:val="62"/>
    <w:qFormat/>
    <w:uiPriority w:val="0"/>
    <w:rPr>
      <w:sz w:val="18"/>
    </w:rPr>
  </w:style>
  <w:style w:type="paragraph" w:styleId="15">
    <w:name w:val="Body Text"/>
    <w:basedOn w:val="1"/>
    <w:qFormat/>
    <w:uiPriority w:val="0"/>
    <w:pPr>
      <w:spacing w:line="240" w:lineRule="auto"/>
      <w:jc w:val="center"/>
    </w:pPr>
    <w:rPr>
      <w:sz w:val="21"/>
      <w:szCs w:val="24"/>
    </w:rPr>
  </w:style>
  <w:style w:type="paragraph" w:styleId="16">
    <w:name w:val="Body Text Indent"/>
    <w:basedOn w:val="1"/>
    <w:link w:val="65"/>
    <w:qFormat/>
    <w:uiPriority w:val="0"/>
    <w:pPr>
      <w:tabs>
        <w:tab w:val="left" w:pos="454"/>
      </w:tabs>
      <w:snapToGrid w:val="0"/>
      <w:ind w:firstLine="425"/>
    </w:pPr>
  </w:style>
  <w:style w:type="paragraph" w:styleId="17">
    <w:name w:val="toc 5"/>
    <w:basedOn w:val="1"/>
    <w:next w:val="1"/>
    <w:qFormat/>
    <w:uiPriority w:val="39"/>
    <w:pPr>
      <w:spacing w:line="240" w:lineRule="auto"/>
      <w:ind w:left="800" w:leftChars="800"/>
      <w:jc w:val="left"/>
    </w:pPr>
    <w:rPr>
      <w:sz w:val="21"/>
      <w:szCs w:val="24"/>
    </w:rPr>
  </w:style>
  <w:style w:type="paragraph" w:styleId="18">
    <w:name w:val="toc 3"/>
    <w:basedOn w:val="1"/>
    <w:next w:val="1"/>
    <w:qFormat/>
    <w:uiPriority w:val="39"/>
    <w:pPr>
      <w:spacing w:line="240" w:lineRule="auto"/>
      <w:ind w:left="400" w:leftChars="400"/>
      <w:jc w:val="left"/>
    </w:pPr>
    <w:rPr>
      <w:sz w:val="21"/>
      <w:szCs w:val="24"/>
    </w:rPr>
  </w:style>
  <w:style w:type="paragraph" w:styleId="19">
    <w:name w:val="toc 8"/>
    <w:basedOn w:val="1"/>
    <w:next w:val="1"/>
    <w:qFormat/>
    <w:uiPriority w:val="39"/>
    <w:pPr>
      <w:ind w:left="1680"/>
      <w:jc w:val="left"/>
    </w:pPr>
    <w:rPr>
      <w:szCs w:val="24"/>
    </w:rPr>
  </w:style>
  <w:style w:type="paragraph" w:styleId="20">
    <w:name w:val="Date"/>
    <w:basedOn w:val="1"/>
    <w:next w:val="1"/>
    <w:qFormat/>
    <w:uiPriority w:val="0"/>
    <w:pPr>
      <w:spacing w:line="240" w:lineRule="auto"/>
    </w:pPr>
    <w:rPr>
      <w:sz w:val="21"/>
    </w:rPr>
  </w:style>
  <w:style w:type="paragraph" w:styleId="21">
    <w:name w:val="Body Text Indent 2"/>
    <w:basedOn w:val="1"/>
    <w:qFormat/>
    <w:uiPriority w:val="0"/>
    <w:pPr>
      <w:spacing w:line="240" w:lineRule="auto"/>
      <w:ind w:firstLine="420"/>
    </w:p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300" w:lineRule="auto"/>
      <w:jc w:val="left"/>
    </w:pPr>
    <w:rPr>
      <w:rFonts w:eastAsia="黑体"/>
      <w:sz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00" w:lineRule="auto"/>
      <w:jc w:val="center"/>
    </w:pPr>
    <w:rPr>
      <w:rFonts w:eastAsia="黑体"/>
      <w:sz w:val="18"/>
    </w:rPr>
  </w:style>
  <w:style w:type="paragraph" w:styleId="24">
    <w:name w:val="toc 1"/>
    <w:basedOn w:val="1"/>
    <w:next w:val="1"/>
    <w:qFormat/>
    <w:uiPriority w:val="39"/>
    <w:pPr>
      <w:spacing w:line="240" w:lineRule="auto"/>
      <w:jc w:val="left"/>
    </w:pPr>
    <w:rPr>
      <w:bCs/>
      <w:sz w:val="21"/>
      <w:szCs w:val="24"/>
    </w:rPr>
  </w:style>
  <w:style w:type="paragraph" w:styleId="25">
    <w:name w:val="toc 4"/>
    <w:basedOn w:val="1"/>
    <w:next w:val="1"/>
    <w:qFormat/>
    <w:uiPriority w:val="39"/>
    <w:pPr>
      <w:spacing w:line="240" w:lineRule="auto"/>
      <w:ind w:left="600" w:leftChars="600"/>
      <w:jc w:val="left"/>
    </w:pPr>
    <w:rPr>
      <w:sz w:val="21"/>
      <w:szCs w:val="24"/>
    </w:rPr>
  </w:style>
  <w:style w:type="paragraph" w:styleId="26">
    <w:name w:val="toc 6"/>
    <w:basedOn w:val="1"/>
    <w:next w:val="1"/>
    <w:qFormat/>
    <w:uiPriority w:val="39"/>
    <w:pPr>
      <w:ind w:left="1200"/>
      <w:jc w:val="left"/>
    </w:pPr>
    <w:rPr>
      <w:szCs w:val="24"/>
    </w:rPr>
  </w:style>
  <w:style w:type="paragraph" w:styleId="27">
    <w:name w:val="Body Text Indent 3"/>
    <w:basedOn w:val="1"/>
    <w:qFormat/>
    <w:uiPriority w:val="0"/>
    <w:pPr>
      <w:spacing w:line="240" w:lineRule="auto"/>
      <w:ind w:firstLine="420"/>
    </w:pPr>
    <w:rPr>
      <w:sz w:val="21"/>
    </w:rPr>
  </w:style>
  <w:style w:type="paragraph" w:styleId="28">
    <w:name w:val="toc 2"/>
    <w:basedOn w:val="1"/>
    <w:next w:val="1"/>
    <w:qFormat/>
    <w:uiPriority w:val="39"/>
    <w:pPr>
      <w:spacing w:line="240" w:lineRule="auto"/>
      <w:ind w:left="200" w:leftChars="200"/>
      <w:jc w:val="left"/>
    </w:pPr>
    <w:rPr>
      <w:iCs/>
      <w:sz w:val="21"/>
      <w:szCs w:val="24"/>
    </w:rPr>
  </w:style>
  <w:style w:type="paragraph" w:styleId="29">
    <w:name w:val="toc 9"/>
    <w:basedOn w:val="1"/>
    <w:next w:val="1"/>
    <w:qFormat/>
    <w:uiPriority w:val="39"/>
    <w:pPr>
      <w:ind w:left="1920"/>
      <w:jc w:val="left"/>
    </w:pPr>
    <w:rPr>
      <w:szCs w:val="24"/>
    </w:rPr>
  </w:style>
  <w:style w:type="paragraph" w:styleId="30">
    <w:name w:val="Body Text 2"/>
    <w:basedOn w:val="1"/>
    <w:qFormat/>
    <w:uiPriority w:val="0"/>
    <w:pPr>
      <w:spacing w:line="240" w:lineRule="auto"/>
    </w:pPr>
    <w:rPr>
      <w:spacing w:val="-30"/>
      <w:kern w:val="18"/>
      <w:position w:val="-14"/>
      <w:sz w:val="18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styleId="32">
    <w:name w:val="index 1"/>
    <w:basedOn w:val="1"/>
    <w:next w:val="1"/>
    <w:semiHidden/>
    <w:qFormat/>
    <w:uiPriority w:val="0"/>
    <w:pPr>
      <w:spacing w:line="240" w:lineRule="auto"/>
    </w:pPr>
    <w:rPr>
      <w:sz w:val="21"/>
    </w:rPr>
  </w:style>
  <w:style w:type="character" w:styleId="34">
    <w:name w:val="page number"/>
    <w:basedOn w:val="33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99"/>
    <w:rPr>
      <w:color w:val="0000FF"/>
      <w:u w:val="single"/>
    </w:rPr>
  </w:style>
  <w:style w:type="paragraph" w:customStyle="1" w:styleId="38">
    <w:name w:val="ZJBOSS目录4"/>
    <w:basedOn w:val="1"/>
    <w:next w:val="1"/>
    <w:qFormat/>
    <w:uiPriority w:val="0"/>
    <w:pPr>
      <w:spacing w:line="240" w:lineRule="auto"/>
      <w:ind w:left="600" w:leftChars="600"/>
    </w:pPr>
    <w:rPr>
      <w:bCs/>
      <w:sz w:val="21"/>
    </w:rPr>
  </w:style>
  <w:style w:type="paragraph" w:customStyle="1" w:styleId="39">
    <w:name w:val=" Char Char Char Char Char Char"/>
    <w:basedOn w:val="1"/>
    <w:semiHidden/>
    <w:qFormat/>
    <w:uiPriority w:val="0"/>
    <w:pPr>
      <w:keepNext/>
      <w:keepLines/>
      <w:pageBreakBefore/>
      <w:tabs>
        <w:tab w:val="left" w:pos="360"/>
      </w:tabs>
      <w:adjustRightInd w:val="0"/>
      <w:spacing w:line="240" w:lineRule="auto"/>
    </w:pPr>
    <w:rPr>
      <w:kern w:val="0"/>
      <w:sz w:val="22"/>
      <w:szCs w:val="24"/>
    </w:rPr>
  </w:style>
  <w:style w:type="paragraph" w:customStyle="1" w:styleId="40">
    <w:name w:val="xl27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kern w:val="0"/>
      <w:szCs w:val="24"/>
    </w:rPr>
  </w:style>
  <w:style w:type="paragraph" w:customStyle="1" w:styleId="41">
    <w:name w:val="文档信息格式"/>
    <w:basedOn w:val="1"/>
    <w:qFormat/>
    <w:uiPriority w:val="0"/>
    <w:pPr>
      <w:spacing w:line="240" w:lineRule="auto"/>
    </w:pPr>
    <w:rPr>
      <w:rFonts w:eastAsia="楷体_GB2312"/>
      <w:kern w:val="20"/>
      <w:sz w:val="28"/>
      <w:szCs w:val="28"/>
    </w:rPr>
  </w:style>
  <w:style w:type="paragraph" w:customStyle="1" w:styleId="42">
    <w:name w:val="编号4"/>
    <w:basedOn w:val="43"/>
    <w:qFormat/>
    <w:uiPriority w:val="0"/>
    <w:pPr>
      <w:numPr>
        <w:ilvl w:val="0"/>
        <w:numId w:val="0"/>
      </w:numPr>
      <w:tabs>
        <w:tab w:val="left" w:pos="851"/>
        <w:tab w:val="left" w:pos="1678"/>
        <w:tab w:val="left" w:pos="2098"/>
      </w:tabs>
      <w:ind w:left="2098" w:hanging="420"/>
    </w:pPr>
  </w:style>
  <w:style w:type="paragraph" w:customStyle="1" w:styleId="43">
    <w:name w:val="编号3"/>
    <w:basedOn w:val="44"/>
    <w:qFormat/>
    <w:uiPriority w:val="0"/>
    <w:pPr>
      <w:numPr>
        <w:ilvl w:val="0"/>
        <w:numId w:val="2"/>
      </w:numPr>
      <w:tabs>
        <w:tab w:val="left" w:pos="851"/>
      </w:tabs>
    </w:pPr>
  </w:style>
  <w:style w:type="paragraph" w:customStyle="1" w:styleId="44">
    <w:name w:val="编号1"/>
    <w:basedOn w:val="1"/>
    <w:qFormat/>
    <w:uiPriority w:val="0"/>
    <w:pPr>
      <w:numPr>
        <w:ilvl w:val="0"/>
        <w:numId w:val="3"/>
      </w:numPr>
      <w:spacing w:line="300" w:lineRule="auto"/>
    </w:pPr>
  </w:style>
  <w:style w:type="paragraph" w:customStyle="1" w:styleId="45">
    <w:name w:val="ZJBOSS目录2"/>
    <w:basedOn w:val="1"/>
    <w:next w:val="1"/>
    <w:qFormat/>
    <w:uiPriority w:val="0"/>
    <w:pPr>
      <w:spacing w:line="240" w:lineRule="auto"/>
      <w:ind w:left="200" w:leftChars="200"/>
    </w:pPr>
    <w:rPr>
      <w:bCs/>
      <w:sz w:val="21"/>
    </w:rPr>
  </w:style>
  <w:style w:type="paragraph" w:customStyle="1" w:styleId="46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/>
      <w:kern w:val="0"/>
      <w:sz w:val="20"/>
    </w:rPr>
  </w:style>
  <w:style w:type="paragraph" w:customStyle="1" w:styleId="47">
    <w:name w:val="样式 标题 3h3H3level_3PIM 3Level 3 HeadHeading 3 - oldsect1.2..."/>
    <w:basedOn w:val="5"/>
    <w:qFormat/>
    <w:uiPriority w:val="0"/>
    <w:pPr>
      <w:spacing w:line="240" w:lineRule="auto"/>
    </w:pPr>
    <w:rPr>
      <w:rFonts w:cs="宋体"/>
      <w:bCs/>
    </w:rPr>
  </w:style>
  <w:style w:type="paragraph" w:customStyle="1" w:styleId="48">
    <w:name w:val="Bullet with text 1"/>
    <w:basedOn w:val="1"/>
    <w:qFormat/>
    <w:uiPriority w:val="0"/>
    <w:pPr>
      <w:widowControl/>
      <w:numPr>
        <w:ilvl w:val="0"/>
        <w:numId w:val="4"/>
      </w:numPr>
      <w:spacing w:line="240" w:lineRule="auto"/>
    </w:pPr>
    <w:rPr>
      <w:rFonts w:ascii="Arial" w:hAnsi="Arial"/>
      <w:kern w:val="0"/>
      <w:sz w:val="20"/>
      <w:lang w:eastAsia="en-US"/>
    </w:rPr>
  </w:style>
  <w:style w:type="paragraph" w:customStyle="1" w:styleId="49">
    <w:name w:val="样式 标题 4bulletblbbPIM 4H4h444headingTable and FiguresLe..."/>
    <w:basedOn w:val="6"/>
    <w:qFormat/>
    <w:uiPriority w:val="0"/>
    <w:pPr>
      <w:ind w:left="862" w:hanging="862"/>
    </w:pPr>
    <w:rPr>
      <w:rFonts w:cs="宋体"/>
      <w:bCs/>
    </w:rPr>
  </w:style>
  <w:style w:type="paragraph" w:customStyle="1" w:styleId="50">
    <w:name w:val="ZJBOSS目录5"/>
    <w:basedOn w:val="1"/>
    <w:next w:val="1"/>
    <w:qFormat/>
    <w:uiPriority w:val="0"/>
    <w:pPr>
      <w:spacing w:line="240" w:lineRule="auto"/>
      <w:ind w:left="1920" w:leftChars="800"/>
    </w:pPr>
    <w:rPr>
      <w:b/>
      <w:sz w:val="21"/>
      <w:szCs w:val="21"/>
    </w:rPr>
  </w:style>
  <w:style w:type="paragraph" w:customStyle="1" w:styleId="51">
    <w:name w:val="标号正文"/>
    <w:basedOn w:val="1"/>
    <w:qFormat/>
    <w:uiPriority w:val="0"/>
    <w:pPr>
      <w:numPr>
        <w:ilvl w:val="0"/>
        <w:numId w:val="5"/>
      </w:numPr>
      <w:spacing w:line="240" w:lineRule="auto"/>
    </w:pPr>
    <w:rPr>
      <w:sz w:val="21"/>
      <w:szCs w:val="24"/>
    </w:rPr>
  </w:style>
  <w:style w:type="paragraph" w:customStyle="1" w:styleId="52">
    <w:name w:val="ZJBOSS目录3"/>
    <w:basedOn w:val="1"/>
    <w:next w:val="1"/>
    <w:qFormat/>
    <w:uiPriority w:val="0"/>
    <w:pPr>
      <w:spacing w:line="240" w:lineRule="auto"/>
      <w:ind w:left="400" w:leftChars="400"/>
    </w:pPr>
    <w:rPr>
      <w:bCs/>
      <w:sz w:val="21"/>
    </w:rPr>
  </w:style>
  <w:style w:type="paragraph" w:customStyle="1" w:styleId="53">
    <w:name w:val="ZJBOSS目录1"/>
    <w:basedOn w:val="1"/>
    <w:next w:val="1"/>
    <w:qFormat/>
    <w:uiPriority w:val="0"/>
    <w:pPr>
      <w:spacing w:line="240" w:lineRule="auto"/>
    </w:pPr>
    <w:rPr>
      <w:b/>
      <w:bCs/>
      <w:sz w:val="21"/>
    </w:rPr>
  </w:style>
  <w:style w:type="paragraph" w:customStyle="1" w:styleId="54">
    <w:name w:val="图表名"/>
    <w:basedOn w:val="1"/>
    <w:next w:val="1"/>
    <w:qFormat/>
    <w:uiPriority w:val="0"/>
    <w:pPr>
      <w:widowControl/>
      <w:spacing w:line="240" w:lineRule="auto"/>
      <w:jc w:val="center"/>
    </w:pPr>
    <w:rPr>
      <w:rFonts w:ascii="Arial" w:hAnsi="Arial" w:eastAsia="黑体" w:cs="Arial"/>
      <w:szCs w:val="24"/>
    </w:rPr>
  </w:style>
  <w:style w:type="paragraph" w:customStyle="1" w:styleId="55">
    <w:name w:val="小标题"/>
    <w:basedOn w:val="1"/>
    <w:qFormat/>
    <w:uiPriority w:val="0"/>
    <w:pPr>
      <w:snapToGrid w:val="0"/>
      <w:spacing w:before="240"/>
    </w:pPr>
    <w:rPr>
      <w:rFonts w:hAnsi="Arial" w:eastAsia="文鼎CS魏碑"/>
      <w:b/>
    </w:rPr>
  </w:style>
  <w:style w:type="paragraph" w:customStyle="1" w:styleId="56">
    <w:name w:val="编号2"/>
    <w:basedOn w:val="44"/>
    <w:qFormat/>
    <w:uiPriority w:val="0"/>
    <w:pPr>
      <w:numPr>
        <w:ilvl w:val="0"/>
        <w:numId w:val="6"/>
      </w:numPr>
    </w:pPr>
  </w:style>
  <w:style w:type="paragraph" w:customStyle="1" w:styleId="57">
    <w:name w:val="样式 标题 1H1PIM 1h11Huvudrubrikapp heading 1app heading 11a..."/>
    <w:basedOn w:val="2"/>
    <w:qFormat/>
    <w:uiPriority w:val="0"/>
    <w:rPr>
      <w:rFonts w:cs="宋体"/>
      <w:bCs/>
    </w:rPr>
  </w:style>
  <w:style w:type="paragraph" w:customStyle="1" w:styleId="58">
    <w:name w:val="标号"/>
    <w:basedOn w:val="1"/>
    <w:qFormat/>
    <w:uiPriority w:val="0"/>
    <w:pPr>
      <w:numPr>
        <w:ilvl w:val="0"/>
        <w:numId w:val="7"/>
      </w:numPr>
    </w:pPr>
  </w:style>
  <w:style w:type="paragraph" w:customStyle="1" w:styleId="59">
    <w:name w:val=" Char"/>
    <w:basedOn w:val="1"/>
    <w:qFormat/>
    <w:uiPriority w:val="0"/>
    <w:pPr>
      <w:keepNext/>
      <w:keepLines/>
      <w:pageBreakBefore/>
      <w:numPr>
        <w:ilvl w:val="0"/>
        <w:numId w:val="5"/>
      </w:numPr>
      <w:adjustRightInd w:val="0"/>
      <w:spacing w:before="60" w:after="60" w:line="240" w:lineRule="auto"/>
      <w:textAlignment w:val="baseline"/>
    </w:pPr>
    <w:rPr>
      <w:kern w:val="0"/>
      <w:sz w:val="22"/>
      <w:szCs w:val="24"/>
    </w:rPr>
  </w:style>
  <w:style w:type="paragraph" w:customStyle="1" w:styleId="60">
    <w:name w:val="模板中使用"/>
    <w:basedOn w:val="1"/>
    <w:qFormat/>
    <w:uiPriority w:val="0"/>
    <w:pPr>
      <w:spacing w:before="60" w:after="60" w:line="240" w:lineRule="auto"/>
      <w:jc w:val="center"/>
    </w:pPr>
    <w:rPr>
      <w:iCs/>
      <w:sz w:val="20"/>
    </w:rPr>
  </w:style>
  <w:style w:type="paragraph" w:customStyle="1" w:styleId="61">
    <w:name w:val="APIITEM"/>
    <w:basedOn w:val="1"/>
    <w:next w:val="1"/>
    <w:link w:val="64"/>
    <w:qFormat/>
    <w:uiPriority w:val="0"/>
    <w:pPr>
      <w:spacing w:line="240" w:lineRule="auto"/>
    </w:pPr>
    <w:rPr>
      <w:sz w:val="18"/>
      <w:szCs w:val="24"/>
    </w:rPr>
  </w:style>
  <w:style w:type="character" w:customStyle="1" w:styleId="62">
    <w:name w:val="正文文本 3 Char"/>
    <w:link w:val="14"/>
    <w:qFormat/>
    <w:uiPriority w:val="0"/>
    <w:rPr>
      <w:sz w:val="18"/>
    </w:rPr>
  </w:style>
  <w:style w:type="character" w:customStyle="1" w:styleId="63">
    <w:name w:val="APINAME"/>
    <w:qFormat/>
    <w:uiPriority w:val="0"/>
    <w:rPr>
      <w:rFonts w:ascii="Verdana" w:hAnsi="Verdana"/>
      <w:b/>
      <w:sz w:val="21"/>
    </w:rPr>
  </w:style>
  <w:style w:type="character" w:customStyle="1" w:styleId="64">
    <w:name w:val="APIITEM Char"/>
    <w:link w:val="61"/>
    <w:qFormat/>
    <w:uiPriority w:val="0"/>
    <w:rPr>
      <w:kern w:val="2"/>
      <w:sz w:val="18"/>
      <w:szCs w:val="24"/>
    </w:rPr>
  </w:style>
  <w:style w:type="character" w:customStyle="1" w:styleId="65">
    <w:name w:val="正文文本缩进 Char"/>
    <w:link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XX项目-接口规范-模板(XML格式).dot</Template>
  <Company>上海思华科技</Company>
  <Pages>141</Pages>
  <Words>18265</Words>
  <Characters>104115</Characters>
  <Lines>867</Lines>
  <Paragraphs>244</Paragraphs>
  <ScaleCrop>false</ScaleCrop>
  <LinksUpToDate>false</LinksUpToDate>
  <CharactersWithSpaces>122136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2013-12-26T08:57:00Z</dcterms:created>
  <dc:creator>Frank.Wu</dc:creator>
  <cp:lastModifiedBy>felix</cp:lastModifiedBy>
  <cp:lastPrinted>2006-04-03T11:01:00Z</cp:lastPrinted>
  <dcterms:modified xsi:type="dcterms:W3CDTF">2019-09-02T13:11:52Z</dcterms:modified>
  <dc:title>详细设计说明书</dc:title>
  <cp:revision>3462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